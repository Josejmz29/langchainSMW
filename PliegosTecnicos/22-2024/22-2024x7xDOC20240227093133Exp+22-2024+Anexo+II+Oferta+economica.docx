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A8" w:rsidRDefault="007B5DA8" w:rsidP="00C93B31">
      <w:pPr>
        <w:autoSpaceDE w:val="0"/>
        <w:autoSpaceDN w:val="0"/>
        <w:adjustRightInd w:val="0"/>
        <w:jc w:val="center"/>
        <w:rPr>
          <w:b/>
          <w:color w:val="000000"/>
        </w:rPr>
      </w:pPr>
    </w:p>
    <w:p w:rsidR="00C93B31" w:rsidRPr="00174654" w:rsidRDefault="00C93B31" w:rsidP="00C93B31">
      <w:pPr>
        <w:autoSpaceDE w:val="0"/>
        <w:autoSpaceDN w:val="0"/>
        <w:adjustRightInd w:val="0"/>
        <w:jc w:val="center"/>
        <w:rPr>
          <w:b/>
          <w:bCs/>
        </w:rPr>
      </w:pPr>
      <w:r w:rsidRPr="00174654">
        <w:rPr>
          <w:b/>
          <w:bCs/>
        </w:rPr>
        <w:t xml:space="preserve">ANEXO </w:t>
      </w:r>
      <w:r w:rsidR="00D95BA3">
        <w:rPr>
          <w:b/>
          <w:bCs/>
        </w:rPr>
        <w:t>I</w:t>
      </w:r>
      <w:r w:rsidR="003569DD">
        <w:rPr>
          <w:b/>
          <w:bCs/>
        </w:rPr>
        <w:t>I</w:t>
      </w:r>
    </w:p>
    <w:p w:rsidR="00856FC0" w:rsidRDefault="00856FC0" w:rsidP="00EE76D1">
      <w:pPr>
        <w:autoSpaceDE w:val="0"/>
        <w:autoSpaceDN w:val="0"/>
        <w:adjustRightInd w:val="0"/>
        <w:spacing w:before="360" w:line="360" w:lineRule="auto"/>
        <w:rPr>
          <w:b/>
        </w:rPr>
      </w:pPr>
      <w:r>
        <w:rPr>
          <w:b/>
        </w:rPr>
        <w:t>PROPOSICIÓN ECONÓMICA:</w:t>
      </w:r>
    </w:p>
    <w:p w:rsidR="00856FC0" w:rsidRDefault="00856FC0" w:rsidP="00856FC0">
      <w:pPr>
        <w:spacing w:before="360" w:after="120"/>
        <w:jc w:val="both"/>
        <w:rPr>
          <w:b/>
        </w:rPr>
      </w:pPr>
    </w:p>
    <w:p w:rsidR="00856FC0" w:rsidRDefault="00856FC0" w:rsidP="00856FC0">
      <w:pPr>
        <w:spacing w:after="240"/>
        <w:ind w:left="454"/>
        <w:jc w:val="both"/>
        <w:rPr>
          <w:b/>
        </w:rPr>
      </w:pPr>
      <w:r>
        <w:rPr>
          <w:b/>
        </w:rPr>
        <w:t>a)</w:t>
      </w:r>
      <w:r>
        <w:t xml:space="preserve"> Proposición ajustada el siguiente modelo:</w:t>
      </w:r>
    </w:p>
    <w:p w:rsidR="00856FC0" w:rsidRDefault="00856FC0" w:rsidP="00856FC0">
      <w:pPr>
        <w:pStyle w:val="Sangra3detindependient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900" w:right="481"/>
      </w:pPr>
      <w:r>
        <w:t>Don</w:t>
      </w:r>
      <w:r>
        <w:tab/>
        <w:t>, vecino de</w:t>
      </w:r>
      <w:r>
        <w:tab/>
        <w:t>, con domicilio en</w:t>
      </w:r>
      <w:r>
        <w:tab/>
        <w:t>___________________________________, teléfono____________________</w:t>
      </w:r>
      <w:r>
        <w:tab/>
        <w:t>,</w:t>
      </w:r>
      <w:r w:rsidR="00C912B8">
        <w:t xml:space="preserve"> </w:t>
      </w:r>
      <w:r>
        <w:t>fax____________,</w:t>
      </w:r>
      <w:r w:rsidR="00C912B8">
        <w:t xml:space="preserve"> </w:t>
      </w:r>
      <w:r>
        <w:t xml:space="preserve">correo electrónico_________________________________, D.N.I. _____________, en plena posesión de su capacidad jurídica y de obrar, en nombre propio (o en representación de </w:t>
      </w:r>
      <w:r>
        <w:tab/>
        <w:t>) hace constar:</w:t>
      </w:r>
    </w:p>
    <w:p w:rsidR="00856FC0" w:rsidRPr="00691905" w:rsidRDefault="00856FC0" w:rsidP="00856FC0">
      <w:pPr>
        <w:pStyle w:val="Textoindependiente21"/>
        <w:tabs>
          <w:tab w:val="right" w:leader="underscore" w:pos="10065"/>
        </w:tabs>
        <w:spacing w:before="240"/>
        <w:ind w:left="900" w:right="481"/>
        <w:rPr>
          <w:b/>
          <w:sz w:val="24"/>
        </w:rPr>
      </w:pPr>
      <w:r>
        <w:rPr>
          <w:sz w:val="24"/>
        </w:rPr>
        <w:t xml:space="preserve">Que enterado del Pliego de cláusulas administrativas, del Pliego de las prescripciones técnicas y demás documentación </w:t>
      </w:r>
      <w:r w:rsidRPr="00EC0B44">
        <w:rPr>
          <w:sz w:val="24"/>
        </w:rPr>
        <w:t xml:space="preserve">aprobada </w:t>
      </w:r>
      <w:r w:rsidRPr="00691905">
        <w:rPr>
          <w:sz w:val="24"/>
        </w:rPr>
        <w:t xml:space="preserve">por este Centro Municipal de Informática a regir en el </w:t>
      </w:r>
      <w:r w:rsidRPr="00DE4333">
        <w:rPr>
          <w:sz w:val="24"/>
        </w:rPr>
        <w:t>Procedimiento abierto</w:t>
      </w:r>
      <w:r w:rsidR="000A01A4" w:rsidRPr="00DE4333">
        <w:rPr>
          <w:sz w:val="24"/>
        </w:rPr>
        <w:t xml:space="preserve"> simplificado</w:t>
      </w:r>
      <w:r w:rsidR="00554FA9">
        <w:rPr>
          <w:sz w:val="24"/>
        </w:rPr>
        <w:t xml:space="preserve"> sumario</w:t>
      </w:r>
      <w:r w:rsidR="002E0A61">
        <w:rPr>
          <w:sz w:val="24"/>
        </w:rPr>
        <w:t xml:space="preserve"> y pluralidad de criterios de adjudicación</w:t>
      </w:r>
      <w:r w:rsidRPr="00A10ADE">
        <w:rPr>
          <w:sz w:val="24"/>
        </w:rPr>
        <w:t>, para</w:t>
      </w:r>
      <w:r w:rsidRPr="00691905">
        <w:rPr>
          <w:sz w:val="24"/>
        </w:rPr>
        <w:t xml:space="preserve"> _______________________________________ , nº de expediente ________, se compromete a su ejecución con arreglo a los citados documentos, por un precio de ________________ euros, más __________ euros, correspondientes al ____ % de I.V.A., lo que asciende a un total de __________ euros IVA incluido, y en un plazo de _________________________.</w:t>
      </w:r>
    </w:p>
    <w:p w:rsidR="00856FC0" w:rsidRDefault="00856FC0" w:rsidP="00856FC0">
      <w:pPr>
        <w:pStyle w:val="Sangra3detindependiente1"/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4050"/>
          <w:tab w:val="clear" w:pos="6840"/>
          <w:tab w:val="clear" w:pos="7560"/>
          <w:tab w:val="clear" w:pos="8460"/>
        </w:tabs>
        <w:spacing w:before="240"/>
        <w:ind w:left="900" w:right="481"/>
      </w:pPr>
      <w:r>
        <w:t>Asimismo, se obliga al cumplimiento de lo legislado o reglamentado en materia laboral y tributaria.</w:t>
      </w:r>
    </w:p>
    <w:p w:rsidR="00856FC0" w:rsidRDefault="00856FC0" w:rsidP="00856FC0">
      <w:pPr>
        <w:tabs>
          <w:tab w:val="left" w:leader="underscore" w:pos="1800"/>
          <w:tab w:val="left" w:leader="underscore" w:pos="2700"/>
          <w:tab w:val="left" w:leader="underscore" w:pos="4410"/>
          <w:tab w:val="left" w:leader="underscore" w:pos="5490"/>
        </w:tabs>
        <w:ind w:left="900" w:right="481"/>
        <w:jc w:val="right"/>
      </w:pPr>
      <w:r>
        <w:t>En</w:t>
      </w:r>
      <w:r>
        <w:tab/>
        <w:t>, a</w:t>
      </w:r>
      <w:r>
        <w:tab/>
        <w:t>de</w:t>
      </w:r>
      <w:r>
        <w:tab/>
        <w:t>de ____</w:t>
      </w:r>
    </w:p>
    <w:p w:rsidR="00856FC0" w:rsidRPr="005E06CD" w:rsidRDefault="00856FC0" w:rsidP="00856FC0">
      <w:pPr>
        <w:pStyle w:val="Ttulo7"/>
        <w:spacing w:after="480"/>
        <w:ind w:left="902" w:right="482"/>
        <w:jc w:val="right"/>
        <w:rPr>
          <w:rFonts w:ascii="Times New Roman" w:hAnsi="Times New Roman"/>
        </w:rPr>
      </w:pPr>
      <w:r w:rsidRPr="005E06CD">
        <w:rPr>
          <w:rFonts w:ascii="Times New Roman" w:hAnsi="Times New Roman"/>
        </w:rPr>
        <w:t>Firma</w:t>
      </w:r>
    </w:p>
    <w:p w:rsidR="00856FC0" w:rsidRDefault="00856FC0" w:rsidP="00856FC0"/>
    <w:p w:rsidR="00856FC0" w:rsidRDefault="00856FC0" w:rsidP="002E0A61">
      <w:pPr>
        <w:spacing w:after="240"/>
        <w:ind w:left="454"/>
        <w:jc w:val="both"/>
        <w:rPr>
          <w:color w:val="000000"/>
        </w:rPr>
      </w:pPr>
      <w:r>
        <w:rPr>
          <w:b/>
          <w:color w:val="000000"/>
        </w:rPr>
        <w:t xml:space="preserve">b) </w:t>
      </w:r>
      <w:r>
        <w:rPr>
          <w:color w:val="000000"/>
        </w:rPr>
        <w:t>Relación de precios desglosados</w:t>
      </w:r>
      <w:bookmarkStart w:id="0" w:name="_GoBack"/>
      <w:bookmarkEnd w:id="0"/>
      <w:r w:rsidR="00A803F6">
        <w:rPr>
          <w:color w:val="000000"/>
        </w:rPr>
        <w:t>:</w:t>
      </w:r>
    </w:p>
    <w:tbl>
      <w:tblPr>
        <w:tblStyle w:val="Tablaconcuadrcula"/>
        <w:tblW w:w="0" w:type="auto"/>
        <w:tblInd w:w="454" w:type="dxa"/>
        <w:tblLook w:val="04A0" w:firstRow="1" w:lastRow="0" w:firstColumn="1" w:lastColumn="0" w:noHBand="0" w:noVBand="1"/>
      </w:tblPr>
      <w:tblGrid>
        <w:gridCol w:w="3340"/>
        <w:gridCol w:w="1984"/>
        <w:gridCol w:w="1134"/>
        <w:gridCol w:w="1843"/>
      </w:tblGrid>
      <w:tr w:rsidR="002E0A61" w:rsidTr="002E0A61">
        <w:tc>
          <w:tcPr>
            <w:tcW w:w="3340" w:type="dxa"/>
            <w:vAlign w:val="center"/>
          </w:tcPr>
          <w:p w:rsidR="002E0A61" w:rsidRPr="002E0A61" w:rsidRDefault="002E0A61" w:rsidP="002E0A61">
            <w:pPr>
              <w:spacing w:before="120" w:after="120"/>
              <w:rPr>
                <w:b/>
                <w:color w:val="000000"/>
              </w:rPr>
            </w:pPr>
            <w:r w:rsidRPr="002E0A61">
              <w:rPr>
                <w:b/>
                <w:color w:val="000000"/>
              </w:rPr>
              <w:t>CONCEPTO</w:t>
            </w:r>
          </w:p>
        </w:tc>
        <w:tc>
          <w:tcPr>
            <w:tcW w:w="1984" w:type="dxa"/>
            <w:vAlign w:val="center"/>
          </w:tcPr>
          <w:p w:rsidR="002E0A61" w:rsidRPr="002E0A61" w:rsidRDefault="002E0A61" w:rsidP="002E0A61">
            <w:pPr>
              <w:spacing w:before="120" w:after="120"/>
              <w:jc w:val="center"/>
              <w:rPr>
                <w:b/>
                <w:color w:val="000000"/>
              </w:rPr>
            </w:pPr>
            <w:r w:rsidRPr="002E0A61">
              <w:rPr>
                <w:b/>
                <w:color w:val="000000"/>
              </w:rPr>
              <w:t>Importe (IVA excluido)</w:t>
            </w:r>
          </w:p>
        </w:tc>
        <w:tc>
          <w:tcPr>
            <w:tcW w:w="1134" w:type="dxa"/>
            <w:vAlign w:val="center"/>
          </w:tcPr>
          <w:p w:rsidR="002E0A61" w:rsidRPr="002E0A61" w:rsidRDefault="002E0A61" w:rsidP="002E0A61">
            <w:pPr>
              <w:spacing w:before="120" w:after="120"/>
              <w:jc w:val="center"/>
              <w:rPr>
                <w:b/>
                <w:color w:val="000000"/>
              </w:rPr>
            </w:pPr>
            <w:r w:rsidRPr="002E0A61">
              <w:rPr>
                <w:b/>
                <w:color w:val="000000"/>
              </w:rPr>
              <w:t>IVA</w:t>
            </w:r>
          </w:p>
        </w:tc>
        <w:tc>
          <w:tcPr>
            <w:tcW w:w="1843" w:type="dxa"/>
            <w:vAlign w:val="center"/>
          </w:tcPr>
          <w:p w:rsidR="002E0A61" w:rsidRPr="002E0A61" w:rsidRDefault="002E0A61" w:rsidP="002E0A61">
            <w:pPr>
              <w:spacing w:before="120" w:after="120"/>
              <w:jc w:val="center"/>
              <w:rPr>
                <w:b/>
                <w:color w:val="000000"/>
              </w:rPr>
            </w:pPr>
            <w:r w:rsidRPr="002E0A61">
              <w:rPr>
                <w:b/>
                <w:color w:val="000000"/>
              </w:rPr>
              <w:t>Importe total (IVA incluido)</w:t>
            </w:r>
          </w:p>
        </w:tc>
      </w:tr>
      <w:tr w:rsidR="002E0A61" w:rsidTr="002E0A61">
        <w:tc>
          <w:tcPr>
            <w:tcW w:w="3340" w:type="dxa"/>
          </w:tcPr>
          <w:p w:rsidR="002E0A61" w:rsidRDefault="002E0A61" w:rsidP="002E0A61">
            <w:pPr>
              <w:spacing w:before="120"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Gastos de configuración y puesta en marcha</w:t>
            </w:r>
          </w:p>
        </w:tc>
        <w:tc>
          <w:tcPr>
            <w:tcW w:w="1984" w:type="dxa"/>
            <w:vAlign w:val="center"/>
          </w:tcPr>
          <w:p w:rsidR="002E0A61" w:rsidRDefault="002E0A61" w:rsidP="002E0A61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2E0A61" w:rsidRDefault="002E0A61" w:rsidP="002E0A61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2E0A61" w:rsidRDefault="002E0A61" w:rsidP="002E0A61">
            <w:pPr>
              <w:spacing w:before="120" w:after="120"/>
              <w:jc w:val="center"/>
              <w:rPr>
                <w:color w:val="000000"/>
              </w:rPr>
            </w:pPr>
          </w:p>
        </w:tc>
      </w:tr>
      <w:tr w:rsidR="002E0A61" w:rsidTr="002E0A61">
        <w:tc>
          <w:tcPr>
            <w:tcW w:w="3340" w:type="dxa"/>
          </w:tcPr>
          <w:p w:rsidR="002E0A61" w:rsidRDefault="002E0A61" w:rsidP="002E0A61">
            <w:pPr>
              <w:spacing w:before="120"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Primera anualidad de SaaS</w:t>
            </w:r>
          </w:p>
        </w:tc>
        <w:tc>
          <w:tcPr>
            <w:tcW w:w="1984" w:type="dxa"/>
            <w:vAlign w:val="center"/>
          </w:tcPr>
          <w:p w:rsidR="002E0A61" w:rsidRDefault="002E0A61" w:rsidP="002E0A61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2E0A61" w:rsidRDefault="002E0A61" w:rsidP="002E0A61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2E0A61" w:rsidRDefault="002E0A61" w:rsidP="002E0A61">
            <w:pPr>
              <w:spacing w:before="120" w:after="120"/>
              <w:jc w:val="center"/>
              <w:rPr>
                <w:color w:val="000000"/>
              </w:rPr>
            </w:pPr>
          </w:p>
        </w:tc>
      </w:tr>
      <w:tr w:rsidR="002E0A61" w:rsidTr="002E0A61">
        <w:tc>
          <w:tcPr>
            <w:tcW w:w="3340" w:type="dxa"/>
          </w:tcPr>
          <w:p w:rsidR="002E0A61" w:rsidRDefault="002E0A61" w:rsidP="002E0A61">
            <w:pPr>
              <w:spacing w:before="120"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Segunda anualidad de SaaS</w:t>
            </w:r>
          </w:p>
        </w:tc>
        <w:tc>
          <w:tcPr>
            <w:tcW w:w="1984" w:type="dxa"/>
            <w:vAlign w:val="center"/>
          </w:tcPr>
          <w:p w:rsidR="002E0A61" w:rsidRDefault="002E0A61" w:rsidP="002E0A61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2E0A61" w:rsidRDefault="002E0A61" w:rsidP="002E0A61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2E0A61" w:rsidRDefault="002E0A61" w:rsidP="002E0A61">
            <w:pPr>
              <w:spacing w:before="120" w:after="120"/>
              <w:jc w:val="center"/>
              <w:rPr>
                <w:color w:val="000000"/>
              </w:rPr>
            </w:pPr>
          </w:p>
        </w:tc>
      </w:tr>
    </w:tbl>
    <w:p w:rsidR="00273C74" w:rsidRPr="00C257DE" w:rsidRDefault="00273C74" w:rsidP="00EC4D6E">
      <w:pPr>
        <w:autoSpaceDE w:val="0"/>
        <w:autoSpaceDN w:val="0"/>
        <w:adjustRightInd w:val="0"/>
        <w:spacing w:before="360" w:line="360" w:lineRule="auto"/>
        <w:rPr>
          <w:b/>
          <w:bCs/>
        </w:rPr>
      </w:pPr>
    </w:p>
    <w:sectPr w:rsidR="00273C74" w:rsidRPr="00C257DE">
      <w:headerReference w:type="default" r:id="rId9"/>
      <w:footerReference w:type="even" r:id="rId10"/>
      <w:footerReference w:type="default" r:id="rId11"/>
      <w:pgSz w:w="11906" w:h="16838" w:code="9"/>
      <w:pgMar w:top="1985" w:right="1134" w:bottom="1701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260" w:rsidRDefault="00DD7260">
      <w:r>
        <w:separator/>
      </w:r>
    </w:p>
  </w:endnote>
  <w:endnote w:type="continuationSeparator" w:id="0">
    <w:p w:rsidR="00DD7260" w:rsidRDefault="00DD7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FAF" w:rsidRDefault="00FF0FA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F0FAF" w:rsidRDefault="00FF0FA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FAF" w:rsidRDefault="008C1E11">
    <w:pPr>
      <w:pStyle w:val="Piedepgina"/>
      <w:tabs>
        <w:tab w:val="clear" w:pos="4252"/>
        <w:tab w:val="clear" w:pos="8504"/>
      </w:tabs>
      <w:ind w:right="360"/>
      <w:jc w:val="right"/>
      <w:rPr>
        <w:rFonts w:ascii="Trebuchet MS" w:hAnsi="Trebuchet MS"/>
        <w:color w:val="000000"/>
        <w:sz w:val="18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-22.85pt;width:478.95pt;height:24pt;z-index:251658752" stroked="f">
          <v:textbox style="mso-next-textbox:#_x0000_s2051">
            <w:txbxContent>
              <w:p w:rsidR="00DC25BC" w:rsidRPr="00BD681F" w:rsidRDefault="00DC25BC" w:rsidP="00A538D2">
                <w:pPr>
                  <w:pStyle w:val="Piedepgina"/>
                  <w:ind w:right="360"/>
                  <w:jc w:val="right"/>
                  <w:rPr>
                    <w:rFonts w:ascii="Trebuchet MS" w:hAnsi="Trebuchet MS"/>
                    <w:color w:val="000000"/>
                    <w:sz w:val="18"/>
                  </w:rPr>
                </w:pPr>
                <w:r>
                  <w:rPr>
                    <w:rFonts w:ascii="Trebuchet MS" w:hAnsi="Trebuchet MS"/>
                    <w:color w:val="000000"/>
                    <w:sz w:val="18"/>
                  </w:rPr>
                  <w:t xml:space="preserve">Página </w:t>
                </w:r>
                <w:r>
                  <w:rPr>
                    <w:rFonts w:ascii="Trebuchet MS" w:hAnsi="Trebuchet MS"/>
                    <w:color w:val="000000"/>
                    <w:sz w:val="18"/>
                  </w:rPr>
                  <w:fldChar w:fldCharType="begin"/>
                </w:r>
                <w:r>
                  <w:rPr>
                    <w:rFonts w:ascii="Trebuchet MS" w:hAnsi="Trebuchet MS"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Trebuchet MS" w:hAnsi="Trebuchet MS"/>
                    <w:color w:val="000000"/>
                    <w:sz w:val="18"/>
                  </w:rPr>
                  <w:fldChar w:fldCharType="separate"/>
                </w:r>
                <w:r w:rsidR="008C1E11">
                  <w:rPr>
                    <w:rFonts w:ascii="Trebuchet MS" w:hAnsi="Trebuchet MS"/>
                    <w:noProof/>
                    <w:color w:val="000000"/>
                    <w:sz w:val="18"/>
                  </w:rPr>
                  <w:t>1</w:t>
                </w:r>
                <w:r>
                  <w:rPr>
                    <w:rFonts w:ascii="Trebuchet MS" w:hAnsi="Trebuchet MS"/>
                    <w:color w:val="000000"/>
                    <w:sz w:val="18"/>
                  </w:rPr>
                  <w:fldChar w:fldCharType="end"/>
                </w:r>
                <w:r>
                  <w:rPr>
                    <w:rFonts w:ascii="Trebuchet MS" w:hAnsi="Trebuchet MS"/>
                    <w:color w:val="000000"/>
                    <w:sz w:val="18"/>
                  </w:rPr>
                  <w:t xml:space="preserve"> de </w:t>
                </w:r>
                <w:r>
                  <w:rPr>
                    <w:rFonts w:ascii="Trebuchet MS" w:hAnsi="Trebuchet MS"/>
                    <w:color w:val="000000"/>
                    <w:sz w:val="18"/>
                  </w:rPr>
                  <w:fldChar w:fldCharType="begin"/>
                </w:r>
                <w:r>
                  <w:rPr>
                    <w:rFonts w:ascii="Trebuchet MS" w:hAnsi="Trebuchet MS"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Trebuchet MS" w:hAnsi="Trebuchet MS"/>
                    <w:color w:val="000000"/>
                    <w:sz w:val="18"/>
                  </w:rPr>
                  <w:fldChar w:fldCharType="separate"/>
                </w:r>
                <w:r w:rsidR="008C1E11">
                  <w:rPr>
                    <w:rFonts w:ascii="Trebuchet MS" w:hAnsi="Trebuchet MS"/>
                    <w:noProof/>
                    <w:color w:val="000000"/>
                    <w:sz w:val="18"/>
                  </w:rPr>
                  <w:t>1</w:t>
                </w:r>
                <w:r>
                  <w:rPr>
                    <w:rFonts w:ascii="Trebuchet MS" w:hAnsi="Trebuchet MS"/>
                    <w:color w:val="000000"/>
                    <w:sz w:val="18"/>
                  </w:rPr>
                  <w:fldChar w:fldCharType="end"/>
                </w:r>
              </w:p>
            </w:txbxContent>
          </v:textbox>
          <w10:wrap type="square"/>
        </v:shape>
      </w:pict>
    </w:r>
    <w:r w:rsidR="00FF0FAF">
      <w:object w:dxaOrig="9114" w:dyaOrig="3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5.75pt;height:19pt" o:ole="">
          <v:imagedata r:id="rId1" o:title=""/>
        </v:shape>
        <o:OLEObject Type="Embed" ProgID="CorelDRAW.Graphic.11" ShapeID="_x0000_i1025" DrawAspect="Content" ObjectID="_1769503393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260" w:rsidRDefault="00DD7260">
      <w:r>
        <w:separator/>
      </w:r>
    </w:p>
  </w:footnote>
  <w:footnote w:type="continuationSeparator" w:id="0">
    <w:p w:rsidR="00DD7260" w:rsidRDefault="00DD72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FAF" w:rsidRDefault="008C1E11">
    <w:pPr>
      <w:pStyle w:val="Encabezado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2.95pt;margin-top:41.65pt;width:132pt;height:21.75pt;z-index:251657728" stroked="f">
          <v:textbox style="mso-next-textbox:#_x0000_s2050">
            <w:txbxContent>
              <w:p w:rsidR="00816426" w:rsidRPr="003A4EAB" w:rsidRDefault="00816426">
                <w:r w:rsidRPr="003A4EAB">
                  <w:rPr>
                    <w:rFonts w:ascii="Trebuchet MS" w:hAnsi="Trebuchet MS"/>
                    <w:sz w:val="18"/>
                  </w:rPr>
                  <w:t xml:space="preserve">Expediente nº: </w:t>
                </w:r>
                <w:r w:rsidR="002E0A61">
                  <w:rPr>
                    <w:rFonts w:ascii="Trebuchet MS" w:hAnsi="Trebuchet MS"/>
                    <w:sz w:val="18"/>
                  </w:rPr>
                  <w:t>22/2024</w:t>
                </w:r>
              </w:p>
            </w:txbxContent>
          </v:textbox>
        </v:shape>
      </w:pict>
    </w:r>
    <w:r>
      <w:rPr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0;margin-top:0;width:597.85pt;height:99pt;z-index:-251659776;mso-wrap-edited:f;mso-position-horizontal:left;mso-position-horizontal-relative:page;mso-position-vertical:top;mso-position-vertical-relative:page" wrapcoords="-27 0 -27 21436 21600 21436 21600 0 -27 0">
          <v:imagedata r:id="rId1" o:title="Carta_A4_CEMI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C5738"/>
    <w:multiLevelType w:val="hybridMultilevel"/>
    <w:tmpl w:val="21EA6D56"/>
    <w:lvl w:ilvl="0" w:tplc="BF4070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612F"/>
    <w:multiLevelType w:val="hybridMultilevel"/>
    <w:tmpl w:val="6DE8BF38"/>
    <w:lvl w:ilvl="0" w:tplc="BB10D5AA">
      <w:start w:val="5"/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BC57B85"/>
    <w:multiLevelType w:val="hybridMultilevel"/>
    <w:tmpl w:val="6FDE03FE"/>
    <w:lvl w:ilvl="0" w:tplc="96BAEE24">
      <w:start w:val="1"/>
      <w:numFmt w:val="bullet"/>
      <w:lvlText w:val=""/>
      <w:lvlJc w:val="left"/>
      <w:pPr>
        <w:ind w:left="10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3">
    <w:nsid w:val="22107053"/>
    <w:multiLevelType w:val="hybridMultilevel"/>
    <w:tmpl w:val="9B92CDBA"/>
    <w:lvl w:ilvl="0" w:tplc="B712BF7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27B069E"/>
    <w:multiLevelType w:val="hybridMultilevel"/>
    <w:tmpl w:val="47EA6496"/>
    <w:lvl w:ilvl="0" w:tplc="8A3CA0DA">
      <w:start w:val="1"/>
      <w:numFmt w:val="lowerLetter"/>
      <w:lvlText w:val="%1)"/>
      <w:lvlJc w:val="left"/>
      <w:pPr>
        <w:tabs>
          <w:tab w:val="num" w:pos="1713"/>
        </w:tabs>
        <w:ind w:left="1713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23C14D3F"/>
    <w:multiLevelType w:val="hybridMultilevel"/>
    <w:tmpl w:val="D2DE2CD0"/>
    <w:lvl w:ilvl="0" w:tplc="B712BF7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2D3012"/>
    <w:multiLevelType w:val="hybridMultilevel"/>
    <w:tmpl w:val="9F1C7A1E"/>
    <w:lvl w:ilvl="0" w:tplc="0EFE8A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FFB7064"/>
    <w:multiLevelType w:val="hybridMultilevel"/>
    <w:tmpl w:val="025272A4"/>
    <w:lvl w:ilvl="0" w:tplc="339A03DA">
      <w:start w:val="8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58F77C8"/>
    <w:multiLevelType w:val="hybridMultilevel"/>
    <w:tmpl w:val="1CC07AF2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37A681E"/>
    <w:multiLevelType w:val="hybridMultilevel"/>
    <w:tmpl w:val="05EA6490"/>
    <w:lvl w:ilvl="0" w:tplc="2090BBAE">
      <w:numFmt w:val="bullet"/>
      <w:lvlText w:val="-"/>
      <w:lvlJc w:val="left"/>
      <w:pPr>
        <w:tabs>
          <w:tab w:val="num" w:pos="1866"/>
        </w:tabs>
        <w:ind w:left="186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>
    <w:nsid w:val="5455759D"/>
    <w:multiLevelType w:val="hybridMultilevel"/>
    <w:tmpl w:val="68982BDA"/>
    <w:lvl w:ilvl="0" w:tplc="49442930">
      <w:start w:val="8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63B42E51"/>
    <w:multiLevelType w:val="hybridMultilevel"/>
    <w:tmpl w:val="57F259F6"/>
    <w:lvl w:ilvl="0" w:tplc="CEB8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6B173060"/>
    <w:multiLevelType w:val="hybridMultilevel"/>
    <w:tmpl w:val="C20E4CDE"/>
    <w:lvl w:ilvl="0" w:tplc="E370D8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C35D1"/>
    <w:multiLevelType w:val="hybridMultilevel"/>
    <w:tmpl w:val="A9CC7D70"/>
    <w:lvl w:ilvl="0" w:tplc="2090BBA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35E2730"/>
    <w:multiLevelType w:val="hybridMultilevel"/>
    <w:tmpl w:val="ED3CAC20"/>
    <w:lvl w:ilvl="0" w:tplc="6CEE63F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3"/>
  </w:num>
  <w:num w:numId="5">
    <w:abstractNumId w:val="7"/>
  </w:num>
  <w:num w:numId="6">
    <w:abstractNumId w:val="10"/>
  </w:num>
  <w:num w:numId="7">
    <w:abstractNumId w:val="11"/>
  </w:num>
  <w:num w:numId="8">
    <w:abstractNumId w:val="3"/>
  </w:num>
  <w:num w:numId="9">
    <w:abstractNumId w:val="5"/>
  </w:num>
  <w:num w:numId="10">
    <w:abstractNumId w:val="6"/>
  </w:num>
  <w:num w:numId="11">
    <w:abstractNumId w:val="12"/>
  </w:num>
  <w:num w:numId="12">
    <w:abstractNumId w:val="8"/>
  </w:num>
  <w:num w:numId="13">
    <w:abstractNumId w:val="1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NotTrackMoves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6B43"/>
    <w:rsid w:val="0002332C"/>
    <w:rsid w:val="00032EB9"/>
    <w:rsid w:val="00055A43"/>
    <w:rsid w:val="00065125"/>
    <w:rsid w:val="000679DA"/>
    <w:rsid w:val="00070EA0"/>
    <w:rsid w:val="00082074"/>
    <w:rsid w:val="00084D9A"/>
    <w:rsid w:val="00093075"/>
    <w:rsid w:val="000A01A4"/>
    <w:rsid w:val="000A4A3E"/>
    <w:rsid w:val="000A5129"/>
    <w:rsid w:val="000A5BD4"/>
    <w:rsid w:val="000B6384"/>
    <w:rsid w:val="000C5131"/>
    <w:rsid w:val="000E333F"/>
    <w:rsid w:val="000E69A7"/>
    <w:rsid w:val="000F1519"/>
    <w:rsid w:val="00101D98"/>
    <w:rsid w:val="00105E04"/>
    <w:rsid w:val="00113CF6"/>
    <w:rsid w:val="0011517D"/>
    <w:rsid w:val="001214EF"/>
    <w:rsid w:val="001220A9"/>
    <w:rsid w:val="001308BE"/>
    <w:rsid w:val="00130E05"/>
    <w:rsid w:val="001322DD"/>
    <w:rsid w:val="00135D83"/>
    <w:rsid w:val="00136BC2"/>
    <w:rsid w:val="0014480A"/>
    <w:rsid w:val="0015304A"/>
    <w:rsid w:val="001566E7"/>
    <w:rsid w:val="00156BBE"/>
    <w:rsid w:val="001602B8"/>
    <w:rsid w:val="0016287E"/>
    <w:rsid w:val="00177A34"/>
    <w:rsid w:val="001818F9"/>
    <w:rsid w:val="00187769"/>
    <w:rsid w:val="001917DF"/>
    <w:rsid w:val="0019517D"/>
    <w:rsid w:val="001A10DC"/>
    <w:rsid w:val="001A3B3F"/>
    <w:rsid w:val="001C07BF"/>
    <w:rsid w:val="001C5391"/>
    <w:rsid w:val="001C624C"/>
    <w:rsid w:val="001C6BE0"/>
    <w:rsid w:val="001D5E55"/>
    <w:rsid w:val="001E4ADA"/>
    <w:rsid w:val="001E572B"/>
    <w:rsid w:val="001F11AB"/>
    <w:rsid w:val="001F22E6"/>
    <w:rsid w:val="001F2A63"/>
    <w:rsid w:val="001F2FCB"/>
    <w:rsid w:val="00200EFC"/>
    <w:rsid w:val="00202466"/>
    <w:rsid w:val="00203E3A"/>
    <w:rsid w:val="00223981"/>
    <w:rsid w:val="00226F40"/>
    <w:rsid w:val="00251C56"/>
    <w:rsid w:val="002555D8"/>
    <w:rsid w:val="00260964"/>
    <w:rsid w:val="002646F2"/>
    <w:rsid w:val="002729B0"/>
    <w:rsid w:val="00273C74"/>
    <w:rsid w:val="00284E3D"/>
    <w:rsid w:val="002925CE"/>
    <w:rsid w:val="00293BE9"/>
    <w:rsid w:val="002A5ADF"/>
    <w:rsid w:val="002C0DB2"/>
    <w:rsid w:val="002C51F7"/>
    <w:rsid w:val="002D0944"/>
    <w:rsid w:val="002D2514"/>
    <w:rsid w:val="002D778A"/>
    <w:rsid w:val="002E0A61"/>
    <w:rsid w:val="002E2B8C"/>
    <w:rsid w:val="002E7444"/>
    <w:rsid w:val="002F2D6F"/>
    <w:rsid w:val="00301B5E"/>
    <w:rsid w:val="00307D33"/>
    <w:rsid w:val="00310381"/>
    <w:rsid w:val="00314613"/>
    <w:rsid w:val="00320B95"/>
    <w:rsid w:val="003218E1"/>
    <w:rsid w:val="00327017"/>
    <w:rsid w:val="00332256"/>
    <w:rsid w:val="00333B9C"/>
    <w:rsid w:val="00341CFD"/>
    <w:rsid w:val="0034783B"/>
    <w:rsid w:val="00356231"/>
    <w:rsid w:val="003569DD"/>
    <w:rsid w:val="00360BF5"/>
    <w:rsid w:val="00362BD1"/>
    <w:rsid w:val="00363D9F"/>
    <w:rsid w:val="003877B1"/>
    <w:rsid w:val="003A4EAB"/>
    <w:rsid w:val="003B75E3"/>
    <w:rsid w:val="003C3463"/>
    <w:rsid w:val="003C69EA"/>
    <w:rsid w:val="003D7B33"/>
    <w:rsid w:val="003E5B58"/>
    <w:rsid w:val="00403224"/>
    <w:rsid w:val="00424E14"/>
    <w:rsid w:val="00426C69"/>
    <w:rsid w:val="00435845"/>
    <w:rsid w:val="00440A7D"/>
    <w:rsid w:val="00441881"/>
    <w:rsid w:val="00447CDF"/>
    <w:rsid w:val="004519F8"/>
    <w:rsid w:val="004520B2"/>
    <w:rsid w:val="00454004"/>
    <w:rsid w:val="00454840"/>
    <w:rsid w:val="00463A6E"/>
    <w:rsid w:val="00464B19"/>
    <w:rsid w:val="00467671"/>
    <w:rsid w:val="00471E27"/>
    <w:rsid w:val="0048026D"/>
    <w:rsid w:val="004A4EA2"/>
    <w:rsid w:val="004A5F85"/>
    <w:rsid w:val="004B0389"/>
    <w:rsid w:val="004B6DD2"/>
    <w:rsid w:val="004B7AA3"/>
    <w:rsid w:val="004D253B"/>
    <w:rsid w:val="004F36D5"/>
    <w:rsid w:val="004F381C"/>
    <w:rsid w:val="005070E2"/>
    <w:rsid w:val="00507F91"/>
    <w:rsid w:val="00512CAD"/>
    <w:rsid w:val="00515810"/>
    <w:rsid w:val="00521ABF"/>
    <w:rsid w:val="00537AD3"/>
    <w:rsid w:val="005452EF"/>
    <w:rsid w:val="00551250"/>
    <w:rsid w:val="005548F1"/>
    <w:rsid w:val="00554FA9"/>
    <w:rsid w:val="00555436"/>
    <w:rsid w:val="005606DD"/>
    <w:rsid w:val="005639B7"/>
    <w:rsid w:val="005643A5"/>
    <w:rsid w:val="005656CF"/>
    <w:rsid w:val="0056664A"/>
    <w:rsid w:val="00566CAB"/>
    <w:rsid w:val="00572A6D"/>
    <w:rsid w:val="0057581E"/>
    <w:rsid w:val="00581F92"/>
    <w:rsid w:val="00587D57"/>
    <w:rsid w:val="00593149"/>
    <w:rsid w:val="005955A1"/>
    <w:rsid w:val="00597A44"/>
    <w:rsid w:val="005B635B"/>
    <w:rsid w:val="005B6CB8"/>
    <w:rsid w:val="005D1630"/>
    <w:rsid w:val="005D21A8"/>
    <w:rsid w:val="005D4439"/>
    <w:rsid w:val="005D6B43"/>
    <w:rsid w:val="005E06CD"/>
    <w:rsid w:val="005E694B"/>
    <w:rsid w:val="005E7788"/>
    <w:rsid w:val="005F1517"/>
    <w:rsid w:val="005F3F7B"/>
    <w:rsid w:val="006002FC"/>
    <w:rsid w:val="006016C7"/>
    <w:rsid w:val="00601D64"/>
    <w:rsid w:val="006043B0"/>
    <w:rsid w:val="00607E8C"/>
    <w:rsid w:val="00611F2E"/>
    <w:rsid w:val="006213B9"/>
    <w:rsid w:val="00624470"/>
    <w:rsid w:val="00624A8A"/>
    <w:rsid w:val="00643FAA"/>
    <w:rsid w:val="0064625E"/>
    <w:rsid w:val="0065176F"/>
    <w:rsid w:val="0065765E"/>
    <w:rsid w:val="006677F7"/>
    <w:rsid w:val="00667D49"/>
    <w:rsid w:val="00667F05"/>
    <w:rsid w:val="00670FA9"/>
    <w:rsid w:val="00671FDD"/>
    <w:rsid w:val="006907F8"/>
    <w:rsid w:val="006950E5"/>
    <w:rsid w:val="006954EE"/>
    <w:rsid w:val="00696871"/>
    <w:rsid w:val="006A7EBE"/>
    <w:rsid w:val="006A7FE0"/>
    <w:rsid w:val="006B3A09"/>
    <w:rsid w:val="006B650A"/>
    <w:rsid w:val="006C587E"/>
    <w:rsid w:val="006D28B8"/>
    <w:rsid w:val="006E1C2B"/>
    <w:rsid w:val="006F49C1"/>
    <w:rsid w:val="00700FCD"/>
    <w:rsid w:val="0070601C"/>
    <w:rsid w:val="00707ADE"/>
    <w:rsid w:val="00711C6E"/>
    <w:rsid w:val="007137CA"/>
    <w:rsid w:val="00714F76"/>
    <w:rsid w:val="00723CD2"/>
    <w:rsid w:val="0073371F"/>
    <w:rsid w:val="00740E6C"/>
    <w:rsid w:val="00744AC4"/>
    <w:rsid w:val="00750734"/>
    <w:rsid w:val="00753CB4"/>
    <w:rsid w:val="007552DC"/>
    <w:rsid w:val="00755888"/>
    <w:rsid w:val="00757F6A"/>
    <w:rsid w:val="0078113D"/>
    <w:rsid w:val="00781981"/>
    <w:rsid w:val="00782579"/>
    <w:rsid w:val="00782B96"/>
    <w:rsid w:val="00783128"/>
    <w:rsid w:val="0079311C"/>
    <w:rsid w:val="00794548"/>
    <w:rsid w:val="007A105A"/>
    <w:rsid w:val="007A2C73"/>
    <w:rsid w:val="007A2F66"/>
    <w:rsid w:val="007A4214"/>
    <w:rsid w:val="007A63BE"/>
    <w:rsid w:val="007B5DA8"/>
    <w:rsid w:val="007C02FB"/>
    <w:rsid w:val="007C03F4"/>
    <w:rsid w:val="007C622F"/>
    <w:rsid w:val="007D0B13"/>
    <w:rsid w:val="007E0BD0"/>
    <w:rsid w:val="007E6406"/>
    <w:rsid w:val="007F412E"/>
    <w:rsid w:val="00801ECD"/>
    <w:rsid w:val="00813865"/>
    <w:rsid w:val="00813BD3"/>
    <w:rsid w:val="0081618C"/>
    <w:rsid w:val="00816426"/>
    <w:rsid w:val="00817872"/>
    <w:rsid w:val="008302A9"/>
    <w:rsid w:val="00834C50"/>
    <w:rsid w:val="00837BE3"/>
    <w:rsid w:val="008418CD"/>
    <w:rsid w:val="00856FC0"/>
    <w:rsid w:val="00860367"/>
    <w:rsid w:val="00863FA6"/>
    <w:rsid w:val="0086570C"/>
    <w:rsid w:val="00866FBB"/>
    <w:rsid w:val="00873BE0"/>
    <w:rsid w:val="008812C4"/>
    <w:rsid w:val="00894305"/>
    <w:rsid w:val="0089713F"/>
    <w:rsid w:val="008A69B8"/>
    <w:rsid w:val="008B1FA1"/>
    <w:rsid w:val="008B6D0E"/>
    <w:rsid w:val="008B79DE"/>
    <w:rsid w:val="008C1BD2"/>
    <w:rsid w:val="008C1E11"/>
    <w:rsid w:val="008C5D21"/>
    <w:rsid w:val="008C67A1"/>
    <w:rsid w:val="008C6D1B"/>
    <w:rsid w:val="008C6D91"/>
    <w:rsid w:val="008D0B68"/>
    <w:rsid w:val="008D6107"/>
    <w:rsid w:val="008D6658"/>
    <w:rsid w:val="008F5440"/>
    <w:rsid w:val="008F5FD4"/>
    <w:rsid w:val="00921E6B"/>
    <w:rsid w:val="00933EB2"/>
    <w:rsid w:val="00936BCF"/>
    <w:rsid w:val="00937D59"/>
    <w:rsid w:val="00947130"/>
    <w:rsid w:val="0095136F"/>
    <w:rsid w:val="00955535"/>
    <w:rsid w:val="0096102B"/>
    <w:rsid w:val="009617BF"/>
    <w:rsid w:val="00971026"/>
    <w:rsid w:val="00981D51"/>
    <w:rsid w:val="00983EEF"/>
    <w:rsid w:val="0098576B"/>
    <w:rsid w:val="009A1D49"/>
    <w:rsid w:val="009A2932"/>
    <w:rsid w:val="009A4787"/>
    <w:rsid w:val="009B0837"/>
    <w:rsid w:val="009B7583"/>
    <w:rsid w:val="009C5FFC"/>
    <w:rsid w:val="009C7610"/>
    <w:rsid w:val="009D0FED"/>
    <w:rsid w:val="009D25FA"/>
    <w:rsid w:val="009D500E"/>
    <w:rsid w:val="009E1947"/>
    <w:rsid w:val="009E49EC"/>
    <w:rsid w:val="009E559B"/>
    <w:rsid w:val="009E6CEF"/>
    <w:rsid w:val="009E72A9"/>
    <w:rsid w:val="009F0487"/>
    <w:rsid w:val="00A04D9F"/>
    <w:rsid w:val="00A068E9"/>
    <w:rsid w:val="00A10ADE"/>
    <w:rsid w:val="00A27942"/>
    <w:rsid w:val="00A27E7B"/>
    <w:rsid w:val="00A467D1"/>
    <w:rsid w:val="00A46862"/>
    <w:rsid w:val="00A538D2"/>
    <w:rsid w:val="00A542E0"/>
    <w:rsid w:val="00A549AA"/>
    <w:rsid w:val="00A5610A"/>
    <w:rsid w:val="00A60A46"/>
    <w:rsid w:val="00A803F6"/>
    <w:rsid w:val="00A803F8"/>
    <w:rsid w:val="00A91270"/>
    <w:rsid w:val="00AA39EE"/>
    <w:rsid w:val="00AA7575"/>
    <w:rsid w:val="00AB26A7"/>
    <w:rsid w:val="00AB50C3"/>
    <w:rsid w:val="00AC5629"/>
    <w:rsid w:val="00AD13AD"/>
    <w:rsid w:val="00AD3121"/>
    <w:rsid w:val="00AD7C70"/>
    <w:rsid w:val="00AE0183"/>
    <w:rsid w:val="00AE2697"/>
    <w:rsid w:val="00AE7A9C"/>
    <w:rsid w:val="00AF3D78"/>
    <w:rsid w:val="00AF447F"/>
    <w:rsid w:val="00AF4900"/>
    <w:rsid w:val="00B04F51"/>
    <w:rsid w:val="00B07FFB"/>
    <w:rsid w:val="00B124EA"/>
    <w:rsid w:val="00B12E1E"/>
    <w:rsid w:val="00B205DE"/>
    <w:rsid w:val="00B27E94"/>
    <w:rsid w:val="00B32BC0"/>
    <w:rsid w:val="00B44D04"/>
    <w:rsid w:val="00B67827"/>
    <w:rsid w:val="00B67F17"/>
    <w:rsid w:val="00B743BF"/>
    <w:rsid w:val="00B9338E"/>
    <w:rsid w:val="00B94495"/>
    <w:rsid w:val="00B95F8B"/>
    <w:rsid w:val="00BA7E4F"/>
    <w:rsid w:val="00BC2760"/>
    <w:rsid w:val="00BC2AE2"/>
    <w:rsid w:val="00BD25F8"/>
    <w:rsid w:val="00BD5002"/>
    <w:rsid w:val="00BE4F25"/>
    <w:rsid w:val="00C05429"/>
    <w:rsid w:val="00C0698F"/>
    <w:rsid w:val="00C1058C"/>
    <w:rsid w:val="00C1728D"/>
    <w:rsid w:val="00C173DE"/>
    <w:rsid w:val="00C20594"/>
    <w:rsid w:val="00C24B92"/>
    <w:rsid w:val="00C257DE"/>
    <w:rsid w:val="00C33639"/>
    <w:rsid w:val="00C41188"/>
    <w:rsid w:val="00C42806"/>
    <w:rsid w:val="00C463B1"/>
    <w:rsid w:val="00C55FA4"/>
    <w:rsid w:val="00C62163"/>
    <w:rsid w:val="00C67B81"/>
    <w:rsid w:val="00C82165"/>
    <w:rsid w:val="00C87A0A"/>
    <w:rsid w:val="00C87B60"/>
    <w:rsid w:val="00C910CA"/>
    <w:rsid w:val="00C912B8"/>
    <w:rsid w:val="00C93B31"/>
    <w:rsid w:val="00C93CCB"/>
    <w:rsid w:val="00CA057F"/>
    <w:rsid w:val="00CA0ED2"/>
    <w:rsid w:val="00CA3951"/>
    <w:rsid w:val="00CA3F87"/>
    <w:rsid w:val="00CB239E"/>
    <w:rsid w:val="00CB2DF9"/>
    <w:rsid w:val="00CC058B"/>
    <w:rsid w:val="00CC0C88"/>
    <w:rsid w:val="00CE25BC"/>
    <w:rsid w:val="00CE3B56"/>
    <w:rsid w:val="00CE4035"/>
    <w:rsid w:val="00D20119"/>
    <w:rsid w:val="00D248B6"/>
    <w:rsid w:val="00D2677A"/>
    <w:rsid w:val="00D26E0E"/>
    <w:rsid w:val="00D27D7E"/>
    <w:rsid w:val="00D30F5E"/>
    <w:rsid w:val="00D31CCE"/>
    <w:rsid w:val="00D44496"/>
    <w:rsid w:val="00D46571"/>
    <w:rsid w:val="00D52824"/>
    <w:rsid w:val="00D5588A"/>
    <w:rsid w:val="00D55A8F"/>
    <w:rsid w:val="00D640A8"/>
    <w:rsid w:val="00D70AC3"/>
    <w:rsid w:val="00D74579"/>
    <w:rsid w:val="00D802D5"/>
    <w:rsid w:val="00D83D2E"/>
    <w:rsid w:val="00D85589"/>
    <w:rsid w:val="00D922E2"/>
    <w:rsid w:val="00D95879"/>
    <w:rsid w:val="00D95BA3"/>
    <w:rsid w:val="00D97D0B"/>
    <w:rsid w:val="00DB1CCC"/>
    <w:rsid w:val="00DB44E0"/>
    <w:rsid w:val="00DB5972"/>
    <w:rsid w:val="00DC25BC"/>
    <w:rsid w:val="00DC3090"/>
    <w:rsid w:val="00DD2A1D"/>
    <w:rsid w:val="00DD37B4"/>
    <w:rsid w:val="00DD7260"/>
    <w:rsid w:val="00DD74F4"/>
    <w:rsid w:val="00DE4333"/>
    <w:rsid w:val="00DF019F"/>
    <w:rsid w:val="00DF52B7"/>
    <w:rsid w:val="00DF787C"/>
    <w:rsid w:val="00E01E22"/>
    <w:rsid w:val="00E07633"/>
    <w:rsid w:val="00E11C42"/>
    <w:rsid w:val="00E1243C"/>
    <w:rsid w:val="00E1331A"/>
    <w:rsid w:val="00E14C3B"/>
    <w:rsid w:val="00E15D36"/>
    <w:rsid w:val="00E16301"/>
    <w:rsid w:val="00E165FD"/>
    <w:rsid w:val="00E16DAD"/>
    <w:rsid w:val="00E22105"/>
    <w:rsid w:val="00E2568D"/>
    <w:rsid w:val="00E26488"/>
    <w:rsid w:val="00E449EB"/>
    <w:rsid w:val="00E55726"/>
    <w:rsid w:val="00E55DA6"/>
    <w:rsid w:val="00E62D55"/>
    <w:rsid w:val="00E63B92"/>
    <w:rsid w:val="00E646E7"/>
    <w:rsid w:val="00E72E43"/>
    <w:rsid w:val="00E76CBD"/>
    <w:rsid w:val="00E86E8C"/>
    <w:rsid w:val="00EC4D6E"/>
    <w:rsid w:val="00EC6E96"/>
    <w:rsid w:val="00ED2B39"/>
    <w:rsid w:val="00EE157C"/>
    <w:rsid w:val="00EE2D9D"/>
    <w:rsid w:val="00EE76D1"/>
    <w:rsid w:val="00EF4F2B"/>
    <w:rsid w:val="00EF5C41"/>
    <w:rsid w:val="00F22FE1"/>
    <w:rsid w:val="00F31A9F"/>
    <w:rsid w:val="00F34A7E"/>
    <w:rsid w:val="00F35795"/>
    <w:rsid w:val="00F36595"/>
    <w:rsid w:val="00F37ED1"/>
    <w:rsid w:val="00F4069C"/>
    <w:rsid w:val="00F45924"/>
    <w:rsid w:val="00F52B67"/>
    <w:rsid w:val="00F53EC5"/>
    <w:rsid w:val="00F625EA"/>
    <w:rsid w:val="00F71D8D"/>
    <w:rsid w:val="00F737E5"/>
    <w:rsid w:val="00F75A4B"/>
    <w:rsid w:val="00F86250"/>
    <w:rsid w:val="00F86557"/>
    <w:rsid w:val="00F9152C"/>
    <w:rsid w:val="00F9577F"/>
    <w:rsid w:val="00FB269F"/>
    <w:rsid w:val="00FB6E52"/>
    <w:rsid w:val="00FB7E9C"/>
    <w:rsid w:val="00FE656D"/>
    <w:rsid w:val="00FF028C"/>
    <w:rsid w:val="00FF0FAF"/>
    <w:rsid w:val="00FF19C7"/>
    <w:rsid w:val="00FF526B"/>
    <w:rsid w:val="00FF57DC"/>
    <w:rsid w:val="00FF5BD0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2B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642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ind w:firstLine="4678"/>
      <w:textAlignment w:val="baseline"/>
      <w:outlineLvl w:val="2"/>
    </w:pPr>
    <w:rPr>
      <w:b/>
      <w:szCs w:val="20"/>
      <w:lang w:val="en-GB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642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4A7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6426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6426"/>
    <w:p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6426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independiente21">
    <w:name w:val="Texto independiente 21"/>
    <w:basedOn w:val="Normal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sz w:val="26"/>
      <w:szCs w:val="20"/>
    </w:rPr>
  </w:style>
  <w:style w:type="character" w:customStyle="1" w:styleId="Ttulo1Car">
    <w:name w:val="Título 1 Car"/>
    <w:link w:val="Ttulo1"/>
    <w:uiPriority w:val="9"/>
    <w:rsid w:val="0081642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4Car">
    <w:name w:val="Título 4 Car"/>
    <w:link w:val="Ttulo4"/>
    <w:uiPriority w:val="9"/>
    <w:semiHidden/>
    <w:rsid w:val="0081642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"/>
    <w:semiHidden/>
    <w:rsid w:val="00816426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816426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816426"/>
    <w:rPr>
      <w:rFonts w:ascii="Calibri" w:eastAsia="Times New Roman" w:hAnsi="Calibri" w:cs="Times New Roman"/>
      <w:i/>
      <w:iCs/>
      <w:sz w:val="24"/>
      <w:szCs w:val="24"/>
    </w:rPr>
  </w:style>
  <w:style w:type="paragraph" w:styleId="Sangradetextonormal">
    <w:name w:val="Body Text Indent"/>
    <w:basedOn w:val="Normal"/>
    <w:link w:val="SangradetextonormalCar"/>
    <w:semiHidden/>
    <w:rsid w:val="00816426"/>
    <w:pPr>
      <w:overflowPunct w:val="0"/>
      <w:autoSpaceDE w:val="0"/>
      <w:autoSpaceDN w:val="0"/>
      <w:adjustRightInd w:val="0"/>
      <w:spacing w:line="360" w:lineRule="auto"/>
      <w:ind w:firstLine="720"/>
      <w:jc w:val="both"/>
    </w:pPr>
    <w:rPr>
      <w:szCs w:val="20"/>
      <w:lang w:val="es-ES_tradnl"/>
    </w:rPr>
  </w:style>
  <w:style w:type="character" w:customStyle="1" w:styleId="SangradetextonormalCar">
    <w:name w:val="Sangría de texto normal Car"/>
    <w:link w:val="Sangradetextonormal"/>
    <w:semiHidden/>
    <w:rsid w:val="00816426"/>
    <w:rPr>
      <w:sz w:val="24"/>
      <w:lang w:val="es-ES_tradnl"/>
    </w:rPr>
  </w:style>
  <w:style w:type="paragraph" w:styleId="Sangra3detindependiente">
    <w:name w:val="Body Text Indent 3"/>
    <w:basedOn w:val="Normal"/>
    <w:link w:val="Sangra3detindependienteCar"/>
    <w:semiHidden/>
    <w:rsid w:val="00816426"/>
    <w:pPr>
      <w:autoSpaceDE w:val="0"/>
      <w:autoSpaceDN w:val="0"/>
      <w:adjustRightInd w:val="0"/>
      <w:ind w:firstLine="708"/>
      <w:jc w:val="both"/>
    </w:pPr>
    <w:rPr>
      <w:rFonts w:ascii="Verdana" w:hAnsi="Verdana"/>
      <w:color w:val="008080"/>
      <w:sz w:val="20"/>
      <w:szCs w:val="20"/>
    </w:rPr>
  </w:style>
  <w:style w:type="character" w:customStyle="1" w:styleId="Sangra3detindependienteCar">
    <w:name w:val="Sangría 3 de t. independiente Car"/>
    <w:link w:val="Sangra3detindependiente"/>
    <w:semiHidden/>
    <w:rsid w:val="00816426"/>
    <w:rPr>
      <w:rFonts w:ascii="Verdana" w:hAnsi="Verdana"/>
      <w:color w:val="008080"/>
    </w:rPr>
  </w:style>
  <w:style w:type="paragraph" w:customStyle="1" w:styleId="Textoindependiente22">
    <w:name w:val="Texto independiente 22"/>
    <w:basedOn w:val="Normal"/>
    <w:rsid w:val="00816426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semiHidden/>
    <w:rsid w:val="00816426"/>
    <w:pPr>
      <w:widowControl w:val="0"/>
      <w:ind w:firstLine="709"/>
      <w:jc w:val="both"/>
    </w:pPr>
    <w:rPr>
      <w:color w:val="FF0000"/>
    </w:rPr>
  </w:style>
  <w:style w:type="character" w:customStyle="1" w:styleId="Sangra2detindependienteCar">
    <w:name w:val="Sangría 2 de t. independiente Car"/>
    <w:link w:val="Sangra2detindependiente"/>
    <w:semiHidden/>
    <w:rsid w:val="00816426"/>
    <w:rPr>
      <w:color w:val="FF0000"/>
      <w:sz w:val="24"/>
      <w:szCs w:val="24"/>
    </w:rPr>
  </w:style>
  <w:style w:type="paragraph" w:customStyle="1" w:styleId="Sangra2detindependiente1">
    <w:name w:val="Sangría 2 de t. independiente1"/>
    <w:basedOn w:val="Normal"/>
    <w:rsid w:val="00816426"/>
    <w:pPr>
      <w:widowControl w:val="0"/>
      <w:overflowPunct w:val="0"/>
      <w:autoSpaceDE w:val="0"/>
      <w:autoSpaceDN w:val="0"/>
      <w:adjustRightInd w:val="0"/>
      <w:ind w:firstLine="708"/>
      <w:jc w:val="both"/>
      <w:textAlignment w:val="baseline"/>
    </w:pPr>
    <w:rPr>
      <w:rFonts w:ascii="Trebuchet MS" w:hAnsi="Trebuchet MS"/>
      <w:szCs w:val="20"/>
      <w:lang w:val="es-ES_tradnl"/>
    </w:rPr>
  </w:style>
  <w:style w:type="paragraph" w:styleId="Textoindependiente2">
    <w:name w:val="Body Text 2"/>
    <w:basedOn w:val="Normal"/>
    <w:link w:val="Textoindependiente2Car"/>
    <w:semiHidden/>
    <w:rsid w:val="00816426"/>
    <w:pPr>
      <w:widowControl w:val="0"/>
      <w:jc w:val="both"/>
    </w:pPr>
    <w:rPr>
      <w:color w:val="0000FF"/>
    </w:rPr>
  </w:style>
  <w:style w:type="character" w:customStyle="1" w:styleId="Textoindependiente2Car">
    <w:name w:val="Texto independiente 2 Car"/>
    <w:link w:val="Textoindependiente2"/>
    <w:semiHidden/>
    <w:rsid w:val="00816426"/>
    <w:rPr>
      <w:color w:val="0000FF"/>
      <w:sz w:val="24"/>
      <w:szCs w:val="24"/>
    </w:rPr>
  </w:style>
  <w:style w:type="paragraph" w:styleId="Textoindependiente3">
    <w:name w:val="Body Text 3"/>
    <w:basedOn w:val="Normal"/>
    <w:link w:val="Textoindependiente3Car"/>
    <w:semiHidden/>
    <w:rsid w:val="00816426"/>
    <w:pPr>
      <w:widowControl w:val="0"/>
      <w:jc w:val="both"/>
    </w:pPr>
    <w:rPr>
      <w:rFonts w:ascii="Arial" w:hAnsi="Arial"/>
    </w:rPr>
  </w:style>
  <w:style w:type="character" w:customStyle="1" w:styleId="Textoindependiente3Car">
    <w:name w:val="Texto independiente 3 Car"/>
    <w:link w:val="Textoindependiente3"/>
    <w:semiHidden/>
    <w:rsid w:val="00816426"/>
    <w:rPr>
      <w:rFonts w:ascii="Arial" w:hAnsi="Arial"/>
      <w:sz w:val="24"/>
      <w:szCs w:val="24"/>
    </w:rPr>
  </w:style>
  <w:style w:type="paragraph" w:styleId="Textoindependiente">
    <w:name w:val="Body Text"/>
    <w:basedOn w:val="Normal"/>
    <w:link w:val="TextoindependienteCar"/>
    <w:semiHidden/>
    <w:rsid w:val="00816426"/>
    <w:pPr>
      <w:ind w:right="-426"/>
    </w:pPr>
    <w:rPr>
      <w:rFonts w:ascii="Trebuchet MS" w:hAnsi="Trebuchet MS"/>
    </w:rPr>
  </w:style>
  <w:style w:type="character" w:customStyle="1" w:styleId="TextoindependienteCar">
    <w:name w:val="Texto independiente Car"/>
    <w:link w:val="Textoindependiente"/>
    <w:semiHidden/>
    <w:rsid w:val="00816426"/>
    <w:rPr>
      <w:rFonts w:ascii="Trebuchet MS" w:hAnsi="Trebuchet MS"/>
      <w:sz w:val="24"/>
      <w:szCs w:val="24"/>
    </w:rPr>
  </w:style>
  <w:style w:type="paragraph" w:customStyle="1" w:styleId="Sangra3detindependiente1">
    <w:name w:val="Sangría 3 de t. independiente1"/>
    <w:basedOn w:val="Normal"/>
    <w:rsid w:val="00816426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right" w:leader="underscore" w:pos="4050"/>
        <w:tab w:val="left" w:leader="underscore" w:pos="6840"/>
        <w:tab w:val="left" w:leader="underscore" w:pos="7560"/>
        <w:tab w:val="right" w:leader="underscore" w:pos="8460"/>
      </w:tabs>
      <w:overflowPunct w:val="0"/>
      <w:autoSpaceDE w:val="0"/>
      <w:autoSpaceDN w:val="0"/>
      <w:adjustRightInd w:val="0"/>
      <w:spacing w:before="120"/>
      <w:ind w:left="454"/>
      <w:jc w:val="both"/>
      <w:textAlignment w:val="baseline"/>
    </w:pPr>
    <w:rPr>
      <w:szCs w:val="20"/>
    </w:rPr>
  </w:style>
  <w:style w:type="character" w:customStyle="1" w:styleId="Ttulo5Car">
    <w:name w:val="Título 5 Car"/>
    <w:link w:val="Ttulo5"/>
    <w:uiPriority w:val="9"/>
    <w:semiHidden/>
    <w:rsid w:val="00F34A7E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CuerpodetextoJunta">
    <w:name w:val="Cuerpo de texto Junta"/>
    <w:basedOn w:val="Normal"/>
    <w:rsid w:val="00B205DE"/>
    <w:pPr>
      <w:widowControl w:val="0"/>
      <w:suppressAutoHyphens/>
      <w:autoSpaceDN w:val="0"/>
      <w:spacing w:after="119"/>
    </w:pPr>
    <w:rPr>
      <w:rFonts w:ascii="NewsGotT" w:eastAsia="Arial Unicode MS" w:hAnsi="NewsGotT" w:cs="Tahoma"/>
      <w:kern w:val="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49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E49EC"/>
    <w:rPr>
      <w:rFonts w:ascii="Tahoma" w:hAnsi="Tahoma" w:cs="Tahoma"/>
      <w:sz w:val="16"/>
      <w:szCs w:val="16"/>
    </w:rPr>
  </w:style>
  <w:style w:type="character" w:styleId="Hipervnculo">
    <w:name w:val="Hyperlink"/>
    <w:semiHidden/>
    <w:rsid w:val="001602B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95879"/>
    <w:pPr>
      <w:ind w:left="708"/>
    </w:pPr>
  </w:style>
  <w:style w:type="paragraph" w:customStyle="1" w:styleId="Textoindependiente210">
    <w:name w:val="Texto independiente 21"/>
    <w:basedOn w:val="Normal"/>
    <w:rsid w:val="00E646E7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Cs w:val="20"/>
    </w:rPr>
  </w:style>
  <w:style w:type="paragraph" w:customStyle="1" w:styleId="Textodebloque1">
    <w:name w:val="Texto de bloque1"/>
    <w:basedOn w:val="Normal"/>
    <w:rsid w:val="00362BD1"/>
    <w:pPr>
      <w:suppressAutoHyphens/>
      <w:ind w:left="360" w:right="110"/>
      <w:jc w:val="both"/>
    </w:pPr>
    <w:rPr>
      <w:lang w:eastAsia="ar-SA"/>
    </w:rPr>
  </w:style>
  <w:style w:type="character" w:styleId="nfasis">
    <w:name w:val="Emphasis"/>
    <w:uiPriority w:val="20"/>
    <w:qFormat/>
    <w:rsid w:val="00C93B31"/>
    <w:rPr>
      <w:i/>
      <w:iCs/>
    </w:rPr>
  </w:style>
  <w:style w:type="table" w:styleId="Tablaconcuadrcula">
    <w:name w:val="Table Grid"/>
    <w:basedOn w:val="Tablanormal"/>
    <w:uiPriority w:val="59"/>
    <w:rsid w:val="00EC4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8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errera\Datos%20de%20programa\Microsoft\Plantillas\Cemi_Generica_A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8A4E3-70DB-42E9-8097-081BBAB56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Cemi_Generica_A4</Template>
  <TotalTime>39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</vt:lpstr>
    </vt:vector>
  </TitlesOfParts>
  <Company>Ayuntamiento de Malaga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creator>Centro Municipal de Informática</dc:creator>
  <cp:lastModifiedBy>Royán Reina, Mª José</cp:lastModifiedBy>
  <cp:revision>17</cp:revision>
  <cp:lastPrinted>2023-09-18T10:29:00Z</cp:lastPrinted>
  <dcterms:created xsi:type="dcterms:W3CDTF">2022-02-01T10:47:00Z</dcterms:created>
  <dcterms:modified xsi:type="dcterms:W3CDTF">2024-02-15T10:56:00Z</dcterms:modified>
</cp:coreProperties>
</file>