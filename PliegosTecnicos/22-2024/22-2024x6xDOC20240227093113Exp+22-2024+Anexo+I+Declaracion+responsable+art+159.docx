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A8" w:rsidRDefault="007B5DA8" w:rsidP="00C93B31">
      <w:pPr>
        <w:autoSpaceDE w:val="0"/>
        <w:autoSpaceDN w:val="0"/>
        <w:adjustRightInd w:val="0"/>
        <w:jc w:val="center"/>
        <w:rPr>
          <w:b/>
          <w:color w:val="000000"/>
        </w:rPr>
      </w:pPr>
      <w:bookmarkStart w:id="0" w:name="_GoBack"/>
      <w:bookmarkEnd w:id="0"/>
    </w:p>
    <w:p w:rsidR="00C93B31" w:rsidRPr="00174654" w:rsidRDefault="00C93B31" w:rsidP="00C93B31">
      <w:pPr>
        <w:autoSpaceDE w:val="0"/>
        <w:autoSpaceDN w:val="0"/>
        <w:adjustRightInd w:val="0"/>
        <w:jc w:val="center"/>
        <w:rPr>
          <w:b/>
          <w:bCs/>
        </w:rPr>
      </w:pPr>
      <w:r w:rsidRPr="00174654">
        <w:rPr>
          <w:b/>
          <w:bCs/>
        </w:rPr>
        <w:t xml:space="preserve">ANEXO </w:t>
      </w:r>
      <w:r w:rsidR="00D95BA3">
        <w:rPr>
          <w:b/>
          <w:bCs/>
        </w:rPr>
        <w:t>I</w:t>
      </w:r>
    </w:p>
    <w:p w:rsidR="000A01A4" w:rsidRPr="00D95BA3" w:rsidRDefault="000A01A4" w:rsidP="000A01A4">
      <w:pPr>
        <w:autoSpaceDE w:val="0"/>
        <w:autoSpaceDN w:val="0"/>
        <w:adjustRightInd w:val="0"/>
        <w:spacing w:before="360"/>
        <w:jc w:val="both"/>
        <w:rPr>
          <w:b/>
          <w:bCs/>
          <w:szCs w:val="32"/>
        </w:rPr>
      </w:pPr>
      <w:r w:rsidRPr="00D95BA3">
        <w:rPr>
          <w:b/>
          <w:bCs/>
          <w:szCs w:val="32"/>
        </w:rPr>
        <w:t>AL CENTRO MUNICIPAL DE INFORMÁTICA DEL EXCMO. AYUNTAMIENTO DE MÁLAGA.</w:t>
      </w:r>
    </w:p>
    <w:p w:rsidR="00C93B31" w:rsidRDefault="00C93B31" w:rsidP="00C93B31">
      <w:pPr>
        <w:autoSpaceDE w:val="0"/>
        <w:autoSpaceDN w:val="0"/>
        <w:adjustRightInd w:val="0"/>
        <w:jc w:val="both"/>
      </w:pPr>
    </w:p>
    <w:p w:rsidR="00C93B31" w:rsidRPr="00E73D42" w:rsidRDefault="00D5588A" w:rsidP="00D5588A">
      <w:pPr>
        <w:pStyle w:val="Ttulo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DECLARACIÓN RESPONSABLE A LOS EFECTOS DE LO PREVISTO EN EL ARTÍCULO 159 DE LA LEY 9/2017, DE 8 </w:t>
      </w:r>
      <w:r w:rsidR="00D95BA3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 NOVIEMBRE, DE CONTRATOS DEL SECTOR PÚBLICO</w:t>
      </w:r>
    </w:p>
    <w:p w:rsidR="00D5588A" w:rsidRPr="007B5DA8" w:rsidRDefault="00D5588A" w:rsidP="00C93B31">
      <w:pPr>
        <w:autoSpaceDE w:val="0"/>
        <w:autoSpaceDN w:val="0"/>
        <w:adjustRightInd w:val="0"/>
        <w:spacing w:before="360"/>
        <w:jc w:val="both"/>
        <w:rPr>
          <w:b/>
          <w:bCs/>
          <w:szCs w:val="32"/>
        </w:rPr>
      </w:pPr>
    </w:p>
    <w:p w:rsidR="00C93B31" w:rsidRPr="007B5DA8" w:rsidRDefault="00C93B31" w:rsidP="00C93B31">
      <w:pPr>
        <w:autoSpaceDE w:val="0"/>
        <w:autoSpaceDN w:val="0"/>
        <w:adjustRightInd w:val="0"/>
        <w:spacing w:before="360" w:line="360" w:lineRule="auto"/>
        <w:ind w:firstLine="709"/>
        <w:jc w:val="both"/>
        <w:rPr>
          <w:szCs w:val="22"/>
        </w:rPr>
      </w:pPr>
      <w:r w:rsidRPr="007B5DA8">
        <w:rPr>
          <w:szCs w:val="22"/>
        </w:rPr>
        <w:t>Don/a .........................................................................................., mayor de edad, vecino de ......................., con domicilio en ......................................................................, titular del DNI. Nº ....................................., expedido en fecha .................................., actuando en nombre y representación de la entidad ...................................................................................................., (CIF................................), con domicilio social en .........................................................................................................,</w:t>
      </w:r>
    </w:p>
    <w:p w:rsidR="00C93B31" w:rsidRPr="007B5DA8" w:rsidRDefault="00C93B31" w:rsidP="00C93B31">
      <w:pPr>
        <w:autoSpaceDE w:val="0"/>
        <w:autoSpaceDN w:val="0"/>
        <w:adjustRightInd w:val="0"/>
        <w:spacing w:line="360" w:lineRule="auto"/>
        <w:jc w:val="both"/>
        <w:rPr>
          <w:b/>
          <w:bCs/>
          <w:szCs w:val="22"/>
        </w:rPr>
      </w:pPr>
    </w:p>
    <w:p w:rsidR="00D5588A" w:rsidRDefault="00C93B31" w:rsidP="00C93B31">
      <w:pPr>
        <w:autoSpaceDE w:val="0"/>
        <w:autoSpaceDN w:val="0"/>
        <w:adjustRightInd w:val="0"/>
        <w:jc w:val="both"/>
        <w:rPr>
          <w:b/>
          <w:bCs/>
          <w:szCs w:val="22"/>
        </w:rPr>
      </w:pPr>
      <w:r w:rsidRPr="007B5DA8">
        <w:rPr>
          <w:b/>
          <w:bCs/>
          <w:szCs w:val="22"/>
        </w:rPr>
        <w:t xml:space="preserve">DECLARA </w:t>
      </w:r>
      <w:r w:rsidR="00D5588A">
        <w:rPr>
          <w:b/>
          <w:bCs/>
          <w:szCs w:val="22"/>
        </w:rPr>
        <w:t>BAJO SU RESPONSABILIDAD LO SIGUIENTE:</w:t>
      </w:r>
    </w:p>
    <w:p w:rsidR="00D5588A" w:rsidRDefault="00D5588A" w:rsidP="00C93B31">
      <w:pPr>
        <w:autoSpaceDE w:val="0"/>
        <w:autoSpaceDN w:val="0"/>
        <w:adjustRightInd w:val="0"/>
        <w:jc w:val="both"/>
        <w:rPr>
          <w:b/>
          <w:bCs/>
          <w:szCs w:val="22"/>
        </w:rPr>
      </w:pPr>
    </w:p>
    <w:p w:rsidR="00D5588A" w:rsidRDefault="00D5588A" w:rsidP="00C93B31">
      <w:pPr>
        <w:autoSpaceDE w:val="0"/>
        <w:autoSpaceDN w:val="0"/>
        <w:adjustRightInd w:val="0"/>
        <w:jc w:val="both"/>
        <w:rPr>
          <w:bCs/>
          <w:szCs w:val="22"/>
        </w:rPr>
      </w:pPr>
      <w:r w:rsidRPr="00D5588A">
        <w:rPr>
          <w:bCs/>
          <w:szCs w:val="22"/>
        </w:rPr>
        <w:t xml:space="preserve">1º.- </w:t>
      </w:r>
      <w:r w:rsidR="00FF028C" w:rsidRPr="00750734">
        <w:rPr>
          <w:bCs/>
          <w:szCs w:val="22"/>
        </w:rPr>
        <w:t>Que ostenta la representación de la empresa que presenta la ofer</w:t>
      </w:r>
      <w:r w:rsidR="00E165FD" w:rsidRPr="00750734">
        <w:rPr>
          <w:bCs/>
          <w:szCs w:val="22"/>
        </w:rPr>
        <w:t>t</w:t>
      </w:r>
      <w:r w:rsidR="00FF028C" w:rsidRPr="00750734">
        <w:rPr>
          <w:bCs/>
          <w:szCs w:val="22"/>
        </w:rPr>
        <w:t>a, que</w:t>
      </w:r>
      <w:r w:rsidR="00FF028C" w:rsidRPr="00744AC4">
        <w:rPr>
          <w:bCs/>
          <w:color w:val="548DD4"/>
          <w:szCs w:val="22"/>
        </w:rPr>
        <w:t xml:space="preserve"> </w:t>
      </w:r>
      <w:r w:rsidRPr="00D5588A">
        <w:rPr>
          <w:bCs/>
          <w:szCs w:val="22"/>
        </w:rPr>
        <w:t>ha sido constituida cumpliendo con todos los requisitos legalmente establecidos, tiene plena capacidad de obrar y conforme a su objeto social puede presentarse a esta licitación.</w:t>
      </w:r>
    </w:p>
    <w:p w:rsidR="00F37ED1" w:rsidRPr="00D5588A" w:rsidRDefault="00F37ED1" w:rsidP="00C93B31">
      <w:pPr>
        <w:autoSpaceDE w:val="0"/>
        <w:autoSpaceDN w:val="0"/>
        <w:adjustRightInd w:val="0"/>
        <w:jc w:val="both"/>
        <w:rPr>
          <w:bCs/>
          <w:szCs w:val="22"/>
        </w:rPr>
      </w:pPr>
    </w:p>
    <w:p w:rsidR="00D5588A" w:rsidRPr="00750734" w:rsidRDefault="00D5588A" w:rsidP="00C93B31">
      <w:pPr>
        <w:autoSpaceDE w:val="0"/>
        <w:autoSpaceDN w:val="0"/>
        <w:adjustRightInd w:val="0"/>
        <w:jc w:val="both"/>
        <w:rPr>
          <w:bCs/>
          <w:szCs w:val="22"/>
        </w:rPr>
      </w:pPr>
      <w:r w:rsidRPr="00750734">
        <w:rPr>
          <w:bCs/>
          <w:szCs w:val="22"/>
        </w:rPr>
        <w:t>2º.-</w:t>
      </w:r>
      <w:r w:rsidR="00FF028C" w:rsidRPr="00750734">
        <w:rPr>
          <w:bCs/>
          <w:szCs w:val="22"/>
        </w:rPr>
        <w:t xml:space="preserve"> Que d</w:t>
      </w:r>
      <w:r w:rsidRPr="00750734">
        <w:rPr>
          <w:bCs/>
          <w:szCs w:val="22"/>
        </w:rPr>
        <w:t xml:space="preserve">icha </w:t>
      </w:r>
      <w:r w:rsidR="00203E3A" w:rsidRPr="00750734">
        <w:rPr>
          <w:bCs/>
          <w:szCs w:val="22"/>
        </w:rPr>
        <w:t>empresa</w:t>
      </w:r>
      <w:r w:rsidRPr="00750734">
        <w:rPr>
          <w:bCs/>
          <w:szCs w:val="22"/>
        </w:rPr>
        <w:t xml:space="preserve"> posee la habilitación empresarial o profesional necesarias para realizar</w:t>
      </w:r>
      <w:r w:rsidRPr="00D5588A">
        <w:rPr>
          <w:bCs/>
          <w:szCs w:val="22"/>
        </w:rPr>
        <w:t xml:space="preserve"> las actividades o </w:t>
      </w:r>
      <w:r w:rsidRPr="00750734">
        <w:rPr>
          <w:bCs/>
          <w:szCs w:val="22"/>
        </w:rPr>
        <w:t>prestaciones</w:t>
      </w:r>
      <w:r w:rsidR="00FF028C" w:rsidRPr="00750734">
        <w:rPr>
          <w:bCs/>
          <w:szCs w:val="22"/>
        </w:rPr>
        <w:t xml:space="preserve"> exigidas, y cuenta con las autorizaciones necesarias para ello.</w:t>
      </w:r>
    </w:p>
    <w:p w:rsidR="00D5588A" w:rsidRPr="00D5588A" w:rsidRDefault="00D5588A" w:rsidP="00C93B31">
      <w:pPr>
        <w:autoSpaceDE w:val="0"/>
        <w:autoSpaceDN w:val="0"/>
        <w:adjustRightInd w:val="0"/>
        <w:jc w:val="both"/>
        <w:rPr>
          <w:bCs/>
          <w:szCs w:val="22"/>
        </w:rPr>
      </w:pPr>
    </w:p>
    <w:p w:rsidR="00D5588A" w:rsidRDefault="00D5588A" w:rsidP="00C93B31">
      <w:pPr>
        <w:autoSpaceDE w:val="0"/>
        <w:autoSpaceDN w:val="0"/>
        <w:adjustRightInd w:val="0"/>
        <w:jc w:val="both"/>
        <w:rPr>
          <w:bCs/>
          <w:szCs w:val="22"/>
        </w:rPr>
      </w:pPr>
      <w:r w:rsidRPr="00D5588A">
        <w:rPr>
          <w:bCs/>
          <w:szCs w:val="22"/>
        </w:rPr>
        <w:t>3º. Las prestaciones que constituyen el objeto del contrato están comprendidas dentro de los fines, objeto o ámbito de actividad que le son propios, a tenor de lo establecido en sus estatutos o reglas fundacionales.</w:t>
      </w:r>
    </w:p>
    <w:p w:rsidR="00F37ED1" w:rsidRPr="00D5588A" w:rsidRDefault="00F37ED1" w:rsidP="00C93B31">
      <w:pPr>
        <w:autoSpaceDE w:val="0"/>
        <w:autoSpaceDN w:val="0"/>
        <w:adjustRightInd w:val="0"/>
        <w:jc w:val="both"/>
        <w:rPr>
          <w:bCs/>
          <w:szCs w:val="22"/>
        </w:rPr>
      </w:pPr>
    </w:p>
    <w:p w:rsidR="00D5588A" w:rsidRDefault="00D5588A" w:rsidP="00C93B31">
      <w:pPr>
        <w:autoSpaceDE w:val="0"/>
        <w:autoSpaceDN w:val="0"/>
        <w:adjustRightInd w:val="0"/>
        <w:jc w:val="both"/>
        <w:rPr>
          <w:szCs w:val="22"/>
        </w:rPr>
      </w:pPr>
      <w:r w:rsidRPr="00D5588A">
        <w:rPr>
          <w:bCs/>
          <w:szCs w:val="22"/>
        </w:rPr>
        <w:t xml:space="preserve">4º.- No se encuentran </w:t>
      </w:r>
      <w:r w:rsidR="00C93B31" w:rsidRPr="00D5588A">
        <w:rPr>
          <w:szCs w:val="22"/>
        </w:rPr>
        <w:t>incursos</w:t>
      </w:r>
      <w:r w:rsidR="00C93B31" w:rsidRPr="007B5DA8">
        <w:rPr>
          <w:szCs w:val="22"/>
        </w:rPr>
        <w:t xml:space="preserve"> en ninguna de las causas de prohibición para poder contratar con la Administración, señaladas en el </w:t>
      </w:r>
      <w:r w:rsidR="00D640A8" w:rsidRPr="007B5DA8">
        <w:rPr>
          <w:szCs w:val="22"/>
        </w:rPr>
        <w:t xml:space="preserve">art. 71 </w:t>
      </w:r>
      <w:r>
        <w:rPr>
          <w:szCs w:val="22"/>
        </w:rPr>
        <w:t>de la ley 9/2017, de 8 de noviembre de Contratos del Sector Público.</w:t>
      </w:r>
    </w:p>
    <w:p w:rsidR="00D5588A" w:rsidRDefault="00D5588A" w:rsidP="00C93B31">
      <w:pPr>
        <w:autoSpaceDE w:val="0"/>
        <w:autoSpaceDN w:val="0"/>
        <w:adjustRightInd w:val="0"/>
        <w:jc w:val="both"/>
        <w:rPr>
          <w:szCs w:val="22"/>
        </w:rPr>
      </w:pPr>
    </w:p>
    <w:p w:rsidR="00C93B31" w:rsidRDefault="00D5588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5º.- Conforme con lo dispuesto en los artículos 71 y </w:t>
      </w:r>
      <w:r w:rsidR="000679DA">
        <w:rPr>
          <w:szCs w:val="22"/>
        </w:rPr>
        <w:t xml:space="preserve">140 </w:t>
      </w:r>
      <w:r w:rsidR="00D640A8" w:rsidRPr="007B5DA8">
        <w:rPr>
          <w:szCs w:val="22"/>
        </w:rPr>
        <w:t>de la LCSP</w:t>
      </w:r>
      <w:r w:rsidR="00C93B31" w:rsidRPr="007B5DA8">
        <w:rPr>
          <w:szCs w:val="22"/>
        </w:rPr>
        <w:t xml:space="preserve">, </w:t>
      </w:r>
      <w:r w:rsidR="000679DA">
        <w:rPr>
          <w:szCs w:val="22"/>
        </w:rPr>
        <w:t xml:space="preserve">manifiesta hallarse al corriente en el cumplimiento de sus obligaciones tributarias y con la Seguridad Social, impuestas por las disposiciones vigentes y, a tales efectos, la persona abajo firmante </w:t>
      </w:r>
      <w:r w:rsidR="00F37ED1">
        <w:rPr>
          <w:szCs w:val="22"/>
        </w:rPr>
        <w:t>autoriza</w:t>
      </w:r>
      <w:r w:rsidR="000679DA">
        <w:rPr>
          <w:szCs w:val="22"/>
        </w:rPr>
        <w:t xml:space="preserve"> a la Mesa/Órgano de </w:t>
      </w:r>
      <w:r w:rsidR="00F37ED1">
        <w:rPr>
          <w:szCs w:val="22"/>
        </w:rPr>
        <w:t>Contratación</w:t>
      </w:r>
      <w:r w:rsidR="000679DA">
        <w:rPr>
          <w:szCs w:val="22"/>
        </w:rPr>
        <w:t xml:space="preserve">, a que obtenga la </w:t>
      </w:r>
      <w:r w:rsidR="00F37ED1">
        <w:rPr>
          <w:szCs w:val="22"/>
        </w:rPr>
        <w:t>información</w:t>
      </w:r>
      <w:r w:rsidR="000679DA">
        <w:rPr>
          <w:szCs w:val="22"/>
        </w:rPr>
        <w:t xml:space="preserve"> relativa a la circunstancia de hallarse al corriente en el cumplimiento de sus obligaciones tributarias con el Ayuntamiento de Málaga, al objeto de poder </w:t>
      </w:r>
      <w:r w:rsidR="00F37ED1">
        <w:rPr>
          <w:szCs w:val="22"/>
        </w:rPr>
        <w:t>comprobar</w:t>
      </w:r>
      <w:r w:rsidR="000679DA">
        <w:rPr>
          <w:szCs w:val="22"/>
        </w:rPr>
        <w:t xml:space="preserve"> que se cumplen los requisitos establecidos en la </w:t>
      </w:r>
      <w:r w:rsidR="000679DA">
        <w:rPr>
          <w:szCs w:val="22"/>
        </w:rPr>
        <w:lastRenderedPageBreak/>
        <w:t>legislación de Contratos del Sector Público, de acuerdo con lo dispuesto en la legislación vigente en materia de protección de datos de carácter personal.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Esta autorización estará vigente durante la totalidad del plazo de ejecución del contrato, incluidas las posibles prórrogas que pudieran acordarse.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En el caso de que no se confiera esta autorización, deberá cumplimentar la siguiente casilla, marcándola con una X:</w:t>
      </w:r>
    </w:p>
    <w:p w:rsidR="00F37ED1" w:rsidRDefault="00F37ED1" w:rsidP="00C93B31">
      <w:pPr>
        <w:autoSpaceDE w:val="0"/>
        <w:autoSpaceDN w:val="0"/>
        <w:adjustRightInd w:val="0"/>
        <w:jc w:val="both"/>
        <w:rPr>
          <w:szCs w:val="22"/>
        </w:rPr>
      </w:pPr>
    </w:p>
    <w:p w:rsidR="000679DA" w:rsidRDefault="000679DA" w:rsidP="00F37ED1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No se autoriza a recabar dicha información.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</w:p>
    <w:p w:rsidR="000679DA" w:rsidRPr="008C67A1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6º.- </w:t>
      </w:r>
      <w:r w:rsidRPr="008C67A1">
        <w:rPr>
          <w:szCs w:val="22"/>
        </w:rPr>
        <w:t xml:space="preserve">Están en </w:t>
      </w:r>
      <w:r w:rsidR="000A5129" w:rsidRPr="008C67A1">
        <w:rPr>
          <w:szCs w:val="22"/>
        </w:rPr>
        <w:t>posesión</w:t>
      </w:r>
      <w:r w:rsidRPr="008C67A1">
        <w:rPr>
          <w:szCs w:val="22"/>
        </w:rPr>
        <w:t xml:space="preserve"> de los requisitos mínimos de solvencia económica y financiera y técnica o profesional exigidos en los pliegos de condiciones técnicas y de cláusulas administrativas que rigen el contrato</w:t>
      </w:r>
      <w:r w:rsidR="00750734" w:rsidRPr="008C67A1">
        <w:rPr>
          <w:szCs w:val="22"/>
        </w:rPr>
        <w:t>.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7º.- Información sobre el operador económico:</w:t>
      </w:r>
    </w:p>
    <w:p w:rsidR="00F37ED1" w:rsidRDefault="00F37ED1" w:rsidP="00C93B31">
      <w:pPr>
        <w:autoSpaceDE w:val="0"/>
        <w:autoSpaceDN w:val="0"/>
        <w:adjustRightInd w:val="0"/>
        <w:jc w:val="both"/>
        <w:rPr>
          <w:szCs w:val="22"/>
        </w:rPr>
      </w:pP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Denominación completa del licitador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NIF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Dirección completa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Código Postal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Persona de contacto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Dirección de correo electrónico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Teléfonos: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Fax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</w:p>
    <w:p w:rsidR="000679DA" w:rsidRDefault="00F37ED1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8</w:t>
      </w:r>
      <w:r w:rsidR="00BC2760">
        <w:rPr>
          <w:szCs w:val="22"/>
        </w:rPr>
        <w:t>º.- Información</w:t>
      </w:r>
      <w:r w:rsidR="000679DA">
        <w:rPr>
          <w:szCs w:val="22"/>
        </w:rPr>
        <w:t xml:space="preserve"> sobre el representante del operador económico:</w:t>
      </w:r>
    </w:p>
    <w:p w:rsidR="00F37ED1" w:rsidRDefault="00F37ED1" w:rsidP="00C93B31">
      <w:pPr>
        <w:autoSpaceDE w:val="0"/>
        <w:autoSpaceDN w:val="0"/>
        <w:adjustRightInd w:val="0"/>
        <w:jc w:val="both"/>
        <w:rPr>
          <w:szCs w:val="22"/>
        </w:rPr>
      </w:pP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Nombre y </w:t>
      </w:r>
      <w:r w:rsidR="00BC2760">
        <w:rPr>
          <w:szCs w:val="22"/>
        </w:rPr>
        <w:t>Apellidos</w:t>
      </w:r>
      <w:r>
        <w:rPr>
          <w:szCs w:val="22"/>
        </w:rPr>
        <w:t>: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NIF:</w:t>
      </w:r>
    </w:p>
    <w:p w:rsidR="000679DA" w:rsidRDefault="000679DA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Fecha y lugar de nacimiento:</w:t>
      </w:r>
    </w:p>
    <w:p w:rsidR="000679DA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Dirección completa</w:t>
      </w:r>
    </w:p>
    <w:p w:rsidR="000679DA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Código Postal</w:t>
      </w:r>
    </w:p>
    <w:p w:rsidR="000679DA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Ciudad:</w:t>
      </w:r>
    </w:p>
    <w:p w:rsidR="000679DA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País:</w:t>
      </w:r>
    </w:p>
    <w:p w:rsidR="000679DA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Teléfonos:</w:t>
      </w:r>
    </w:p>
    <w:p w:rsidR="000679DA" w:rsidRPr="000679DA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Fax</w:t>
      </w:r>
    </w:p>
    <w:p w:rsidR="000679DA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Correo electrónico</w:t>
      </w:r>
    </w:p>
    <w:p w:rsidR="00813BD3" w:rsidRDefault="00813BD3" w:rsidP="000679DA">
      <w:pPr>
        <w:autoSpaceDE w:val="0"/>
        <w:autoSpaceDN w:val="0"/>
        <w:adjustRightInd w:val="0"/>
        <w:jc w:val="both"/>
        <w:rPr>
          <w:szCs w:val="22"/>
        </w:rPr>
      </w:pPr>
    </w:p>
    <w:p w:rsidR="00813BD3" w:rsidRPr="001A10DC" w:rsidRDefault="00813BD3" w:rsidP="00813BD3">
      <w:pPr>
        <w:autoSpaceDE w:val="0"/>
        <w:autoSpaceDN w:val="0"/>
        <w:adjustRightInd w:val="0"/>
        <w:jc w:val="both"/>
        <w:rPr>
          <w:szCs w:val="22"/>
        </w:rPr>
      </w:pPr>
      <w:r w:rsidRPr="001A10DC">
        <w:rPr>
          <w:szCs w:val="22"/>
        </w:rPr>
        <w:t>9º.- ¿</w:t>
      </w:r>
      <w:r w:rsidR="005468A9">
        <w:rPr>
          <w:szCs w:val="22"/>
        </w:rPr>
        <w:t>Es el operador económico una mi</w:t>
      </w:r>
      <w:r w:rsidRPr="001A10DC">
        <w:rPr>
          <w:szCs w:val="22"/>
        </w:rPr>
        <w:t>croempresa, una pequeña o una mediana empresa?</w:t>
      </w:r>
    </w:p>
    <w:p w:rsidR="00813BD3" w:rsidRPr="001A10DC" w:rsidRDefault="00813BD3" w:rsidP="00813BD3">
      <w:pPr>
        <w:autoSpaceDE w:val="0"/>
        <w:autoSpaceDN w:val="0"/>
        <w:adjustRightInd w:val="0"/>
        <w:jc w:val="both"/>
        <w:rPr>
          <w:szCs w:val="22"/>
        </w:rPr>
      </w:pPr>
    </w:p>
    <w:p w:rsidR="00813BD3" w:rsidRPr="001A10DC" w:rsidRDefault="00813BD3" w:rsidP="00813BD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 w:rsidRPr="001A10DC">
        <w:rPr>
          <w:szCs w:val="22"/>
        </w:rPr>
        <w:t>Si</w:t>
      </w:r>
    </w:p>
    <w:p w:rsidR="00813BD3" w:rsidRPr="001A10DC" w:rsidRDefault="00813BD3" w:rsidP="00813BD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 w:rsidRPr="001A10DC">
        <w:rPr>
          <w:szCs w:val="22"/>
        </w:rPr>
        <w:t>No</w:t>
      </w:r>
    </w:p>
    <w:p w:rsidR="000679DA" w:rsidRPr="001A10DC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</w:p>
    <w:p w:rsidR="000679DA" w:rsidRDefault="00813BD3" w:rsidP="000679DA">
      <w:pPr>
        <w:autoSpaceDE w:val="0"/>
        <w:autoSpaceDN w:val="0"/>
        <w:adjustRightInd w:val="0"/>
        <w:jc w:val="both"/>
        <w:rPr>
          <w:szCs w:val="22"/>
        </w:rPr>
      </w:pPr>
      <w:r w:rsidRPr="001A10DC">
        <w:rPr>
          <w:szCs w:val="22"/>
        </w:rPr>
        <w:t>10</w:t>
      </w:r>
      <w:r w:rsidR="000679DA" w:rsidRPr="001A10DC">
        <w:rPr>
          <w:szCs w:val="22"/>
        </w:rPr>
        <w:t xml:space="preserve">º.- A efectos de </w:t>
      </w:r>
      <w:r w:rsidR="00BC2760" w:rsidRPr="001A10DC">
        <w:rPr>
          <w:szCs w:val="22"/>
        </w:rPr>
        <w:t>aplicar</w:t>
      </w:r>
      <w:r w:rsidR="000679DA" w:rsidRPr="001A10DC">
        <w:rPr>
          <w:szCs w:val="22"/>
        </w:rPr>
        <w:t xml:space="preserve"> a este procedimiento de licitación, caso de ser necesario, lo previsto</w:t>
      </w:r>
      <w:r w:rsidR="000679DA">
        <w:rPr>
          <w:szCs w:val="22"/>
        </w:rPr>
        <w:t xml:space="preserve"> en el artículo 149.3 de la LCSP, en relación a la presentación de ofertas por empresas pertenecientes a un mismo grupo, en el sentido del artículo 42.1 del Código de Comercio, manifiesta (marcar con X lo que proceda):</w:t>
      </w:r>
    </w:p>
    <w:p w:rsidR="000679DA" w:rsidRDefault="000679DA" w:rsidP="000679DA">
      <w:pPr>
        <w:autoSpaceDE w:val="0"/>
        <w:autoSpaceDN w:val="0"/>
        <w:adjustRightInd w:val="0"/>
        <w:jc w:val="both"/>
        <w:rPr>
          <w:szCs w:val="22"/>
        </w:rPr>
      </w:pPr>
    </w:p>
    <w:p w:rsidR="000679DA" w:rsidRDefault="000679DA" w:rsidP="000679DA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lastRenderedPageBreak/>
        <w:t xml:space="preserve">No encontrarse vinculada con ninguna </w:t>
      </w:r>
      <w:r w:rsidR="00BC2760">
        <w:rPr>
          <w:szCs w:val="22"/>
        </w:rPr>
        <w:t>empresa</w:t>
      </w:r>
      <w:r>
        <w:rPr>
          <w:szCs w:val="22"/>
        </w:rPr>
        <w:t>.</w:t>
      </w:r>
    </w:p>
    <w:p w:rsidR="000679DA" w:rsidRDefault="000679DA" w:rsidP="000679DA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Ser empresa vinculada, por encontrarse en alguno de los supuestos</w:t>
      </w:r>
      <w:r w:rsidR="00BC2760">
        <w:rPr>
          <w:szCs w:val="22"/>
        </w:rPr>
        <w:t xml:space="preserve"> en el artículo 42.1 del código de Comercio, presentándose a la licitación las siguientes empresas:</w:t>
      </w:r>
    </w:p>
    <w:p w:rsidR="00BC2760" w:rsidRDefault="00EE76D1" w:rsidP="00BC2760">
      <w:pPr>
        <w:autoSpaceDE w:val="0"/>
        <w:autoSpaceDN w:val="0"/>
        <w:adjustRightInd w:val="0"/>
        <w:ind w:left="708"/>
        <w:jc w:val="both"/>
        <w:rPr>
          <w:szCs w:val="22"/>
        </w:rPr>
      </w:pPr>
      <w:r>
        <w:rPr>
          <w:szCs w:val="22"/>
        </w:rPr>
        <w:t>______________________________________________________________</w:t>
      </w:r>
    </w:p>
    <w:p w:rsidR="00EE76D1" w:rsidRDefault="00EE76D1" w:rsidP="00BC2760">
      <w:pPr>
        <w:autoSpaceDE w:val="0"/>
        <w:autoSpaceDN w:val="0"/>
        <w:adjustRightInd w:val="0"/>
        <w:ind w:left="708"/>
        <w:jc w:val="both"/>
        <w:rPr>
          <w:szCs w:val="22"/>
        </w:rPr>
      </w:pPr>
      <w:r>
        <w:rPr>
          <w:szCs w:val="22"/>
        </w:rPr>
        <w:t>______________________________________________________________</w:t>
      </w:r>
    </w:p>
    <w:p w:rsidR="00EE76D1" w:rsidRDefault="00EE76D1" w:rsidP="00BC2760">
      <w:pPr>
        <w:autoSpaceDE w:val="0"/>
        <w:autoSpaceDN w:val="0"/>
        <w:adjustRightInd w:val="0"/>
        <w:ind w:left="708"/>
        <w:jc w:val="both"/>
        <w:rPr>
          <w:szCs w:val="22"/>
        </w:rPr>
      </w:pPr>
      <w:r>
        <w:rPr>
          <w:szCs w:val="22"/>
        </w:rPr>
        <w:t>______________________________________________________________</w:t>
      </w:r>
    </w:p>
    <w:p w:rsidR="00EE76D1" w:rsidRDefault="00EE76D1" w:rsidP="00BC2760">
      <w:pPr>
        <w:autoSpaceDE w:val="0"/>
        <w:autoSpaceDN w:val="0"/>
        <w:adjustRightInd w:val="0"/>
        <w:ind w:left="708"/>
        <w:jc w:val="both"/>
        <w:rPr>
          <w:szCs w:val="22"/>
        </w:rPr>
      </w:pPr>
    </w:p>
    <w:p w:rsidR="00BC2760" w:rsidRDefault="00BC2760" w:rsidP="000679DA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Ser empresa vinculada, por encontrarse en alguno de los supuestos previstos en el artículo 42.1 del Código de Comercio, no presentándose a esta licitación ninguna de las empresas con las que existe dicha vinculación.</w:t>
      </w:r>
    </w:p>
    <w:p w:rsidR="00BC2760" w:rsidRDefault="00BC2760" w:rsidP="00BC2760">
      <w:pPr>
        <w:autoSpaceDE w:val="0"/>
        <w:autoSpaceDN w:val="0"/>
        <w:adjustRightInd w:val="0"/>
        <w:jc w:val="both"/>
        <w:rPr>
          <w:szCs w:val="22"/>
        </w:rPr>
      </w:pPr>
    </w:p>
    <w:p w:rsidR="00C93B31" w:rsidRDefault="00E72E43" w:rsidP="00C93B31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1</w:t>
      </w:r>
      <w:r w:rsidR="00813BD3">
        <w:rPr>
          <w:szCs w:val="22"/>
        </w:rPr>
        <w:t>1</w:t>
      </w:r>
      <w:r>
        <w:rPr>
          <w:szCs w:val="22"/>
        </w:rPr>
        <w:t xml:space="preserve">º.- En el caso de que el licitador sea una empresa </w:t>
      </w:r>
      <w:r w:rsidR="00F37ED1">
        <w:rPr>
          <w:szCs w:val="22"/>
        </w:rPr>
        <w:t>extranjera</w:t>
      </w:r>
      <w:r>
        <w:rPr>
          <w:szCs w:val="22"/>
        </w:rPr>
        <w:t xml:space="preserve">, con arreglo a lo </w:t>
      </w:r>
      <w:r w:rsidR="00F37ED1">
        <w:rPr>
          <w:szCs w:val="22"/>
        </w:rPr>
        <w:t>establecido</w:t>
      </w:r>
      <w:r>
        <w:rPr>
          <w:szCs w:val="22"/>
        </w:rPr>
        <w:t xml:space="preserve"> en el artículo 140</w:t>
      </w:r>
      <w:r w:rsidR="00DF52B7">
        <w:rPr>
          <w:szCs w:val="22"/>
        </w:rPr>
        <w:t>.</w:t>
      </w:r>
      <w:r>
        <w:rPr>
          <w:szCs w:val="22"/>
        </w:rPr>
        <w:t>1 f) de la LCSP, deberá cumplimentar la siguiente casilla, que deberá marcar con una X:</w:t>
      </w:r>
    </w:p>
    <w:p w:rsidR="00E72E43" w:rsidRDefault="00E72E43" w:rsidP="00C93B31">
      <w:pPr>
        <w:autoSpaceDE w:val="0"/>
        <w:autoSpaceDN w:val="0"/>
        <w:adjustRightInd w:val="0"/>
        <w:jc w:val="both"/>
        <w:rPr>
          <w:szCs w:val="22"/>
        </w:rPr>
      </w:pPr>
    </w:p>
    <w:p w:rsidR="00E72E43" w:rsidRDefault="00E72E43" w:rsidP="00E72E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Declara expresamente que se someterá a la jurisdicción de los juzgados y tribunales españoles de cualquier orden, para todas las incidencias que, de modo </w:t>
      </w:r>
      <w:r w:rsidR="00F37ED1">
        <w:rPr>
          <w:szCs w:val="22"/>
        </w:rPr>
        <w:t>directo</w:t>
      </w:r>
      <w:r>
        <w:rPr>
          <w:szCs w:val="22"/>
        </w:rPr>
        <w:t xml:space="preserve"> o indirecto, pudieran surgir del contrato, con renuncia, en su caso, al fuero jurisdiccional extranjero que pudiera corresponderle.</w:t>
      </w:r>
    </w:p>
    <w:p w:rsidR="00F37ED1" w:rsidRDefault="00F37ED1" w:rsidP="00D95BA3">
      <w:pPr>
        <w:autoSpaceDE w:val="0"/>
        <w:autoSpaceDN w:val="0"/>
        <w:adjustRightInd w:val="0"/>
        <w:ind w:left="360"/>
        <w:jc w:val="both"/>
        <w:rPr>
          <w:szCs w:val="22"/>
        </w:rPr>
      </w:pPr>
    </w:p>
    <w:p w:rsid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1</w:t>
      </w:r>
      <w:r w:rsidR="00813BD3">
        <w:rPr>
          <w:szCs w:val="22"/>
        </w:rPr>
        <w:t>2</w:t>
      </w:r>
      <w:r>
        <w:rPr>
          <w:szCs w:val="22"/>
        </w:rPr>
        <w:t>º.- En el caso de licitar agrupada en Unión Temporal de Empresas deberá cumplimentar la siguiente casilla, que deberá marcar con una X:</w:t>
      </w:r>
    </w:p>
    <w:p w:rsidR="00F37ED1" w:rsidRDefault="00F37ED1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72E43" w:rsidRDefault="00E72E43" w:rsidP="00E72E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 Manifiesta que licita en compromiso de U.T.E. en las condiciones que, a continuación, se indican:</w:t>
      </w:r>
    </w:p>
    <w:p w:rsid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72E43" w:rsidRDefault="00E72E43" w:rsidP="00E72E43">
      <w:pPr>
        <w:autoSpaceDE w:val="0"/>
        <w:autoSpaceDN w:val="0"/>
        <w:adjustRightInd w:val="0"/>
        <w:ind w:left="708"/>
        <w:jc w:val="both"/>
        <w:rPr>
          <w:szCs w:val="22"/>
        </w:rPr>
      </w:pPr>
      <w:r>
        <w:rPr>
          <w:szCs w:val="22"/>
        </w:rPr>
        <w:t>De resultar adjudi</w:t>
      </w:r>
      <w:r w:rsidR="00D95BA3">
        <w:rPr>
          <w:szCs w:val="22"/>
        </w:rPr>
        <w:t>cat</w:t>
      </w:r>
      <w:r>
        <w:rPr>
          <w:szCs w:val="22"/>
        </w:rPr>
        <w:t>aria del contrato, se constituirá formalmente en unión temporal con la/s empresa/s ……………………………., CIF …………………….., siendo la participación de cada una de ellas del ………… % y el representante de dicha unión temporal D. ………………………., apoderado de la entidad …………………….</w:t>
      </w:r>
    </w:p>
    <w:p w:rsidR="00E72E43" w:rsidRDefault="00E72E43" w:rsidP="00E72E43">
      <w:pPr>
        <w:autoSpaceDE w:val="0"/>
        <w:autoSpaceDN w:val="0"/>
        <w:adjustRightInd w:val="0"/>
        <w:ind w:left="708"/>
        <w:jc w:val="both"/>
        <w:rPr>
          <w:szCs w:val="22"/>
        </w:rPr>
      </w:pPr>
    </w:p>
    <w:p w:rsidR="00E72E43" w:rsidRPr="004B0389" w:rsidRDefault="00E72E43" w:rsidP="00E72E43">
      <w:pPr>
        <w:autoSpaceDE w:val="0"/>
        <w:autoSpaceDN w:val="0"/>
        <w:adjustRightInd w:val="0"/>
        <w:ind w:left="708"/>
        <w:jc w:val="both"/>
        <w:rPr>
          <w:szCs w:val="22"/>
        </w:rPr>
      </w:pPr>
      <w:r>
        <w:rPr>
          <w:szCs w:val="22"/>
        </w:rPr>
        <w:t xml:space="preserve">(Se recuerda que en este supuesto cada una de las entidades que integran la U.T.E. deberá cumplimentar y firmar electrónicamente una declaración responsable con </w:t>
      </w:r>
      <w:r w:rsidRPr="004B0389">
        <w:rPr>
          <w:szCs w:val="22"/>
        </w:rPr>
        <w:t>arreglo</w:t>
      </w:r>
      <w:r w:rsidR="008812C4" w:rsidRPr="004B0389">
        <w:rPr>
          <w:szCs w:val="22"/>
        </w:rPr>
        <w:t xml:space="preserve"> </w:t>
      </w:r>
      <w:r w:rsidR="00D95BA3" w:rsidRPr="004B0389">
        <w:rPr>
          <w:szCs w:val="22"/>
        </w:rPr>
        <w:t>a e</w:t>
      </w:r>
      <w:r w:rsidR="008812C4" w:rsidRPr="004B0389">
        <w:rPr>
          <w:szCs w:val="22"/>
        </w:rPr>
        <w:t>ste Anexo</w:t>
      </w:r>
      <w:r w:rsidR="00D95BA3" w:rsidRPr="004B0389">
        <w:rPr>
          <w:szCs w:val="22"/>
        </w:rPr>
        <w:t xml:space="preserve"> I</w:t>
      </w:r>
      <w:r w:rsidRPr="004B0389">
        <w:rPr>
          <w:szCs w:val="22"/>
        </w:rPr>
        <w:t>)</w:t>
      </w:r>
    </w:p>
    <w:p w:rsid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1</w:t>
      </w:r>
      <w:r w:rsidR="00813BD3">
        <w:rPr>
          <w:szCs w:val="22"/>
        </w:rPr>
        <w:t>3</w:t>
      </w:r>
      <w:r>
        <w:rPr>
          <w:szCs w:val="22"/>
        </w:rPr>
        <w:t>º.-  Manifiesta su compromiso de que durante el plazo de vigencia del contrato, incluidas las posibles prórrogas que pudieran acordarse con arreglo a lo establecido en los pliegos de condiciones que lo rigen, no realizará prácticas vinculadas al fraude ni a la evasión fiscal.</w:t>
      </w:r>
    </w:p>
    <w:p w:rsidR="00F37ED1" w:rsidRDefault="00F37ED1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Igualmente, manifiesta que cumple con todas las obligaciones laborales que le </w:t>
      </w:r>
      <w:r w:rsidR="00F37ED1">
        <w:rPr>
          <w:szCs w:val="22"/>
        </w:rPr>
        <w:t>imponen</w:t>
      </w:r>
      <w:r>
        <w:rPr>
          <w:szCs w:val="22"/>
        </w:rPr>
        <w:t xml:space="preserve"> la legislación vigente.</w:t>
      </w:r>
    </w:p>
    <w:p w:rsid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1</w:t>
      </w:r>
      <w:r w:rsidR="00813BD3">
        <w:rPr>
          <w:szCs w:val="22"/>
        </w:rPr>
        <w:t>4</w:t>
      </w:r>
      <w:r>
        <w:rPr>
          <w:szCs w:val="22"/>
        </w:rPr>
        <w:t xml:space="preserve">º.- En el caso de que el licitador se base en la solvencia y </w:t>
      </w:r>
      <w:r w:rsidR="00F37ED1">
        <w:rPr>
          <w:szCs w:val="22"/>
        </w:rPr>
        <w:t>medios</w:t>
      </w:r>
      <w:r>
        <w:rPr>
          <w:szCs w:val="22"/>
        </w:rPr>
        <w:t xml:space="preserve"> de otras entidades para satisfacer los criterios de selección contemplados en los pliegos de prescripciones técnicas y cláusulas administrativas, deberá manifestarlo expresamente marcando la siguiente casilla</w:t>
      </w:r>
    </w:p>
    <w:p w:rsid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72E43" w:rsidRDefault="00E72E43" w:rsidP="00E72E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Si</w:t>
      </w:r>
    </w:p>
    <w:p w:rsidR="00E72E43" w:rsidRDefault="00E72E43" w:rsidP="00E72E43">
      <w:pPr>
        <w:autoSpaceDE w:val="0"/>
        <w:autoSpaceDN w:val="0"/>
        <w:adjustRightInd w:val="0"/>
        <w:ind w:left="720"/>
        <w:jc w:val="both"/>
        <w:rPr>
          <w:szCs w:val="22"/>
        </w:rPr>
      </w:pPr>
    </w:p>
    <w:p w:rsidR="00E72E43" w:rsidRPr="00750734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(Se recuerda que en este supuesto cada una de las entidades en las que se base el licitador deberá cumplimentar y firmar </w:t>
      </w:r>
      <w:r w:rsidRPr="00750734">
        <w:rPr>
          <w:szCs w:val="22"/>
        </w:rPr>
        <w:t>electrónicamente una declaración responsable con arreglo</w:t>
      </w:r>
      <w:r w:rsidR="00D95BA3" w:rsidRPr="00750734">
        <w:rPr>
          <w:szCs w:val="22"/>
        </w:rPr>
        <w:t xml:space="preserve"> a</w:t>
      </w:r>
      <w:r w:rsidR="008812C4" w:rsidRPr="00750734">
        <w:rPr>
          <w:szCs w:val="22"/>
        </w:rPr>
        <w:t xml:space="preserve"> </w:t>
      </w:r>
      <w:r w:rsidR="00D95BA3" w:rsidRPr="00750734">
        <w:rPr>
          <w:szCs w:val="22"/>
        </w:rPr>
        <w:t>e</w:t>
      </w:r>
      <w:r w:rsidR="008812C4" w:rsidRPr="00750734">
        <w:rPr>
          <w:szCs w:val="22"/>
        </w:rPr>
        <w:t>ste Anexo</w:t>
      </w:r>
      <w:r w:rsidR="00D95BA3" w:rsidRPr="00750734">
        <w:rPr>
          <w:szCs w:val="22"/>
        </w:rPr>
        <w:t xml:space="preserve"> I</w:t>
      </w:r>
      <w:r w:rsidR="00FF028C" w:rsidRPr="00750734">
        <w:rPr>
          <w:szCs w:val="22"/>
        </w:rPr>
        <w:t>, considerándose la misma como compromiso de aportación en los términos del artículo 75.2 LCSP-2017</w:t>
      </w:r>
      <w:r w:rsidRPr="00750734">
        <w:rPr>
          <w:szCs w:val="22"/>
        </w:rPr>
        <w:t>)</w:t>
      </w:r>
    </w:p>
    <w:p w:rsidR="00E72E43" w:rsidRPr="00750734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72E43" w:rsidRPr="00E72E43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  <w:r w:rsidRPr="00750734">
        <w:rPr>
          <w:szCs w:val="22"/>
        </w:rPr>
        <w:t>1</w:t>
      </w:r>
      <w:r w:rsidR="00813BD3">
        <w:rPr>
          <w:szCs w:val="22"/>
        </w:rPr>
        <w:t>5</w:t>
      </w:r>
      <w:r w:rsidRPr="00750734">
        <w:rPr>
          <w:szCs w:val="22"/>
        </w:rPr>
        <w:t>º.- En el caso de que el licitador tenga</w:t>
      </w:r>
      <w:r w:rsidRPr="00E72E43">
        <w:rPr>
          <w:szCs w:val="22"/>
        </w:rPr>
        <w:t xml:space="preserve"> la intención de subcontratar alguna parte del contrato con terceros, deberá manifestarlo expresamente marca</w:t>
      </w:r>
      <w:r w:rsidR="000A5129">
        <w:rPr>
          <w:szCs w:val="22"/>
        </w:rPr>
        <w:t>n</w:t>
      </w:r>
      <w:r w:rsidRPr="00E72E43">
        <w:rPr>
          <w:szCs w:val="22"/>
        </w:rPr>
        <w:t>do la siguiente casilla:</w:t>
      </w:r>
    </w:p>
    <w:p w:rsidR="00E72E43" w:rsidRPr="00F37ED1" w:rsidRDefault="00E72E43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72E43" w:rsidRDefault="00E72E43" w:rsidP="00E72E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Si</w:t>
      </w:r>
    </w:p>
    <w:p w:rsidR="00D95BA3" w:rsidRDefault="00D95BA3" w:rsidP="00D95BA3">
      <w:pPr>
        <w:autoSpaceDE w:val="0"/>
        <w:autoSpaceDN w:val="0"/>
        <w:adjustRightInd w:val="0"/>
        <w:ind w:left="360"/>
        <w:jc w:val="both"/>
        <w:rPr>
          <w:szCs w:val="22"/>
        </w:rPr>
      </w:pPr>
    </w:p>
    <w:p w:rsidR="00E72E43" w:rsidRDefault="00CA0ED2" w:rsidP="00E72E43">
      <w:p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En este supuesto el licitador </w:t>
      </w:r>
      <w:r w:rsidR="00F37ED1">
        <w:rPr>
          <w:szCs w:val="22"/>
        </w:rPr>
        <w:t>deberá</w:t>
      </w:r>
      <w:r>
        <w:rPr>
          <w:szCs w:val="22"/>
        </w:rPr>
        <w:t xml:space="preserve"> indicar la parte del contrato que tenga previsto </w:t>
      </w:r>
      <w:r w:rsidR="00F37ED1">
        <w:rPr>
          <w:szCs w:val="22"/>
        </w:rPr>
        <w:t>subcontratar</w:t>
      </w:r>
      <w:r>
        <w:rPr>
          <w:szCs w:val="22"/>
        </w:rPr>
        <w:t xml:space="preserve">, señalando el importe, y el nombre o perfil empresarial, definido por referencia a las condiciones de solvencia profesional o técnica, de los subcontratistas a los que vaya a </w:t>
      </w:r>
      <w:r w:rsidR="000A5129">
        <w:rPr>
          <w:szCs w:val="22"/>
        </w:rPr>
        <w:t>en</w:t>
      </w:r>
      <w:r>
        <w:rPr>
          <w:szCs w:val="22"/>
        </w:rPr>
        <w:t>comendar su realización.</w:t>
      </w:r>
    </w:p>
    <w:p w:rsidR="00CA0ED2" w:rsidRDefault="00CA0ED2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E76D1" w:rsidRDefault="00EE76D1" w:rsidP="00EE76D1">
      <w:pPr>
        <w:autoSpaceDE w:val="0"/>
        <w:autoSpaceDN w:val="0"/>
        <w:adjustRightInd w:val="0"/>
        <w:ind w:left="708"/>
        <w:jc w:val="both"/>
        <w:rPr>
          <w:szCs w:val="22"/>
        </w:rPr>
      </w:pPr>
      <w:r>
        <w:rPr>
          <w:szCs w:val="22"/>
        </w:rPr>
        <w:t>__________________________________________________________________</w:t>
      </w:r>
    </w:p>
    <w:p w:rsidR="00EE76D1" w:rsidRDefault="00EE76D1" w:rsidP="00EE76D1">
      <w:pPr>
        <w:autoSpaceDE w:val="0"/>
        <w:autoSpaceDN w:val="0"/>
        <w:adjustRightInd w:val="0"/>
        <w:ind w:left="708"/>
        <w:jc w:val="both"/>
        <w:rPr>
          <w:szCs w:val="22"/>
        </w:rPr>
      </w:pPr>
      <w:r>
        <w:rPr>
          <w:szCs w:val="22"/>
        </w:rPr>
        <w:t>__________________________________________________________________</w:t>
      </w:r>
    </w:p>
    <w:p w:rsidR="00EE76D1" w:rsidRDefault="00EE76D1" w:rsidP="00EE76D1">
      <w:pPr>
        <w:autoSpaceDE w:val="0"/>
        <w:autoSpaceDN w:val="0"/>
        <w:adjustRightInd w:val="0"/>
        <w:ind w:left="708"/>
        <w:jc w:val="both"/>
        <w:rPr>
          <w:szCs w:val="22"/>
        </w:rPr>
      </w:pPr>
      <w:r>
        <w:rPr>
          <w:szCs w:val="22"/>
        </w:rPr>
        <w:t>__________________________________________________________________</w:t>
      </w:r>
    </w:p>
    <w:p w:rsidR="00CA0ED2" w:rsidRDefault="00CA0ED2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EE76D1" w:rsidRPr="001A10DC" w:rsidRDefault="00EE76D1" w:rsidP="00EE76D1">
      <w:pPr>
        <w:spacing w:before="360" w:after="120"/>
        <w:jc w:val="both"/>
      </w:pPr>
      <w:r w:rsidRPr="001A10DC">
        <w:t>16º Si en la información facilitada por el licitador, existieran documentos que tengan carácter confidencial, a efectos de dar cumplimiento a lo previsto en el artículo 133 de la LCSP, deberá marcar con una X la siguiente casilla y, a continuación detallar, de forma clara y precisa, cuáles son los documentos designados como confidenciales, y de éstos concretar de manera inequívoca la numeración de las páginas afectadas por la confidencialidad:</w:t>
      </w:r>
    </w:p>
    <w:p w:rsidR="00EE76D1" w:rsidRPr="001A10DC" w:rsidRDefault="00EE76D1" w:rsidP="00EE76D1">
      <w:pPr>
        <w:spacing w:before="360" w:after="120"/>
        <w:jc w:val="both"/>
      </w:pPr>
      <w:r w:rsidRPr="001A10DC">
        <w:t> _____________________________________________________________________</w:t>
      </w:r>
    </w:p>
    <w:p w:rsidR="00EE76D1" w:rsidRPr="001A10DC" w:rsidRDefault="00EE76D1" w:rsidP="00EE76D1">
      <w:pPr>
        <w:spacing w:before="360" w:after="120"/>
        <w:jc w:val="both"/>
      </w:pPr>
      <w:r w:rsidRPr="001A10D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76D1" w:rsidRPr="001A10DC" w:rsidRDefault="00EE76D1" w:rsidP="00EE76D1">
      <w:pPr>
        <w:spacing w:before="360" w:after="120"/>
        <w:jc w:val="both"/>
      </w:pPr>
      <w:r w:rsidRPr="001A10DC">
        <w:t>(En el caso de no indicarlos se entenderá que la oferta no contiene ningún dato o documento de carácter confidencial, no pudiendo el licitador asignarles tal carácter con posterioridad).</w:t>
      </w:r>
    </w:p>
    <w:p w:rsidR="00EE76D1" w:rsidRPr="001A10DC" w:rsidRDefault="00EE76D1" w:rsidP="00E72E43">
      <w:pPr>
        <w:autoSpaceDE w:val="0"/>
        <w:autoSpaceDN w:val="0"/>
        <w:adjustRightInd w:val="0"/>
        <w:jc w:val="both"/>
        <w:rPr>
          <w:szCs w:val="22"/>
        </w:rPr>
      </w:pPr>
    </w:p>
    <w:p w:rsidR="00C93B31" w:rsidRDefault="00C93B31" w:rsidP="00C93B31">
      <w:pPr>
        <w:autoSpaceDE w:val="0"/>
        <w:autoSpaceDN w:val="0"/>
        <w:adjustRightInd w:val="0"/>
        <w:spacing w:line="360" w:lineRule="auto"/>
        <w:jc w:val="right"/>
        <w:rPr>
          <w:szCs w:val="22"/>
        </w:rPr>
      </w:pPr>
      <w:r>
        <w:rPr>
          <w:szCs w:val="22"/>
        </w:rPr>
        <w:t>firmando la presente en ................................ a ........... de ............................. de ...........</w:t>
      </w:r>
    </w:p>
    <w:p w:rsidR="00C93B31" w:rsidRDefault="00C93B31" w:rsidP="00EE76D1">
      <w:pPr>
        <w:autoSpaceDE w:val="0"/>
        <w:autoSpaceDN w:val="0"/>
        <w:adjustRightInd w:val="0"/>
        <w:spacing w:before="240"/>
        <w:ind w:left="3402"/>
        <w:jc w:val="center"/>
        <w:rPr>
          <w:szCs w:val="20"/>
        </w:rPr>
      </w:pPr>
      <w:r>
        <w:rPr>
          <w:szCs w:val="20"/>
        </w:rPr>
        <w:t>EL DECLARANTE</w:t>
      </w:r>
    </w:p>
    <w:p w:rsidR="00EE76D1" w:rsidRDefault="00C93B31" w:rsidP="00EE76D1">
      <w:pPr>
        <w:autoSpaceDE w:val="0"/>
        <w:autoSpaceDN w:val="0"/>
        <w:adjustRightInd w:val="0"/>
        <w:spacing w:before="1200" w:line="360" w:lineRule="auto"/>
        <w:ind w:left="340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Fdo.: ………………………………..</w:t>
      </w:r>
    </w:p>
    <w:sectPr w:rsidR="00EE76D1">
      <w:headerReference w:type="default" r:id="rId9"/>
      <w:footerReference w:type="even" r:id="rId10"/>
      <w:footerReference w:type="default" r:id="rId11"/>
      <w:pgSz w:w="11906" w:h="16838" w:code="9"/>
      <w:pgMar w:top="1985" w:right="1134" w:bottom="170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260" w:rsidRDefault="00DD7260">
      <w:r>
        <w:separator/>
      </w:r>
    </w:p>
  </w:endnote>
  <w:endnote w:type="continuationSeparator" w:id="0">
    <w:p w:rsidR="00DD7260" w:rsidRDefault="00DD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AF" w:rsidRDefault="00FF0FA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F0FAF" w:rsidRDefault="00FF0FA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AF" w:rsidRDefault="004B3909">
    <w:pPr>
      <w:pStyle w:val="Piedepgina"/>
      <w:tabs>
        <w:tab w:val="clear" w:pos="4252"/>
        <w:tab w:val="clear" w:pos="8504"/>
      </w:tabs>
      <w:ind w:right="360"/>
      <w:jc w:val="right"/>
      <w:rPr>
        <w:rFonts w:ascii="Trebuchet MS" w:hAnsi="Trebuchet MS"/>
        <w:color w:val="000000"/>
        <w:sz w:val="1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-22.85pt;width:478.95pt;height:24pt;z-index:251658752" stroked="f">
          <v:textbox style="mso-next-textbox:#_x0000_s2051">
            <w:txbxContent>
              <w:p w:rsidR="00DC25BC" w:rsidRPr="00BD681F" w:rsidRDefault="00DC25BC" w:rsidP="00A538D2">
                <w:pPr>
                  <w:pStyle w:val="Piedepgina"/>
                  <w:ind w:right="360"/>
                  <w:jc w:val="right"/>
                  <w:rPr>
                    <w:rFonts w:ascii="Trebuchet MS" w:hAnsi="Trebuchet MS"/>
                    <w:color w:val="000000"/>
                    <w:sz w:val="18"/>
                  </w:rPr>
                </w:pPr>
                <w:r>
                  <w:rPr>
                    <w:rFonts w:ascii="Trebuchet MS" w:hAnsi="Trebuchet MS"/>
                    <w:color w:val="000000"/>
                    <w:sz w:val="18"/>
                  </w:rPr>
                  <w:t xml:space="preserve">Página </w: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begin"/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separate"/>
                </w:r>
                <w:r w:rsidR="004B3909">
                  <w:rPr>
                    <w:rFonts w:ascii="Trebuchet MS" w:hAnsi="Trebuchet MS"/>
                    <w:noProof/>
                    <w:color w:val="000000"/>
                    <w:sz w:val="18"/>
                  </w:rPr>
                  <w:t>4</w: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end"/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t xml:space="preserve"> de </w: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begin"/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separate"/>
                </w:r>
                <w:r w:rsidR="004B3909">
                  <w:rPr>
                    <w:rFonts w:ascii="Trebuchet MS" w:hAnsi="Trebuchet MS"/>
                    <w:noProof/>
                    <w:color w:val="000000"/>
                    <w:sz w:val="18"/>
                  </w:rPr>
                  <w:t>4</w:t>
                </w:r>
                <w:r>
                  <w:rPr>
                    <w:rFonts w:ascii="Trebuchet MS" w:hAnsi="Trebuchet MS"/>
                    <w:color w:val="000000"/>
                    <w:sz w:val="18"/>
                  </w:rPr>
                  <w:fldChar w:fldCharType="end"/>
                </w:r>
              </w:p>
            </w:txbxContent>
          </v:textbox>
          <w10:wrap type="square"/>
        </v:shape>
      </w:pict>
    </w:r>
    <w:r w:rsidR="00FF0FAF">
      <w:object w:dxaOrig="9114" w:dyaOrig="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5.8pt;height:18.8pt" o:ole="">
          <v:imagedata r:id="rId1" o:title=""/>
        </v:shape>
        <o:OLEObject Type="Embed" ProgID="CorelDRAW.Graphic.11" ShapeID="_x0000_i1025" DrawAspect="Content" ObjectID="_1768638795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260" w:rsidRDefault="00DD7260">
      <w:r>
        <w:separator/>
      </w:r>
    </w:p>
  </w:footnote>
  <w:footnote w:type="continuationSeparator" w:id="0">
    <w:p w:rsidR="00DD7260" w:rsidRDefault="00DD7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AF" w:rsidRDefault="004B3909">
    <w:pPr>
      <w:pStyle w:val="Encabezado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2.95pt;margin-top:41.65pt;width:132pt;height:21.75pt;z-index:251657728" stroked="f">
          <v:textbox style="mso-next-textbox:#_x0000_s2050">
            <w:txbxContent>
              <w:p w:rsidR="008A155C" w:rsidRPr="008A155C" w:rsidRDefault="00816426">
                <w:pPr>
                  <w:rPr>
                    <w:rFonts w:ascii="Trebuchet MS" w:hAnsi="Trebuchet MS"/>
                    <w:sz w:val="18"/>
                  </w:rPr>
                </w:pPr>
                <w:r w:rsidRPr="003A4EAB">
                  <w:rPr>
                    <w:rFonts w:ascii="Trebuchet MS" w:hAnsi="Trebuchet MS"/>
                    <w:sz w:val="18"/>
                  </w:rPr>
                  <w:t xml:space="preserve">Expediente nº: </w:t>
                </w:r>
                <w:r w:rsidR="004B3909">
                  <w:rPr>
                    <w:rFonts w:ascii="Trebuchet MS" w:hAnsi="Trebuchet MS"/>
                    <w:sz w:val="18"/>
                  </w:rPr>
                  <w:t>22/2024</w:t>
                </w:r>
              </w:p>
            </w:txbxContent>
          </v:textbox>
        </v:shape>
      </w:pict>
    </w: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0;width:597.85pt;height:99pt;z-index:-251659776;mso-wrap-edited:f;mso-position-horizontal:left;mso-position-horizontal-relative:page;mso-position-vertical:top;mso-position-vertical-relative:page" wrapcoords="-27 0 -27 21436 21600 21436 21600 0 -27 0">
          <v:imagedata r:id="rId1" o:title="Carta_A4_CEMI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5738"/>
    <w:multiLevelType w:val="hybridMultilevel"/>
    <w:tmpl w:val="21EA6D56"/>
    <w:lvl w:ilvl="0" w:tplc="BF4070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612F"/>
    <w:multiLevelType w:val="hybridMultilevel"/>
    <w:tmpl w:val="6DE8BF38"/>
    <w:lvl w:ilvl="0" w:tplc="BB10D5AA">
      <w:start w:val="5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C57B85"/>
    <w:multiLevelType w:val="hybridMultilevel"/>
    <w:tmpl w:val="6FDE03FE"/>
    <w:lvl w:ilvl="0" w:tplc="96BAEE24">
      <w:start w:val="1"/>
      <w:numFmt w:val="bullet"/>
      <w:lvlText w:val=""/>
      <w:lvlJc w:val="left"/>
      <w:pPr>
        <w:ind w:left="10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3">
    <w:nsid w:val="22107053"/>
    <w:multiLevelType w:val="hybridMultilevel"/>
    <w:tmpl w:val="9B92CDBA"/>
    <w:lvl w:ilvl="0" w:tplc="B712BF7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27B069E"/>
    <w:multiLevelType w:val="hybridMultilevel"/>
    <w:tmpl w:val="47EA6496"/>
    <w:lvl w:ilvl="0" w:tplc="8A3CA0DA">
      <w:start w:val="1"/>
      <w:numFmt w:val="lowerLetter"/>
      <w:lvlText w:val="%1)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23C14D3F"/>
    <w:multiLevelType w:val="hybridMultilevel"/>
    <w:tmpl w:val="D2DE2CD0"/>
    <w:lvl w:ilvl="0" w:tplc="B712BF7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D3012"/>
    <w:multiLevelType w:val="hybridMultilevel"/>
    <w:tmpl w:val="9F1C7A1E"/>
    <w:lvl w:ilvl="0" w:tplc="0EFE8A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FFB7064"/>
    <w:multiLevelType w:val="hybridMultilevel"/>
    <w:tmpl w:val="025272A4"/>
    <w:lvl w:ilvl="0" w:tplc="339A03DA">
      <w:start w:val="8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58F77C8"/>
    <w:multiLevelType w:val="hybridMultilevel"/>
    <w:tmpl w:val="1CC07AF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7A681E"/>
    <w:multiLevelType w:val="hybridMultilevel"/>
    <w:tmpl w:val="05EA6490"/>
    <w:lvl w:ilvl="0" w:tplc="2090BBAE">
      <w:numFmt w:val="bullet"/>
      <w:lvlText w:val="-"/>
      <w:lvlJc w:val="left"/>
      <w:pPr>
        <w:tabs>
          <w:tab w:val="num" w:pos="1866"/>
        </w:tabs>
        <w:ind w:left="186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>
    <w:nsid w:val="5455759D"/>
    <w:multiLevelType w:val="hybridMultilevel"/>
    <w:tmpl w:val="68982BDA"/>
    <w:lvl w:ilvl="0" w:tplc="49442930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63B42E51"/>
    <w:multiLevelType w:val="hybridMultilevel"/>
    <w:tmpl w:val="57F259F6"/>
    <w:lvl w:ilvl="0" w:tplc="CEB8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6B173060"/>
    <w:multiLevelType w:val="hybridMultilevel"/>
    <w:tmpl w:val="C20E4CDE"/>
    <w:lvl w:ilvl="0" w:tplc="E370D8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C35D1"/>
    <w:multiLevelType w:val="hybridMultilevel"/>
    <w:tmpl w:val="A9CC7D70"/>
    <w:lvl w:ilvl="0" w:tplc="2090BB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5E2730"/>
    <w:multiLevelType w:val="hybridMultilevel"/>
    <w:tmpl w:val="ED3CAC20"/>
    <w:lvl w:ilvl="0" w:tplc="6CEE63F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8"/>
  </w:num>
  <w:num w:numId="13">
    <w:abstractNumId w:val="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6B43"/>
    <w:rsid w:val="0002332C"/>
    <w:rsid w:val="00032EB9"/>
    <w:rsid w:val="00055A43"/>
    <w:rsid w:val="00065125"/>
    <w:rsid w:val="000679DA"/>
    <w:rsid w:val="00070EA0"/>
    <w:rsid w:val="00082074"/>
    <w:rsid w:val="00084D9A"/>
    <w:rsid w:val="00093075"/>
    <w:rsid w:val="000A01A4"/>
    <w:rsid w:val="000A4A3E"/>
    <w:rsid w:val="000A5129"/>
    <w:rsid w:val="000A5BD4"/>
    <w:rsid w:val="000B6384"/>
    <w:rsid w:val="000C5131"/>
    <w:rsid w:val="000D06FE"/>
    <w:rsid w:val="000E333F"/>
    <w:rsid w:val="000E69A7"/>
    <w:rsid w:val="000F1519"/>
    <w:rsid w:val="000F6713"/>
    <w:rsid w:val="00101D98"/>
    <w:rsid w:val="00113CF6"/>
    <w:rsid w:val="0011517D"/>
    <w:rsid w:val="001214EF"/>
    <w:rsid w:val="001220A9"/>
    <w:rsid w:val="001308BE"/>
    <w:rsid w:val="00130E05"/>
    <w:rsid w:val="001322DD"/>
    <w:rsid w:val="00135D83"/>
    <w:rsid w:val="00136BC2"/>
    <w:rsid w:val="0014480A"/>
    <w:rsid w:val="0015304A"/>
    <w:rsid w:val="001566E7"/>
    <w:rsid w:val="00156BBE"/>
    <w:rsid w:val="001602B8"/>
    <w:rsid w:val="0016287E"/>
    <w:rsid w:val="00177A34"/>
    <w:rsid w:val="00187769"/>
    <w:rsid w:val="001917DF"/>
    <w:rsid w:val="0019517D"/>
    <w:rsid w:val="001A10DC"/>
    <w:rsid w:val="001A3B3F"/>
    <w:rsid w:val="001C07BF"/>
    <w:rsid w:val="001C5391"/>
    <w:rsid w:val="001C624C"/>
    <w:rsid w:val="001C6BE0"/>
    <w:rsid w:val="001D5E55"/>
    <w:rsid w:val="001E4ADA"/>
    <w:rsid w:val="001E572B"/>
    <w:rsid w:val="001F11AB"/>
    <w:rsid w:val="001F22E6"/>
    <w:rsid w:val="001F2A63"/>
    <w:rsid w:val="001F2FCB"/>
    <w:rsid w:val="00200EFC"/>
    <w:rsid w:val="00202466"/>
    <w:rsid w:val="00203E3A"/>
    <w:rsid w:val="00222A93"/>
    <w:rsid w:val="00223981"/>
    <w:rsid w:val="00226F40"/>
    <w:rsid w:val="00251C56"/>
    <w:rsid w:val="002555D8"/>
    <w:rsid w:val="00260964"/>
    <w:rsid w:val="002646F2"/>
    <w:rsid w:val="002729B0"/>
    <w:rsid w:val="00273C74"/>
    <w:rsid w:val="00284E3D"/>
    <w:rsid w:val="002925CE"/>
    <w:rsid w:val="00293BE9"/>
    <w:rsid w:val="002A5ADF"/>
    <w:rsid w:val="002C0DB2"/>
    <w:rsid w:val="002C51F7"/>
    <w:rsid w:val="002D0944"/>
    <w:rsid w:val="002D2514"/>
    <w:rsid w:val="002D778A"/>
    <w:rsid w:val="002E2B8C"/>
    <w:rsid w:val="002E7444"/>
    <w:rsid w:val="002F2D6F"/>
    <w:rsid w:val="00301B5E"/>
    <w:rsid w:val="00307D33"/>
    <w:rsid w:val="00310381"/>
    <w:rsid w:val="00314613"/>
    <w:rsid w:val="00320B95"/>
    <w:rsid w:val="003218E1"/>
    <w:rsid w:val="00327017"/>
    <w:rsid w:val="00332256"/>
    <w:rsid w:val="00333B9C"/>
    <w:rsid w:val="00341CFD"/>
    <w:rsid w:val="0034783B"/>
    <w:rsid w:val="00356231"/>
    <w:rsid w:val="00360BF5"/>
    <w:rsid w:val="00362BD1"/>
    <w:rsid w:val="00363D9F"/>
    <w:rsid w:val="003877B1"/>
    <w:rsid w:val="003948D3"/>
    <w:rsid w:val="003A4EAB"/>
    <w:rsid w:val="003B75E3"/>
    <w:rsid w:val="003C3463"/>
    <w:rsid w:val="003D7B33"/>
    <w:rsid w:val="003E5B58"/>
    <w:rsid w:val="00403224"/>
    <w:rsid w:val="00424E14"/>
    <w:rsid w:val="00426C69"/>
    <w:rsid w:val="00435845"/>
    <w:rsid w:val="00440A7D"/>
    <w:rsid w:val="00441881"/>
    <w:rsid w:val="00447CDF"/>
    <w:rsid w:val="004519F8"/>
    <w:rsid w:val="004520B2"/>
    <w:rsid w:val="00454004"/>
    <w:rsid w:val="00454840"/>
    <w:rsid w:val="00463A6E"/>
    <w:rsid w:val="00464B19"/>
    <w:rsid w:val="00464CD9"/>
    <w:rsid w:val="00467671"/>
    <w:rsid w:val="00471E27"/>
    <w:rsid w:val="0048026D"/>
    <w:rsid w:val="004A4EA2"/>
    <w:rsid w:val="004A5F85"/>
    <w:rsid w:val="004B0389"/>
    <w:rsid w:val="004B3909"/>
    <w:rsid w:val="004B6DD2"/>
    <w:rsid w:val="004B7AA3"/>
    <w:rsid w:val="004D253B"/>
    <w:rsid w:val="004F36D5"/>
    <w:rsid w:val="004F381C"/>
    <w:rsid w:val="005070E2"/>
    <w:rsid w:val="00507F91"/>
    <w:rsid w:val="00512CAD"/>
    <w:rsid w:val="00515810"/>
    <w:rsid w:val="00521ABF"/>
    <w:rsid w:val="00537AD3"/>
    <w:rsid w:val="005468A9"/>
    <w:rsid w:val="00551250"/>
    <w:rsid w:val="005548F1"/>
    <w:rsid w:val="00555436"/>
    <w:rsid w:val="005606DD"/>
    <w:rsid w:val="005639B7"/>
    <w:rsid w:val="005643A5"/>
    <w:rsid w:val="005656CF"/>
    <w:rsid w:val="0056664A"/>
    <w:rsid w:val="00566CAB"/>
    <w:rsid w:val="00572A6D"/>
    <w:rsid w:val="0057581E"/>
    <w:rsid w:val="00581F92"/>
    <w:rsid w:val="00587D57"/>
    <w:rsid w:val="00593149"/>
    <w:rsid w:val="005955A1"/>
    <w:rsid w:val="00597A44"/>
    <w:rsid w:val="005B635B"/>
    <w:rsid w:val="005B6CB8"/>
    <w:rsid w:val="005D1630"/>
    <w:rsid w:val="005D21A8"/>
    <w:rsid w:val="005D4439"/>
    <w:rsid w:val="005D6B43"/>
    <w:rsid w:val="005E06CD"/>
    <w:rsid w:val="005E694B"/>
    <w:rsid w:val="005E7788"/>
    <w:rsid w:val="005F1517"/>
    <w:rsid w:val="005F3F7B"/>
    <w:rsid w:val="006002FC"/>
    <w:rsid w:val="006016C7"/>
    <w:rsid w:val="00601D64"/>
    <w:rsid w:val="006043B0"/>
    <w:rsid w:val="00607E8C"/>
    <w:rsid w:val="00611F2E"/>
    <w:rsid w:val="006213B9"/>
    <w:rsid w:val="00624470"/>
    <w:rsid w:val="00624A8A"/>
    <w:rsid w:val="00643FAA"/>
    <w:rsid w:val="0064625E"/>
    <w:rsid w:val="0065176F"/>
    <w:rsid w:val="0065765E"/>
    <w:rsid w:val="006677F7"/>
    <w:rsid w:val="00667D49"/>
    <w:rsid w:val="00667F05"/>
    <w:rsid w:val="00670FA9"/>
    <w:rsid w:val="00671FDD"/>
    <w:rsid w:val="006907F8"/>
    <w:rsid w:val="006950E5"/>
    <w:rsid w:val="006954EE"/>
    <w:rsid w:val="00696871"/>
    <w:rsid w:val="006A7EBE"/>
    <w:rsid w:val="006A7FE0"/>
    <w:rsid w:val="006B3A09"/>
    <w:rsid w:val="006B650A"/>
    <w:rsid w:val="006C587E"/>
    <w:rsid w:val="006D28B8"/>
    <w:rsid w:val="006E1C2B"/>
    <w:rsid w:val="006F49C1"/>
    <w:rsid w:val="00700FCD"/>
    <w:rsid w:val="0070601C"/>
    <w:rsid w:val="00707ADE"/>
    <w:rsid w:val="00711C6E"/>
    <w:rsid w:val="007137CA"/>
    <w:rsid w:val="00714F76"/>
    <w:rsid w:val="00723CD2"/>
    <w:rsid w:val="0073371F"/>
    <w:rsid w:val="00740E6C"/>
    <w:rsid w:val="00744AC4"/>
    <w:rsid w:val="00750734"/>
    <w:rsid w:val="00753CB4"/>
    <w:rsid w:val="007552DC"/>
    <w:rsid w:val="00755888"/>
    <w:rsid w:val="00757F6A"/>
    <w:rsid w:val="0078113D"/>
    <w:rsid w:val="00781981"/>
    <w:rsid w:val="00782579"/>
    <w:rsid w:val="00782B96"/>
    <w:rsid w:val="0079311C"/>
    <w:rsid w:val="00794548"/>
    <w:rsid w:val="007A105A"/>
    <w:rsid w:val="007A2C73"/>
    <w:rsid w:val="007A2F66"/>
    <w:rsid w:val="007A4214"/>
    <w:rsid w:val="007A63BE"/>
    <w:rsid w:val="007B5DA8"/>
    <w:rsid w:val="007C02FB"/>
    <w:rsid w:val="007C03F4"/>
    <w:rsid w:val="007C622F"/>
    <w:rsid w:val="007D0B13"/>
    <w:rsid w:val="007E0BD0"/>
    <w:rsid w:val="007E6406"/>
    <w:rsid w:val="007F412E"/>
    <w:rsid w:val="00801ECD"/>
    <w:rsid w:val="00813865"/>
    <w:rsid w:val="00813BD3"/>
    <w:rsid w:val="0081618C"/>
    <w:rsid w:val="00816426"/>
    <w:rsid w:val="00817872"/>
    <w:rsid w:val="008302A9"/>
    <w:rsid w:val="00834C50"/>
    <w:rsid w:val="00837BE3"/>
    <w:rsid w:val="008418CD"/>
    <w:rsid w:val="00856FC0"/>
    <w:rsid w:val="00860367"/>
    <w:rsid w:val="00863FA6"/>
    <w:rsid w:val="0086570C"/>
    <w:rsid w:val="00866FBB"/>
    <w:rsid w:val="00873BE0"/>
    <w:rsid w:val="008812C4"/>
    <w:rsid w:val="00894305"/>
    <w:rsid w:val="0089713F"/>
    <w:rsid w:val="008A155C"/>
    <w:rsid w:val="008A69B8"/>
    <w:rsid w:val="008B1FA1"/>
    <w:rsid w:val="008B6D0E"/>
    <w:rsid w:val="008B79DE"/>
    <w:rsid w:val="008C1BD2"/>
    <w:rsid w:val="008C5D21"/>
    <w:rsid w:val="008C67A1"/>
    <w:rsid w:val="008C6D1B"/>
    <w:rsid w:val="008C6D91"/>
    <w:rsid w:val="008D0B68"/>
    <w:rsid w:val="008D6658"/>
    <w:rsid w:val="008F5440"/>
    <w:rsid w:val="008F5FD4"/>
    <w:rsid w:val="00921E6B"/>
    <w:rsid w:val="00933EB2"/>
    <w:rsid w:val="00936BCF"/>
    <w:rsid w:val="00937D59"/>
    <w:rsid w:val="00947130"/>
    <w:rsid w:val="0095136F"/>
    <w:rsid w:val="00955535"/>
    <w:rsid w:val="0096102B"/>
    <w:rsid w:val="009617BF"/>
    <w:rsid w:val="00971026"/>
    <w:rsid w:val="00981D51"/>
    <w:rsid w:val="00983EEF"/>
    <w:rsid w:val="0098576B"/>
    <w:rsid w:val="009A1D49"/>
    <w:rsid w:val="009A2932"/>
    <w:rsid w:val="009A4787"/>
    <w:rsid w:val="009B0837"/>
    <w:rsid w:val="009B7583"/>
    <w:rsid w:val="009C5FFC"/>
    <w:rsid w:val="009C7610"/>
    <w:rsid w:val="009D0FED"/>
    <w:rsid w:val="009D25FA"/>
    <w:rsid w:val="009D500E"/>
    <w:rsid w:val="009E1947"/>
    <w:rsid w:val="009E49EC"/>
    <w:rsid w:val="009E4BAA"/>
    <w:rsid w:val="009E559B"/>
    <w:rsid w:val="009E6CEF"/>
    <w:rsid w:val="009E72A9"/>
    <w:rsid w:val="009F0487"/>
    <w:rsid w:val="00A04D9F"/>
    <w:rsid w:val="00A068E9"/>
    <w:rsid w:val="00A10ADE"/>
    <w:rsid w:val="00A27942"/>
    <w:rsid w:val="00A27E7B"/>
    <w:rsid w:val="00A467D1"/>
    <w:rsid w:val="00A46862"/>
    <w:rsid w:val="00A538D2"/>
    <w:rsid w:val="00A542E0"/>
    <w:rsid w:val="00A549AA"/>
    <w:rsid w:val="00A5610A"/>
    <w:rsid w:val="00A60A46"/>
    <w:rsid w:val="00A803F6"/>
    <w:rsid w:val="00A803F8"/>
    <w:rsid w:val="00A91270"/>
    <w:rsid w:val="00AA7575"/>
    <w:rsid w:val="00AB26A7"/>
    <w:rsid w:val="00AB50C3"/>
    <w:rsid w:val="00AC5629"/>
    <w:rsid w:val="00AD13AD"/>
    <w:rsid w:val="00AD3121"/>
    <w:rsid w:val="00AD7C70"/>
    <w:rsid w:val="00AE0183"/>
    <w:rsid w:val="00AE2697"/>
    <w:rsid w:val="00AE7A9C"/>
    <w:rsid w:val="00AF3D78"/>
    <w:rsid w:val="00AF447F"/>
    <w:rsid w:val="00AF4900"/>
    <w:rsid w:val="00B04F51"/>
    <w:rsid w:val="00B07FFB"/>
    <w:rsid w:val="00B124EA"/>
    <w:rsid w:val="00B12E1E"/>
    <w:rsid w:val="00B205DE"/>
    <w:rsid w:val="00B27E94"/>
    <w:rsid w:val="00B32BC0"/>
    <w:rsid w:val="00B44D04"/>
    <w:rsid w:val="00B67827"/>
    <w:rsid w:val="00B67F17"/>
    <w:rsid w:val="00B743BF"/>
    <w:rsid w:val="00B9338E"/>
    <w:rsid w:val="00B94495"/>
    <w:rsid w:val="00B95F8B"/>
    <w:rsid w:val="00BA7E4F"/>
    <w:rsid w:val="00BC2760"/>
    <w:rsid w:val="00BC2AE2"/>
    <w:rsid w:val="00BD25F8"/>
    <w:rsid w:val="00BD5002"/>
    <w:rsid w:val="00BE4F25"/>
    <w:rsid w:val="00C05429"/>
    <w:rsid w:val="00C0698F"/>
    <w:rsid w:val="00C1058C"/>
    <w:rsid w:val="00C1728D"/>
    <w:rsid w:val="00C173DE"/>
    <w:rsid w:val="00C20594"/>
    <w:rsid w:val="00C24B92"/>
    <w:rsid w:val="00C33639"/>
    <w:rsid w:val="00C41188"/>
    <w:rsid w:val="00C42806"/>
    <w:rsid w:val="00C463B1"/>
    <w:rsid w:val="00C55FA4"/>
    <w:rsid w:val="00C62163"/>
    <w:rsid w:val="00C67B81"/>
    <w:rsid w:val="00C82165"/>
    <w:rsid w:val="00C87A0A"/>
    <w:rsid w:val="00C87B60"/>
    <w:rsid w:val="00C910CA"/>
    <w:rsid w:val="00C912B8"/>
    <w:rsid w:val="00C93B31"/>
    <w:rsid w:val="00C93CCB"/>
    <w:rsid w:val="00CA057F"/>
    <w:rsid w:val="00CA0ED2"/>
    <w:rsid w:val="00CA3951"/>
    <w:rsid w:val="00CA3F87"/>
    <w:rsid w:val="00CB239E"/>
    <w:rsid w:val="00CB2DF9"/>
    <w:rsid w:val="00CC058B"/>
    <w:rsid w:val="00CC0C88"/>
    <w:rsid w:val="00CE25BC"/>
    <w:rsid w:val="00CE3B56"/>
    <w:rsid w:val="00CE4035"/>
    <w:rsid w:val="00D20119"/>
    <w:rsid w:val="00D248B6"/>
    <w:rsid w:val="00D2677A"/>
    <w:rsid w:val="00D26E0E"/>
    <w:rsid w:val="00D30F5E"/>
    <w:rsid w:val="00D31CCE"/>
    <w:rsid w:val="00D44496"/>
    <w:rsid w:val="00D46571"/>
    <w:rsid w:val="00D52824"/>
    <w:rsid w:val="00D5588A"/>
    <w:rsid w:val="00D55A8F"/>
    <w:rsid w:val="00D640A8"/>
    <w:rsid w:val="00D70AC3"/>
    <w:rsid w:val="00D74579"/>
    <w:rsid w:val="00D802D5"/>
    <w:rsid w:val="00D83D2E"/>
    <w:rsid w:val="00D85589"/>
    <w:rsid w:val="00D95879"/>
    <w:rsid w:val="00D95BA3"/>
    <w:rsid w:val="00D97D0B"/>
    <w:rsid w:val="00DB44E0"/>
    <w:rsid w:val="00DB5972"/>
    <w:rsid w:val="00DC25BC"/>
    <w:rsid w:val="00DC3090"/>
    <w:rsid w:val="00DD133F"/>
    <w:rsid w:val="00DD2A1D"/>
    <w:rsid w:val="00DD37B4"/>
    <w:rsid w:val="00DD7260"/>
    <w:rsid w:val="00DD74F4"/>
    <w:rsid w:val="00DE4333"/>
    <w:rsid w:val="00DF019F"/>
    <w:rsid w:val="00DF52B7"/>
    <w:rsid w:val="00DF787C"/>
    <w:rsid w:val="00E01E22"/>
    <w:rsid w:val="00E07633"/>
    <w:rsid w:val="00E11C42"/>
    <w:rsid w:val="00E1243C"/>
    <w:rsid w:val="00E1331A"/>
    <w:rsid w:val="00E14C3B"/>
    <w:rsid w:val="00E15D36"/>
    <w:rsid w:val="00E16301"/>
    <w:rsid w:val="00E165FD"/>
    <w:rsid w:val="00E16DAD"/>
    <w:rsid w:val="00E22105"/>
    <w:rsid w:val="00E2568D"/>
    <w:rsid w:val="00E26488"/>
    <w:rsid w:val="00E449EB"/>
    <w:rsid w:val="00E55726"/>
    <w:rsid w:val="00E55DA6"/>
    <w:rsid w:val="00E62D55"/>
    <w:rsid w:val="00E63B92"/>
    <w:rsid w:val="00E646E7"/>
    <w:rsid w:val="00E72E43"/>
    <w:rsid w:val="00E76CBD"/>
    <w:rsid w:val="00E86E8C"/>
    <w:rsid w:val="00EC6E96"/>
    <w:rsid w:val="00ED2B39"/>
    <w:rsid w:val="00EE157C"/>
    <w:rsid w:val="00EE2D9D"/>
    <w:rsid w:val="00EE76D1"/>
    <w:rsid w:val="00EF4F2B"/>
    <w:rsid w:val="00EF5C41"/>
    <w:rsid w:val="00F22FE1"/>
    <w:rsid w:val="00F31A9F"/>
    <w:rsid w:val="00F34A7E"/>
    <w:rsid w:val="00F35291"/>
    <w:rsid w:val="00F35795"/>
    <w:rsid w:val="00F36595"/>
    <w:rsid w:val="00F37ED1"/>
    <w:rsid w:val="00F4069C"/>
    <w:rsid w:val="00F45924"/>
    <w:rsid w:val="00F52B67"/>
    <w:rsid w:val="00F625EA"/>
    <w:rsid w:val="00F71D8D"/>
    <w:rsid w:val="00F737E5"/>
    <w:rsid w:val="00F75A4B"/>
    <w:rsid w:val="00F86250"/>
    <w:rsid w:val="00F86557"/>
    <w:rsid w:val="00F9152C"/>
    <w:rsid w:val="00F9577F"/>
    <w:rsid w:val="00FB269F"/>
    <w:rsid w:val="00FB6E52"/>
    <w:rsid w:val="00FB7E9C"/>
    <w:rsid w:val="00FE656D"/>
    <w:rsid w:val="00FF028C"/>
    <w:rsid w:val="00FF0FAF"/>
    <w:rsid w:val="00FF19C7"/>
    <w:rsid w:val="00FF526B"/>
    <w:rsid w:val="00FF57DC"/>
    <w:rsid w:val="00FF5BD0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B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642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ind w:firstLine="4678"/>
      <w:textAlignment w:val="baseline"/>
      <w:outlineLvl w:val="2"/>
    </w:pPr>
    <w:rPr>
      <w:b/>
      <w:szCs w:val="20"/>
      <w:lang w:val="en-GB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42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A7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42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426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426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sz w:val="26"/>
      <w:szCs w:val="20"/>
    </w:rPr>
  </w:style>
  <w:style w:type="character" w:customStyle="1" w:styleId="Ttulo1Car">
    <w:name w:val="Título 1 Car"/>
    <w:link w:val="Ttulo1"/>
    <w:uiPriority w:val="9"/>
    <w:rsid w:val="0081642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4Car">
    <w:name w:val="Título 4 Car"/>
    <w:link w:val="Ttulo4"/>
    <w:uiPriority w:val="9"/>
    <w:semiHidden/>
    <w:rsid w:val="0081642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"/>
    <w:semiHidden/>
    <w:rsid w:val="00816426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816426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816426"/>
    <w:rPr>
      <w:rFonts w:ascii="Calibri" w:eastAsia="Times New Roman" w:hAnsi="Calibri" w:cs="Times New Roman"/>
      <w:i/>
      <w:iCs/>
      <w:sz w:val="24"/>
      <w:szCs w:val="24"/>
    </w:rPr>
  </w:style>
  <w:style w:type="paragraph" w:styleId="Sangradetextonormal">
    <w:name w:val="Body Text Indent"/>
    <w:basedOn w:val="Normal"/>
    <w:link w:val="SangradetextonormalCar"/>
    <w:semiHidden/>
    <w:rsid w:val="00816426"/>
    <w:pPr>
      <w:overflowPunct w:val="0"/>
      <w:autoSpaceDE w:val="0"/>
      <w:autoSpaceDN w:val="0"/>
      <w:adjustRightInd w:val="0"/>
      <w:spacing w:line="360" w:lineRule="auto"/>
      <w:ind w:firstLine="720"/>
      <w:jc w:val="both"/>
    </w:pPr>
    <w:rPr>
      <w:szCs w:val="20"/>
      <w:lang w:val="es-ES_tradnl"/>
    </w:rPr>
  </w:style>
  <w:style w:type="character" w:customStyle="1" w:styleId="SangradetextonormalCar">
    <w:name w:val="Sangría de texto normal Car"/>
    <w:link w:val="Sangradetextonormal"/>
    <w:semiHidden/>
    <w:rsid w:val="00816426"/>
    <w:rPr>
      <w:sz w:val="24"/>
      <w:lang w:val="es-ES_tradnl"/>
    </w:rPr>
  </w:style>
  <w:style w:type="paragraph" w:styleId="Sangra3detindependiente">
    <w:name w:val="Body Text Indent 3"/>
    <w:basedOn w:val="Normal"/>
    <w:link w:val="Sangra3detindependienteCar"/>
    <w:semiHidden/>
    <w:rsid w:val="00816426"/>
    <w:pPr>
      <w:autoSpaceDE w:val="0"/>
      <w:autoSpaceDN w:val="0"/>
      <w:adjustRightInd w:val="0"/>
      <w:ind w:firstLine="708"/>
      <w:jc w:val="both"/>
    </w:pPr>
    <w:rPr>
      <w:rFonts w:ascii="Verdana" w:hAnsi="Verdana"/>
      <w:color w:val="008080"/>
      <w:sz w:val="20"/>
      <w:szCs w:val="20"/>
    </w:rPr>
  </w:style>
  <w:style w:type="character" w:customStyle="1" w:styleId="Sangra3detindependienteCar">
    <w:name w:val="Sangría 3 de t. independiente Car"/>
    <w:link w:val="Sangra3detindependiente"/>
    <w:semiHidden/>
    <w:rsid w:val="00816426"/>
    <w:rPr>
      <w:rFonts w:ascii="Verdana" w:hAnsi="Verdana"/>
      <w:color w:val="008080"/>
    </w:rPr>
  </w:style>
  <w:style w:type="paragraph" w:customStyle="1" w:styleId="Textoindependiente22">
    <w:name w:val="Texto independiente 22"/>
    <w:basedOn w:val="Normal"/>
    <w:rsid w:val="0081642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szCs w:val="20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816426"/>
    <w:pPr>
      <w:widowControl w:val="0"/>
      <w:ind w:firstLine="709"/>
      <w:jc w:val="both"/>
    </w:pPr>
    <w:rPr>
      <w:color w:val="FF0000"/>
    </w:rPr>
  </w:style>
  <w:style w:type="character" w:customStyle="1" w:styleId="Sangra2detindependienteCar">
    <w:name w:val="Sangría 2 de t. independiente Car"/>
    <w:link w:val="Sangra2detindependiente"/>
    <w:semiHidden/>
    <w:rsid w:val="00816426"/>
    <w:rPr>
      <w:color w:val="FF0000"/>
      <w:sz w:val="24"/>
      <w:szCs w:val="24"/>
    </w:rPr>
  </w:style>
  <w:style w:type="paragraph" w:customStyle="1" w:styleId="Sangra2detindependiente1">
    <w:name w:val="Sangría 2 de t. independiente1"/>
    <w:basedOn w:val="Normal"/>
    <w:rsid w:val="00816426"/>
    <w:pPr>
      <w:widowControl w:val="0"/>
      <w:overflowPunct w:val="0"/>
      <w:autoSpaceDE w:val="0"/>
      <w:autoSpaceDN w:val="0"/>
      <w:adjustRightInd w:val="0"/>
      <w:ind w:firstLine="708"/>
      <w:jc w:val="both"/>
      <w:textAlignment w:val="baseline"/>
    </w:pPr>
    <w:rPr>
      <w:rFonts w:ascii="Trebuchet MS" w:hAnsi="Trebuchet MS"/>
      <w:szCs w:val="20"/>
      <w:lang w:val="es-ES_tradnl"/>
    </w:rPr>
  </w:style>
  <w:style w:type="paragraph" w:styleId="Textoindependiente2">
    <w:name w:val="Body Text 2"/>
    <w:basedOn w:val="Normal"/>
    <w:link w:val="Textoindependiente2Car"/>
    <w:semiHidden/>
    <w:rsid w:val="00816426"/>
    <w:pPr>
      <w:widowControl w:val="0"/>
      <w:jc w:val="both"/>
    </w:pPr>
    <w:rPr>
      <w:color w:val="0000FF"/>
    </w:rPr>
  </w:style>
  <w:style w:type="character" w:customStyle="1" w:styleId="Textoindependiente2Car">
    <w:name w:val="Texto independiente 2 Car"/>
    <w:link w:val="Textoindependiente2"/>
    <w:semiHidden/>
    <w:rsid w:val="00816426"/>
    <w:rPr>
      <w:color w:val="0000FF"/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rsid w:val="00816426"/>
    <w:pPr>
      <w:widowControl w:val="0"/>
      <w:jc w:val="both"/>
    </w:pPr>
    <w:rPr>
      <w:rFonts w:ascii="Arial" w:hAnsi="Arial"/>
    </w:rPr>
  </w:style>
  <w:style w:type="character" w:customStyle="1" w:styleId="Textoindependiente3Car">
    <w:name w:val="Texto independiente 3 Car"/>
    <w:link w:val="Textoindependiente3"/>
    <w:semiHidden/>
    <w:rsid w:val="00816426"/>
    <w:rPr>
      <w:rFonts w:ascii="Arial" w:hAnsi="Arial"/>
      <w:sz w:val="24"/>
      <w:szCs w:val="24"/>
    </w:rPr>
  </w:style>
  <w:style w:type="paragraph" w:styleId="Textoindependiente">
    <w:name w:val="Body Text"/>
    <w:basedOn w:val="Normal"/>
    <w:link w:val="TextoindependienteCar"/>
    <w:semiHidden/>
    <w:rsid w:val="00816426"/>
    <w:pPr>
      <w:ind w:right="-426"/>
    </w:pPr>
    <w:rPr>
      <w:rFonts w:ascii="Trebuchet MS" w:hAnsi="Trebuchet MS"/>
    </w:rPr>
  </w:style>
  <w:style w:type="character" w:customStyle="1" w:styleId="TextoindependienteCar">
    <w:name w:val="Texto independiente Car"/>
    <w:link w:val="Textoindependiente"/>
    <w:semiHidden/>
    <w:rsid w:val="00816426"/>
    <w:rPr>
      <w:rFonts w:ascii="Trebuchet MS" w:hAnsi="Trebuchet MS"/>
      <w:sz w:val="24"/>
      <w:szCs w:val="24"/>
    </w:rPr>
  </w:style>
  <w:style w:type="paragraph" w:customStyle="1" w:styleId="Sangra3detindependiente1">
    <w:name w:val="Sangría 3 de t. independiente1"/>
    <w:basedOn w:val="Normal"/>
    <w:rsid w:val="0081642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right" w:leader="underscore" w:pos="4050"/>
        <w:tab w:val="left" w:leader="underscore" w:pos="6840"/>
        <w:tab w:val="left" w:leader="underscore" w:pos="7560"/>
        <w:tab w:val="right" w:leader="underscore" w:pos="8460"/>
      </w:tabs>
      <w:overflowPunct w:val="0"/>
      <w:autoSpaceDE w:val="0"/>
      <w:autoSpaceDN w:val="0"/>
      <w:adjustRightInd w:val="0"/>
      <w:spacing w:before="120"/>
      <w:ind w:left="454"/>
      <w:jc w:val="both"/>
      <w:textAlignment w:val="baseline"/>
    </w:pPr>
    <w:rPr>
      <w:szCs w:val="20"/>
    </w:rPr>
  </w:style>
  <w:style w:type="character" w:customStyle="1" w:styleId="Ttulo5Car">
    <w:name w:val="Título 5 Car"/>
    <w:link w:val="Ttulo5"/>
    <w:uiPriority w:val="9"/>
    <w:semiHidden/>
    <w:rsid w:val="00F34A7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uerpodetextoJunta">
    <w:name w:val="Cuerpo de texto Junta"/>
    <w:basedOn w:val="Normal"/>
    <w:rsid w:val="00B205DE"/>
    <w:pPr>
      <w:widowControl w:val="0"/>
      <w:suppressAutoHyphens/>
      <w:autoSpaceDN w:val="0"/>
      <w:spacing w:after="119"/>
    </w:pPr>
    <w:rPr>
      <w:rFonts w:ascii="NewsGotT" w:eastAsia="Arial Unicode MS" w:hAnsi="NewsGotT" w:cs="Tahoma"/>
      <w:kern w:val="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49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E49EC"/>
    <w:rPr>
      <w:rFonts w:ascii="Tahoma" w:hAnsi="Tahoma" w:cs="Tahoma"/>
      <w:sz w:val="16"/>
      <w:szCs w:val="16"/>
    </w:rPr>
  </w:style>
  <w:style w:type="character" w:styleId="Hipervnculo">
    <w:name w:val="Hyperlink"/>
    <w:semiHidden/>
    <w:rsid w:val="001602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5879"/>
    <w:pPr>
      <w:ind w:left="708"/>
    </w:pPr>
  </w:style>
  <w:style w:type="paragraph" w:customStyle="1" w:styleId="Textoindependiente210">
    <w:name w:val="Texto independiente 21"/>
    <w:basedOn w:val="Normal"/>
    <w:rsid w:val="00E646E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</w:rPr>
  </w:style>
  <w:style w:type="paragraph" w:customStyle="1" w:styleId="Textodebloque1">
    <w:name w:val="Texto de bloque1"/>
    <w:basedOn w:val="Normal"/>
    <w:rsid w:val="00362BD1"/>
    <w:pPr>
      <w:suppressAutoHyphens/>
      <w:ind w:left="360" w:right="110"/>
      <w:jc w:val="both"/>
    </w:pPr>
    <w:rPr>
      <w:lang w:eastAsia="ar-SA"/>
    </w:rPr>
  </w:style>
  <w:style w:type="character" w:styleId="nfasis">
    <w:name w:val="Emphasis"/>
    <w:uiPriority w:val="20"/>
    <w:qFormat/>
    <w:rsid w:val="00C93B3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rrera\Datos%20de%20programa\Microsoft\Plantillas\Cemi_Generica_A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258BD-1077-4825-989F-6DB59F21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Cemi_Generica_A4</Template>
  <TotalTime>13</TotalTime>
  <Pages>4</Pages>
  <Words>1304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</vt:lpstr>
    </vt:vector>
  </TitlesOfParts>
  <Company>Ayuntamiento de Malaga</Company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Centro Municipal de Informática</dc:creator>
  <cp:lastModifiedBy>Moreno García-Herrera, Marta</cp:lastModifiedBy>
  <cp:revision>14</cp:revision>
  <cp:lastPrinted>2023-09-18T10:28:00Z</cp:lastPrinted>
  <dcterms:created xsi:type="dcterms:W3CDTF">2021-10-22T10:33:00Z</dcterms:created>
  <dcterms:modified xsi:type="dcterms:W3CDTF">2024-02-05T10:47:00Z</dcterms:modified>
</cp:coreProperties>
</file>