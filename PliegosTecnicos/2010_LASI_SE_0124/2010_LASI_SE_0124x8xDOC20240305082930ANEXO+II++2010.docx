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9171" w14:textId="77777777" w:rsidR="002D1E54" w:rsidRDefault="002D1E54" w:rsidP="00933B09">
      <w:pPr>
        <w:spacing w:after="0" w:line="240" w:lineRule="auto"/>
        <w:ind w:right="56"/>
        <w:jc w:val="center"/>
        <w:rPr>
          <w:rFonts w:ascii="Arial" w:eastAsia="Arial" w:hAnsi="Arial" w:cs="Arial"/>
          <w:b/>
          <w:sz w:val="20"/>
          <w:szCs w:val="20"/>
          <w:lang w:val="es-ES"/>
        </w:rPr>
      </w:pPr>
    </w:p>
    <w:p w14:paraId="5BDE1054" w14:textId="2FFD7D88" w:rsidR="00933B09" w:rsidRPr="00ED0A0A" w:rsidRDefault="00933B09" w:rsidP="00933B09">
      <w:pPr>
        <w:spacing w:after="0" w:line="240" w:lineRule="auto"/>
        <w:ind w:right="56"/>
        <w:jc w:val="center"/>
        <w:rPr>
          <w:rFonts w:ascii="Arial" w:eastAsia="Arial" w:hAnsi="Arial" w:cs="Arial"/>
          <w:b/>
          <w:sz w:val="20"/>
          <w:szCs w:val="20"/>
          <w:lang w:val="es-ES"/>
        </w:rPr>
      </w:pPr>
      <w:r w:rsidRPr="00ED0A0A">
        <w:rPr>
          <w:rFonts w:ascii="Arial" w:eastAsia="Arial" w:hAnsi="Arial" w:cs="Arial"/>
          <w:b/>
          <w:sz w:val="20"/>
          <w:szCs w:val="20"/>
          <w:lang w:val="es-ES"/>
        </w:rPr>
        <w:t>ANEXO I</w:t>
      </w:r>
      <w:r w:rsidR="00C70CC0" w:rsidRPr="00ED0A0A">
        <w:rPr>
          <w:rFonts w:ascii="Arial" w:eastAsia="Arial" w:hAnsi="Arial" w:cs="Arial"/>
          <w:b/>
          <w:sz w:val="20"/>
          <w:szCs w:val="20"/>
          <w:lang w:val="es-ES"/>
        </w:rPr>
        <w:t>I</w:t>
      </w:r>
    </w:p>
    <w:p w14:paraId="71255DB9" w14:textId="79DF413C" w:rsidR="00933B09" w:rsidRPr="00ED0A0A" w:rsidRDefault="00933B09" w:rsidP="00933B09">
      <w:pPr>
        <w:spacing w:after="0" w:line="240" w:lineRule="auto"/>
        <w:ind w:right="56"/>
        <w:jc w:val="center"/>
        <w:rPr>
          <w:rFonts w:ascii="Arial" w:eastAsia="Arial" w:hAnsi="Arial" w:cs="Arial"/>
          <w:b/>
          <w:sz w:val="20"/>
          <w:szCs w:val="20"/>
          <w:lang w:val="es-ES"/>
        </w:rPr>
      </w:pPr>
      <w:r w:rsidRPr="00ED0A0A">
        <w:rPr>
          <w:rFonts w:ascii="Arial" w:eastAsia="Arial" w:hAnsi="Arial" w:cs="Arial"/>
          <w:b/>
          <w:sz w:val="20"/>
          <w:szCs w:val="20"/>
          <w:lang w:val="es-ES"/>
        </w:rPr>
        <w:t>MODELO DE AVAL</w:t>
      </w:r>
    </w:p>
    <w:p w14:paraId="04D6A664" w14:textId="39BA0D17" w:rsidR="00933B09" w:rsidRPr="00ED0A0A" w:rsidRDefault="00933B09" w:rsidP="00933B09">
      <w:pPr>
        <w:pStyle w:val="Sinespaciado"/>
        <w:rPr>
          <w:sz w:val="20"/>
          <w:szCs w:val="20"/>
        </w:rPr>
      </w:pPr>
    </w:p>
    <w:p w14:paraId="3194FF20" w14:textId="77777777" w:rsidR="00933B09" w:rsidRPr="00ED0A0A" w:rsidRDefault="00933B09" w:rsidP="00933B09">
      <w:pPr>
        <w:pStyle w:val="Sinespaciado"/>
        <w:rPr>
          <w:sz w:val="20"/>
          <w:szCs w:val="20"/>
        </w:rPr>
      </w:pPr>
    </w:p>
    <w:p w14:paraId="41898209" w14:textId="192A47BE" w:rsidR="00933B09" w:rsidRPr="00ED0A0A" w:rsidRDefault="00933B09" w:rsidP="00933B0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AVAL NOMBRE / NUMERO: </w:t>
      </w:r>
    </w:p>
    <w:p w14:paraId="534E689D" w14:textId="61378C25" w:rsidR="00933B09" w:rsidRPr="00ED0A0A" w:rsidRDefault="00933B09" w:rsidP="00933B0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br/>
        <w:t xml:space="preserve">La entidad bancaria ...................... .................................................. .................................., con NIF ............. ......., con domicilio a efectos de notificaciones en .............................., c / ...................... núm. ......, y en su nombre y representación los Apoderados D. </w:t>
      </w:r>
      <w:r w:rsidR="00950FB4" w:rsidRPr="00ED0A0A">
        <w:rPr>
          <w:rFonts w:ascii="Arial" w:eastAsia="Arial" w:hAnsi="Arial" w:cs="Arial"/>
          <w:sz w:val="20"/>
          <w:szCs w:val="20"/>
          <w:lang w:val="es-ES"/>
        </w:rPr>
        <w:t>.................................</w:t>
      </w: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 (DNI ................................) y D. .......... ............................. (DNI ................... ...............), con poderes suficientes para obligarle en este acto, de acuerdo con el bastanteo de poderes que se indica en la parte inferior de este documento,</w:t>
      </w:r>
    </w:p>
    <w:p w14:paraId="0210249B" w14:textId="77777777" w:rsidR="00933B09" w:rsidRPr="00ED0A0A" w:rsidRDefault="00933B09" w:rsidP="00933B0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br/>
        <w:t xml:space="preserve">AVALA. </w:t>
      </w:r>
    </w:p>
    <w:p w14:paraId="4059126B" w14:textId="65862016" w:rsidR="00933B09" w:rsidRPr="00ED0A0A" w:rsidRDefault="00933B09" w:rsidP="00933B0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br/>
        <w:t xml:space="preserve">A: ............................................. ........................ con NIF ..................., domiciliada </w:t>
      </w:r>
      <w:r w:rsidR="00950FB4" w:rsidRPr="00ED0A0A">
        <w:rPr>
          <w:rFonts w:ascii="Arial" w:eastAsia="Arial" w:hAnsi="Arial" w:cs="Arial"/>
          <w:sz w:val="20"/>
          <w:szCs w:val="20"/>
          <w:lang w:val="es-ES"/>
        </w:rPr>
        <w:t>en.</w:t>
      </w: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 ......................................., en la c / ...... ......................, núm. ........., en concepto de GARANTÍA DEFINITIVA, de conformidad con lo establecido en la Ley 9/2017, de 8 de noviembre, de Contratos del Sector Público </w:t>
      </w:r>
      <w:r w:rsidRPr="00ED0A0A">
        <w:rPr>
          <w:rFonts w:ascii="Arial" w:eastAsia="Arial" w:hAnsi="Arial" w:cs="Arial"/>
          <w:b/>
          <w:sz w:val="20"/>
          <w:szCs w:val="20"/>
          <w:lang w:val="es-ES"/>
        </w:rPr>
        <w:t xml:space="preserve">(LCSP), </w:t>
      </w: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por la que se transponen al ordenamiento jurídico español las directivas del Parlamento Europeo y del Consejo 2014/23/UE y 2014/24/UE, de 26 de febrero de 2014, para responder de las obligaciones derivadas del procedimiento abierto: ........ .................................................. .................................................. .................................................. ............................................. ante </w:t>
      </w:r>
      <w:r w:rsidRPr="00ED0A0A">
        <w:rPr>
          <w:rFonts w:ascii="Arial" w:eastAsia="Arial" w:hAnsi="Arial" w:cs="Arial"/>
          <w:b/>
          <w:sz w:val="20"/>
          <w:szCs w:val="20"/>
          <w:lang w:val="es-ES"/>
        </w:rPr>
        <w:t xml:space="preserve">EMAYA, Empresa Municipal </w:t>
      </w:r>
      <w:proofErr w:type="spellStart"/>
      <w:r w:rsidRPr="00ED0A0A">
        <w:rPr>
          <w:rFonts w:ascii="Arial" w:eastAsia="Arial" w:hAnsi="Arial" w:cs="Arial"/>
          <w:b/>
          <w:sz w:val="20"/>
          <w:szCs w:val="20"/>
          <w:lang w:val="es-ES"/>
        </w:rPr>
        <w:t>d’Aigües</w:t>
      </w:r>
      <w:proofErr w:type="spellEnd"/>
      <w:r w:rsidRPr="00ED0A0A">
        <w:rPr>
          <w:rFonts w:ascii="Arial" w:eastAsia="Arial" w:hAnsi="Arial" w:cs="Arial"/>
          <w:b/>
          <w:sz w:val="20"/>
          <w:szCs w:val="20"/>
          <w:lang w:val="es-ES"/>
        </w:rPr>
        <w:t xml:space="preserve"> i </w:t>
      </w:r>
      <w:proofErr w:type="spellStart"/>
      <w:r w:rsidRPr="00ED0A0A">
        <w:rPr>
          <w:rFonts w:ascii="Arial" w:eastAsia="Arial" w:hAnsi="Arial" w:cs="Arial"/>
          <w:b/>
          <w:sz w:val="20"/>
          <w:szCs w:val="20"/>
          <w:lang w:val="es-ES"/>
        </w:rPr>
        <w:t>Clavegueram</w:t>
      </w:r>
      <w:proofErr w:type="spellEnd"/>
      <w:r w:rsidRPr="00ED0A0A">
        <w:rPr>
          <w:rFonts w:ascii="Arial" w:eastAsia="Arial" w:hAnsi="Arial" w:cs="Arial"/>
          <w:b/>
          <w:sz w:val="20"/>
          <w:szCs w:val="20"/>
          <w:lang w:val="es-ES"/>
        </w:rPr>
        <w:t xml:space="preserve"> SA</w:t>
      </w: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, por un importe de ....................................... </w:t>
      </w:r>
      <w:r w:rsidR="00950FB4" w:rsidRPr="00ED0A0A">
        <w:rPr>
          <w:rFonts w:ascii="Arial" w:eastAsia="Arial" w:hAnsi="Arial" w:cs="Arial"/>
          <w:sz w:val="20"/>
          <w:szCs w:val="20"/>
          <w:lang w:val="es-ES"/>
        </w:rPr>
        <w:t>...................................................</w:t>
      </w: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gramStart"/>
      <w:r w:rsidRPr="00ED0A0A">
        <w:rPr>
          <w:rFonts w:ascii="Arial" w:eastAsia="Arial" w:hAnsi="Arial" w:cs="Arial"/>
          <w:sz w:val="20"/>
          <w:szCs w:val="20"/>
          <w:lang w:val="es-ES"/>
        </w:rPr>
        <w:t>Euros</w:t>
      </w:r>
      <w:proofErr w:type="gramEnd"/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 (.......................... €). La garantía definitiva responderá de los conceptos establecidos en el artículo 110 de la LCSP. </w:t>
      </w:r>
    </w:p>
    <w:p w14:paraId="342470FC" w14:textId="77777777" w:rsidR="00933B09" w:rsidRPr="00ED0A0A" w:rsidRDefault="00933B09" w:rsidP="00933B09">
      <w:pPr>
        <w:keepLines/>
        <w:spacing w:before="120" w:after="12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t>La entidad avalista declara bajo su responsabilidad que cumple los requisitos previstos en el art. 56.2 del Reglamento General de la Ley de Contratos de las Administraciones Públicas.</w:t>
      </w:r>
    </w:p>
    <w:p w14:paraId="750F436B" w14:textId="77777777" w:rsidR="00933B09" w:rsidRPr="00ED0A0A" w:rsidRDefault="00933B09" w:rsidP="00933B0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Este aval se otorga solidariamente respecto al obligado principal, con renuncia expresa al beneficio de excusión y con compromiso de pago al primer requerimiento de EMAYA, Empresa Municipal </w:t>
      </w:r>
      <w:proofErr w:type="spellStart"/>
      <w:r w:rsidRPr="00ED0A0A">
        <w:rPr>
          <w:rFonts w:ascii="Arial" w:eastAsia="Arial" w:hAnsi="Arial" w:cs="Arial"/>
          <w:sz w:val="20"/>
          <w:szCs w:val="20"/>
          <w:lang w:val="es-ES"/>
        </w:rPr>
        <w:t>d’Aigües</w:t>
      </w:r>
      <w:proofErr w:type="spellEnd"/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 i </w:t>
      </w:r>
      <w:proofErr w:type="spellStart"/>
      <w:r w:rsidRPr="00ED0A0A">
        <w:rPr>
          <w:rFonts w:ascii="Arial" w:eastAsia="Arial" w:hAnsi="Arial" w:cs="Arial"/>
          <w:sz w:val="20"/>
          <w:szCs w:val="20"/>
          <w:lang w:val="es-ES"/>
        </w:rPr>
        <w:t>Clavegueram</w:t>
      </w:r>
      <w:proofErr w:type="spellEnd"/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 SA, con sujeción a los términos previstos en la normativa de contratación del sector público, en sus normas de desarrollo y en las normas relativas a constitución, devolución y ejecución de garantías y en la normativa reguladora de la Caja General de Depósitos. </w:t>
      </w:r>
    </w:p>
    <w:p w14:paraId="659A51D6" w14:textId="77777777" w:rsidR="00933B09" w:rsidRPr="00ED0A0A" w:rsidRDefault="00933B09" w:rsidP="00933B0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br/>
        <w:t xml:space="preserve">El presente aval permanecerá en vigor hasta que </w:t>
      </w:r>
      <w:r w:rsidRPr="00ED0A0A">
        <w:rPr>
          <w:rFonts w:ascii="Arial" w:eastAsia="Arial" w:hAnsi="Arial" w:cs="Arial"/>
          <w:b/>
          <w:sz w:val="20"/>
          <w:szCs w:val="20"/>
          <w:lang w:val="es-ES"/>
        </w:rPr>
        <w:t xml:space="preserve">EMAYA, Empresa Municipal </w:t>
      </w:r>
      <w:proofErr w:type="spellStart"/>
      <w:r w:rsidRPr="00ED0A0A">
        <w:rPr>
          <w:rFonts w:ascii="Arial" w:eastAsia="Arial" w:hAnsi="Arial" w:cs="Arial"/>
          <w:b/>
          <w:sz w:val="20"/>
          <w:szCs w:val="20"/>
          <w:lang w:val="es-ES"/>
        </w:rPr>
        <w:t>d’Aigües</w:t>
      </w:r>
      <w:proofErr w:type="spellEnd"/>
      <w:r w:rsidRPr="00ED0A0A">
        <w:rPr>
          <w:rFonts w:ascii="Arial" w:eastAsia="Arial" w:hAnsi="Arial" w:cs="Arial"/>
          <w:b/>
          <w:sz w:val="20"/>
          <w:szCs w:val="20"/>
          <w:lang w:val="es-ES"/>
        </w:rPr>
        <w:t xml:space="preserve"> i </w:t>
      </w:r>
      <w:proofErr w:type="spellStart"/>
      <w:r w:rsidRPr="00ED0A0A">
        <w:rPr>
          <w:rFonts w:ascii="Arial" w:eastAsia="Arial" w:hAnsi="Arial" w:cs="Arial"/>
          <w:b/>
          <w:sz w:val="20"/>
          <w:szCs w:val="20"/>
          <w:lang w:val="es-ES"/>
        </w:rPr>
        <w:t>Clavegueram</w:t>
      </w:r>
      <w:proofErr w:type="spellEnd"/>
      <w:r w:rsidRPr="00ED0A0A">
        <w:rPr>
          <w:rFonts w:ascii="Arial" w:eastAsia="Arial" w:hAnsi="Arial" w:cs="Arial"/>
          <w:b/>
          <w:sz w:val="20"/>
          <w:szCs w:val="20"/>
          <w:lang w:val="es-ES"/>
        </w:rPr>
        <w:t xml:space="preserve"> SA</w:t>
      </w: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, o quien en su nombre sea habilitado legalmente para ello, autorice su cancelación o devolución de acuerdo con la LCSP y legislación complementaria. </w:t>
      </w:r>
    </w:p>
    <w:p w14:paraId="6C426338" w14:textId="77777777" w:rsidR="00933B09" w:rsidRPr="00ED0A0A" w:rsidRDefault="00933B09" w:rsidP="00933B0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49E54B70" w14:textId="77777777" w:rsidR="00933B09" w:rsidRPr="00ED0A0A" w:rsidRDefault="00933B09" w:rsidP="00933B0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El presente aval ha sido registrado en esta misma fecha en el Registro Especial de Avales con número: </w:t>
      </w:r>
    </w:p>
    <w:p w14:paraId="7C8BD755" w14:textId="356F3D08" w:rsidR="00933B09" w:rsidRPr="00ED0A0A" w:rsidRDefault="00933B09" w:rsidP="00933B09">
      <w:pPr>
        <w:keepLines/>
        <w:spacing w:before="120" w:after="12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tab/>
        <w:t xml:space="preserve">Palma, </w:t>
      </w:r>
      <w:r w:rsidR="00950FB4" w:rsidRPr="00ED0A0A">
        <w:rPr>
          <w:rFonts w:ascii="Arial" w:eastAsia="Arial" w:hAnsi="Arial" w:cs="Arial"/>
          <w:sz w:val="20"/>
          <w:szCs w:val="20"/>
          <w:lang w:val="es-ES"/>
        </w:rPr>
        <w:t>..........</w:t>
      </w: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 de ..............................</w:t>
      </w:r>
      <w:r w:rsidR="00950FB4" w:rsidRPr="00ED0A0A">
        <w:rPr>
          <w:rFonts w:ascii="Arial" w:eastAsia="Arial" w:hAnsi="Arial" w:cs="Arial"/>
          <w:sz w:val="20"/>
          <w:szCs w:val="20"/>
          <w:lang w:val="es-ES"/>
        </w:rPr>
        <w:t xml:space="preserve"> .</w:t>
      </w: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de ............ </w:t>
      </w:r>
      <w:r w:rsidRPr="00ED0A0A">
        <w:rPr>
          <w:rFonts w:ascii="Arial" w:eastAsia="Arial" w:hAnsi="Arial" w:cs="Arial"/>
          <w:sz w:val="20"/>
          <w:szCs w:val="20"/>
          <w:lang w:val="es-ES"/>
        </w:rPr>
        <w:tab/>
      </w:r>
    </w:p>
    <w:p w14:paraId="1BD0DB4E" w14:textId="77777777" w:rsidR="00933B09" w:rsidRPr="00ED0A0A" w:rsidRDefault="00933B09" w:rsidP="00933B09">
      <w:pPr>
        <w:keepLines/>
        <w:spacing w:before="120" w:after="12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tab/>
      </w:r>
      <w:r w:rsidRPr="00ED0A0A">
        <w:rPr>
          <w:rFonts w:ascii="Arial" w:eastAsia="Arial" w:hAnsi="Arial" w:cs="Arial"/>
          <w:sz w:val="20"/>
          <w:szCs w:val="20"/>
          <w:lang w:val="es-ES"/>
        </w:rPr>
        <w:tab/>
      </w:r>
    </w:p>
    <w:tbl>
      <w:tblPr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7"/>
        <w:gridCol w:w="3207"/>
        <w:gridCol w:w="3208"/>
      </w:tblGrid>
      <w:tr w:rsidR="00933B09" w:rsidRPr="00ED0A0A" w14:paraId="02DA3F68" w14:textId="77777777" w:rsidTr="00E64401">
        <w:tc>
          <w:tcPr>
            <w:tcW w:w="9622" w:type="dxa"/>
            <w:gridSpan w:val="3"/>
          </w:tcPr>
          <w:p w14:paraId="367A09E4" w14:textId="77777777" w:rsidR="00933B09" w:rsidRPr="00ED0A0A" w:rsidRDefault="00933B09" w:rsidP="00E6440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</w:pPr>
            <w:r w:rsidRPr="00ED0A0A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Bastanteo de poderes por parte de la Asesoría Jurídica de la CGD o Abogacía del Estado</w:t>
            </w:r>
          </w:p>
        </w:tc>
      </w:tr>
      <w:tr w:rsidR="00933B09" w:rsidRPr="00ED0A0A" w14:paraId="526D1B10" w14:textId="77777777" w:rsidTr="00E64401">
        <w:tc>
          <w:tcPr>
            <w:tcW w:w="3207" w:type="dxa"/>
          </w:tcPr>
          <w:p w14:paraId="09BF2884" w14:textId="77777777" w:rsidR="00933B09" w:rsidRPr="00ED0A0A" w:rsidRDefault="00933B09" w:rsidP="00E6440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</w:pPr>
            <w:r w:rsidRPr="00ED0A0A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Provincia</w:t>
            </w:r>
          </w:p>
        </w:tc>
        <w:tc>
          <w:tcPr>
            <w:tcW w:w="3207" w:type="dxa"/>
          </w:tcPr>
          <w:p w14:paraId="0581F81F" w14:textId="77777777" w:rsidR="00933B09" w:rsidRPr="00ED0A0A" w:rsidRDefault="00933B09" w:rsidP="00E6440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</w:pPr>
            <w:r w:rsidRPr="00ED0A0A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3208" w:type="dxa"/>
          </w:tcPr>
          <w:p w14:paraId="66186F27" w14:textId="77777777" w:rsidR="00933B09" w:rsidRPr="00ED0A0A" w:rsidRDefault="00933B09" w:rsidP="00E6440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</w:pPr>
            <w:r w:rsidRPr="00ED0A0A">
              <w:rPr>
                <w:rFonts w:ascii="Arial" w:eastAsia="Arial" w:hAnsi="Arial" w:cs="Arial"/>
                <w:b/>
                <w:sz w:val="20"/>
                <w:szCs w:val="20"/>
                <w:lang w:val="es-ES"/>
              </w:rPr>
              <w:t>Número</w:t>
            </w:r>
          </w:p>
        </w:tc>
      </w:tr>
    </w:tbl>
    <w:p w14:paraId="0EDEB07C" w14:textId="77777777" w:rsidR="00986BC3" w:rsidRPr="00ED0A0A" w:rsidRDefault="00986BC3" w:rsidP="00235EFD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0252B0A" w14:textId="77777777" w:rsidR="00307B13" w:rsidRPr="00ED0A0A" w:rsidRDefault="00307B13" w:rsidP="00307B13">
      <w:pPr>
        <w:pStyle w:val="Sinespaciado"/>
        <w:rPr>
          <w:sz w:val="20"/>
          <w:szCs w:val="20"/>
        </w:rPr>
      </w:pPr>
    </w:p>
    <w:p w14:paraId="7CF0D5A0" w14:textId="77777777" w:rsidR="002F6ABB" w:rsidRPr="00ED0A0A" w:rsidRDefault="002F6ABB" w:rsidP="002F6ABB">
      <w:pPr>
        <w:pStyle w:val="Sinespaciado"/>
        <w:rPr>
          <w:sz w:val="20"/>
          <w:szCs w:val="20"/>
        </w:rPr>
      </w:pPr>
    </w:p>
    <w:p w14:paraId="3E4067C4" w14:textId="77777777" w:rsidR="002F6ABB" w:rsidRPr="00ED0A0A" w:rsidRDefault="002F6ABB" w:rsidP="002F6ABB">
      <w:pPr>
        <w:pStyle w:val="Sinespaciado"/>
        <w:rPr>
          <w:sz w:val="20"/>
          <w:szCs w:val="20"/>
        </w:rPr>
      </w:pPr>
    </w:p>
    <w:p w14:paraId="47D9A1CB" w14:textId="77777777" w:rsidR="00986BC3" w:rsidRDefault="00986BC3" w:rsidP="00235EFD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B64156C" w14:textId="77777777" w:rsidR="00C45D6A" w:rsidRDefault="00C45D6A" w:rsidP="00C45D6A">
      <w:pPr>
        <w:pStyle w:val="Sinespaciado"/>
      </w:pPr>
    </w:p>
    <w:p w14:paraId="4F33642F" w14:textId="77777777" w:rsidR="00C45D6A" w:rsidRDefault="00C45D6A" w:rsidP="00C45D6A">
      <w:pPr>
        <w:pStyle w:val="Sinespaciado"/>
      </w:pPr>
    </w:p>
    <w:p w14:paraId="2277AEC9" w14:textId="77777777" w:rsidR="00C45D6A" w:rsidRDefault="00C45D6A" w:rsidP="00C45D6A">
      <w:pPr>
        <w:pStyle w:val="Sinespaciado"/>
      </w:pPr>
    </w:p>
    <w:p w14:paraId="12E30654" w14:textId="77777777" w:rsidR="00C45D6A" w:rsidRPr="00C45D6A" w:rsidRDefault="00C45D6A" w:rsidP="00C45D6A">
      <w:pPr>
        <w:pStyle w:val="Sinespaciado"/>
      </w:pPr>
    </w:p>
    <w:p w14:paraId="6B10A260" w14:textId="47EC0D9A" w:rsidR="00235EFD" w:rsidRPr="00ED0A0A" w:rsidRDefault="00235EFD" w:rsidP="00235EFD">
      <w:pPr>
        <w:spacing w:after="0" w:line="240" w:lineRule="auto"/>
        <w:rPr>
          <w:sz w:val="20"/>
          <w:szCs w:val="20"/>
          <w:lang w:val="es-ES"/>
        </w:rPr>
      </w:pPr>
    </w:p>
    <w:sectPr w:rsidR="00235EFD" w:rsidRPr="00ED0A0A" w:rsidSect="00C3431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818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671D" w14:textId="77777777" w:rsidR="00E64401" w:rsidRDefault="00E64401" w:rsidP="00BF74B3">
      <w:r>
        <w:separator/>
      </w:r>
    </w:p>
  </w:endnote>
  <w:endnote w:type="continuationSeparator" w:id="0">
    <w:p w14:paraId="5E973A7F" w14:textId="77777777" w:rsidR="00E64401" w:rsidRDefault="00E64401" w:rsidP="00BF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55 Roman">
    <w:altName w:val="Arial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Std-Lt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</w:rPr>
      <w:id w:val="1321841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</w:rPr>
          <w:id w:val="13218418"/>
          <w:docPartObj>
            <w:docPartGallery w:val="Page Numbers (Top of Page)"/>
            <w:docPartUnique/>
          </w:docPartObj>
        </w:sdtPr>
        <w:sdtEndPr/>
        <w:sdtContent>
          <w:p w14:paraId="4F5C229C" w14:textId="77777777" w:rsidR="00E64401" w:rsidRPr="00A9245F" w:rsidRDefault="00E64401" w:rsidP="00C020C0">
            <w:pPr>
              <w:pStyle w:val="Piedepgina"/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A9245F">
              <w:rPr>
                <w:rFonts w:ascii="Arial" w:hAnsi="Arial" w:cs="Arial"/>
                <w:sz w:val="18"/>
              </w:rPr>
              <w:t xml:space="preserve">Pàgina </w:t>
            </w:r>
            <w:r w:rsidRPr="00A9245F">
              <w:rPr>
                <w:rFonts w:ascii="Arial" w:hAnsi="Arial" w:cs="Arial"/>
                <w:sz w:val="18"/>
              </w:rPr>
              <w:fldChar w:fldCharType="begin"/>
            </w:r>
            <w:r w:rsidRPr="00A9245F">
              <w:rPr>
                <w:rFonts w:ascii="Arial" w:hAnsi="Arial" w:cs="Arial"/>
                <w:sz w:val="18"/>
              </w:rPr>
              <w:instrText>PAGE</w:instrText>
            </w:r>
            <w:r w:rsidRPr="00A9245F"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8</w:t>
            </w:r>
            <w:r w:rsidRPr="00A9245F">
              <w:rPr>
                <w:rFonts w:ascii="Arial" w:hAnsi="Arial" w:cs="Arial"/>
                <w:sz w:val="18"/>
              </w:rPr>
              <w:fldChar w:fldCharType="end"/>
            </w:r>
            <w:r w:rsidRPr="00A9245F">
              <w:rPr>
                <w:rFonts w:ascii="Arial" w:hAnsi="Arial" w:cs="Arial"/>
                <w:sz w:val="18"/>
              </w:rPr>
              <w:t xml:space="preserve"> de </w:t>
            </w:r>
            <w:r w:rsidRPr="00A9245F">
              <w:rPr>
                <w:rFonts w:ascii="Arial" w:hAnsi="Arial" w:cs="Arial"/>
                <w:sz w:val="18"/>
              </w:rPr>
              <w:fldChar w:fldCharType="begin"/>
            </w:r>
            <w:r w:rsidRPr="00A9245F">
              <w:rPr>
                <w:rFonts w:ascii="Arial" w:hAnsi="Arial" w:cs="Arial"/>
                <w:sz w:val="18"/>
              </w:rPr>
              <w:instrText>NUMPAGES</w:instrText>
            </w:r>
            <w:r w:rsidRPr="00A9245F"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68</w:t>
            </w:r>
            <w:r w:rsidRPr="00A9245F">
              <w:rPr>
                <w:rFonts w:ascii="Arial" w:hAnsi="Arial" w:cs="Arial"/>
                <w:sz w:val="18"/>
              </w:rPr>
              <w:fldChar w:fldCharType="end"/>
            </w:r>
          </w:p>
        </w:sdtContent>
      </w:sdt>
    </w:sdtContent>
  </w:sdt>
  <w:p w14:paraId="1CA891D1" w14:textId="77777777" w:rsidR="00E64401" w:rsidRPr="00C3431A" w:rsidRDefault="00E64401" w:rsidP="00C3431A">
    <w:pPr>
      <w:pStyle w:val="Piedepgina"/>
      <w:tabs>
        <w:tab w:val="clear" w:pos="4513"/>
        <w:tab w:val="clear" w:pos="9026"/>
        <w:tab w:val="left" w:pos="6510"/>
      </w:tabs>
      <w:rPr>
        <w:rFonts w:ascii="Arial" w:hAnsi="Arial" w:cs="Arial"/>
      </w:rPr>
    </w:pPr>
    <w:r w:rsidRPr="00A9245F">
      <w:rPr>
        <w:rFonts w:ascii="Arial" w:hAnsi="Arial" w:cs="Arial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1457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14:paraId="38263DA7" w14:textId="77777777" w:rsidR="00E64401" w:rsidRDefault="00E64401" w:rsidP="00DA362E">
            <w:pPr>
              <w:pStyle w:val="Piedepgina"/>
              <w:spacing w:after="0"/>
              <w:jc w:val="center"/>
            </w:pPr>
            <w:r w:rsidRPr="00C3431A">
              <w:rPr>
                <w:noProof/>
                <w:lang w:val="es-ES" w:eastAsia="es-ES"/>
              </w:rPr>
              <w:drawing>
                <wp:anchor distT="0" distB="0" distL="114300" distR="114300" simplePos="0" relativeHeight="251670528" behindDoc="0" locked="0" layoutInCell="1" allowOverlap="1" wp14:anchorId="6BD77BAD" wp14:editId="44B0869F">
                  <wp:simplePos x="0" y="0"/>
                  <wp:positionH relativeFrom="margin">
                    <wp:posOffset>5404485</wp:posOffset>
                  </wp:positionH>
                  <wp:positionV relativeFrom="paragraph">
                    <wp:posOffset>2540</wp:posOffset>
                  </wp:positionV>
                  <wp:extent cx="704850" cy="514350"/>
                  <wp:effectExtent l="0" t="0" r="0" b="0"/>
                  <wp:wrapNone/>
                  <wp:docPr id="3" name="Imagen 7" descr="/Users/ti-amoranta/Desktop/MANUAL/SEGELL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ti-amoranta/Desktop/MANUAL/SEGELLS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295575" wp14:editId="23C03F39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9735820</wp:posOffset>
                      </wp:positionV>
                      <wp:extent cx="5257800" cy="417830"/>
                      <wp:effectExtent l="0" t="0" r="0" b="0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257800" cy="417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503BE" w14:textId="77777777" w:rsidR="00E64401" w:rsidRPr="00706D19" w:rsidRDefault="00E64401" w:rsidP="00837FBA">
                                  <w:pPr>
                                    <w:pStyle w:val="COSCAT"/>
                                    <w:rPr>
                                      <w:rFonts w:ascii="Arial" w:hAnsi="Arial" w:cs="Arial"/>
                                      <w:color w:val="7F888F"/>
                                      <w:sz w:val="16"/>
                                      <w:szCs w:val="16"/>
                                    </w:rPr>
                                  </w:pPr>
                                  <w:r w:rsidRPr="00706D19">
                                    <w:rPr>
                                      <w:rFonts w:ascii="Arial" w:hAnsi="Arial" w:cs="Arial"/>
                                      <w:color w:val="7F888F"/>
                                      <w:sz w:val="16"/>
                                      <w:szCs w:val="16"/>
                                    </w:rPr>
                                    <w:t>EMAYA, Empresa Municipal d’Aigües i Clavegueram, S.A. Carrer de Joan Maragall, 3 · 07006 · Palma · Illes Balears</w:t>
                                  </w:r>
                                </w:p>
                                <w:p w14:paraId="046D6F60" w14:textId="77777777" w:rsidR="00E64401" w:rsidRPr="00706D19" w:rsidRDefault="00E64401" w:rsidP="00837FBA">
                                  <w:pPr>
                                    <w:jc w:val="both"/>
                                    <w:rPr>
                                      <w:rFonts w:cs="Arial"/>
                                      <w:color w:val="7F888F"/>
                                    </w:rPr>
                                  </w:pPr>
                                  <w:r w:rsidRPr="00706D19">
                                    <w:rPr>
                                      <w:rFonts w:cs="Arial"/>
                                      <w:color w:val="7F888F"/>
                                      <w:sz w:val="16"/>
                                      <w:szCs w:val="16"/>
                                    </w:rPr>
                                    <w:t>Registre Mercantil de Palma, Llibre de Societats, Tom 229, Foli 59, Full 4499 · 30 setembre 1974 · N.I.F A07000029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955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0;margin-top:766.6pt;width:414pt;height:32.9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" filled="f" stroked="f">
                      <v:textbox inset="0,0,0,0">
                        <w:txbxContent>
                          <w:p w14:paraId="3D0503BE" w14:textId="77777777" w:rsidR="00E64401" w:rsidRPr="00706D19" w:rsidRDefault="00E64401" w:rsidP="00837FBA">
                            <w:pPr>
                              <w:pStyle w:val="COSCAT"/>
                              <w:rPr>
                                <w:rFonts w:ascii="Arial" w:hAnsi="Arial" w:cs="Arial"/>
                                <w:color w:val="7F888F"/>
                                <w:sz w:val="16"/>
                                <w:szCs w:val="16"/>
                              </w:rPr>
                            </w:pPr>
                            <w:r w:rsidRPr="00706D19">
                              <w:rPr>
                                <w:rFonts w:ascii="Arial" w:hAnsi="Arial" w:cs="Arial"/>
                                <w:color w:val="7F888F"/>
                                <w:sz w:val="16"/>
                                <w:szCs w:val="16"/>
                              </w:rPr>
                              <w:t>EMAYA, Empresa Municipal d’Aigües i Clavegueram, S.A. Carrer de Joan Maragall, 3 · 07006 · Palma · Illes Balears</w:t>
                            </w:r>
                          </w:p>
                          <w:p w14:paraId="046D6F60" w14:textId="77777777" w:rsidR="00E64401" w:rsidRPr="00706D19" w:rsidRDefault="00E64401" w:rsidP="00837FBA">
                            <w:pPr>
                              <w:jc w:val="both"/>
                              <w:rPr>
                                <w:rFonts w:cs="Arial"/>
                                <w:color w:val="7F888F"/>
                              </w:rPr>
                            </w:pPr>
                            <w:r w:rsidRPr="00706D19">
                              <w:rPr>
                                <w:rFonts w:cs="Arial"/>
                                <w:color w:val="7F888F"/>
                                <w:sz w:val="16"/>
                                <w:szCs w:val="16"/>
                              </w:rPr>
                              <w:t>Registre Mercantil de Palma, Llibre de Societats, Tom 229, Foli 59, Full 4499 · 30 setembre 1974 · N.I.F A07000029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sdtContent>
      </w:sdt>
    </w:sdtContent>
  </w:sdt>
  <w:p w14:paraId="2E17F37B" w14:textId="77777777" w:rsidR="00E64401" w:rsidRPr="00751877" w:rsidRDefault="00E64401" w:rsidP="00CC3B14">
    <w:pPr>
      <w:rPr>
        <w:rFonts w:cs="Arial"/>
        <w:color w:val="6C777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2A9A" w14:textId="77777777" w:rsidR="00E64401" w:rsidRDefault="00E64401" w:rsidP="00BF74B3">
      <w:r>
        <w:separator/>
      </w:r>
    </w:p>
  </w:footnote>
  <w:footnote w:type="continuationSeparator" w:id="0">
    <w:p w14:paraId="5D0FC995" w14:textId="77777777" w:rsidR="00E64401" w:rsidRDefault="00E64401" w:rsidP="00BF7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548E" w14:textId="77777777" w:rsidR="00E64401" w:rsidRDefault="00E64401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0B07" w14:textId="77777777" w:rsidR="00E64401" w:rsidRDefault="00E64401" w:rsidP="00C343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8480" behindDoc="1" locked="0" layoutInCell="1" allowOverlap="1" wp14:anchorId="2894DF87" wp14:editId="72500958">
          <wp:simplePos x="0" y="0"/>
          <wp:positionH relativeFrom="margin">
            <wp:posOffset>3810</wp:posOffset>
          </wp:positionH>
          <wp:positionV relativeFrom="page">
            <wp:posOffset>276225</wp:posOffset>
          </wp:positionV>
          <wp:extent cx="6105525" cy="419100"/>
          <wp:effectExtent l="19050" t="0" r="9525" b="0"/>
          <wp:wrapNone/>
          <wp:docPr id="1" name="Imagen 2" descr="/Users/ti-amoranta/Desktop/CAP NO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ti-amoranta/Desktop/CAP NOV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7DD7D3" w14:textId="22A10319" w:rsidR="00E64401" w:rsidRPr="00CE6313" w:rsidRDefault="00CE6313" w:rsidP="00FE1500">
    <w:pPr>
      <w:pStyle w:val="Encabezado"/>
      <w:tabs>
        <w:tab w:val="clear" w:pos="4513"/>
        <w:tab w:val="clear" w:pos="9026"/>
      </w:tabs>
      <w:ind w:left="1418" w:firstLine="709"/>
      <w:jc w:val="right"/>
      <w:rPr>
        <w:rFonts w:ascii="Arial" w:hAnsi="Arial" w:cs="Arial"/>
        <w:sz w:val="20"/>
        <w:szCs w:val="20"/>
      </w:rPr>
    </w:pPr>
    <w:bookmarkStart w:id="0" w:name="_Hlk159590585"/>
    <w:bookmarkStart w:id="1" w:name="_Hlk159590586"/>
    <w:r w:rsidRPr="00CE6313">
      <w:rPr>
        <w:rFonts w:ascii="Arial" w:hAnsi="Arial" w:cs="Arial"/>
        <w:sz w:val="20"/>
        <w:szCs w:val="20"/>
      </w:rPr>
      <w:t>2010_LASI_SE_0124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499F" w14:textId="77777777" w:rsidR="00FE1500" w:rsidRDefault="00E64401" w:rsidP="00FE150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038363DE" wp14:editId="629AE887">
          <wp:simplePos x="0" y="0"/>
          <wp:positionH relativeFrom="margin">
            <wp:posOffset>251460</wp:posOffset>
          </wp:positionH>
          <wp:positionV relativeFrom="page">
            <wp:posOffset>161925</wp:posOffset>
          </wp:positionV>
          <wp:extent cx="6105525" cy="417830"/>
          <wp:effectExtent l="19050" t="0" r="9525" b="0"/>
          <wp:wrapNone/>
          <wp:docPr id="2" name="Imagen 2" descr="/Users/ti-amoranta/Desktop/CAP NO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ti-amoranta/Desktop/CAP NOV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EBC32DC" w14:textId="79D8155E" w:rsidR="00E64401" w:rsidRPr="00CE6313" w:rsidRDefault="00FE1500" w:rsidP="00FE1500">
    <w:pPr>
      <w:pStyle w:val="Encabezado"/>
      <w:tabs>
        <w:tab w:val="clear" w:pos="4513"/>
        <w:tab w:val="clear" w:pos="9026"/>
      </w:tabs>
      <w:jc w:val="right"/>
      <w:rPr>
        <w:rFonts w:ascii="Arial" w:hAnsi="Arial" w:cs="Arial"/>
        <w:sz w:val="20"/>
        <w:szCs w:val="20"/>
      </w:rPr>
    </w:pPr>
    <w:r>
      <w:tab/>
    </w:r>
    <w:r>
      <w:tab/>
    </w:r>
    <w:r w:rsidR="00CE6313" w:rsidRPr="00CE6313">
      <w:rPr>
        <w:rFonts w:ascii="Arial" w:hAnsi="Arial" w:cs="Arial"/>
        <w:sz w:val="20"/>
        <w:szCs w:val="20"/>
      </w:rPr>
      <w:t>2010_LASI_SE_0124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42A9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5352A"/>
    <w:multiLevelType w:val="hybridMultilevel"/>
    <w:tmpl w:val="0472C0F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2022615"/>
    <w:multiLevelType w:val="multilevel"/>
    <w:tmpl w:val="6C9AE87E"/>
    <w:lvl w:ilvl="0">
      <w:start w:val="4"/>
      <w:numFmt w:val="decimal"/>
      <w:lvlText w:val="12.%1."/>
      <w:lvlJc w:val="left"/>
      <w:pPr>
        <w:ind w:left="2130" w:hanging="720"/>
      </w:pPr>
    </w:lvl>
    <w:lvl w:ilvl="1">
      <w:start w:val="1"/>
      <w:numFmt w:val="decimal"/>
      <w:lvlText w:val="11.%2."/>
      <w:lvlJc w:val="left"/>
      <w:pPr>
        <w:ind w:left="2835" w:hanging="720"/>
      </w:pPr>
    </w:lvl>
    <w:lvl w:ilvl="2">
      <w:start w:val="1"/>
      <w:numFmt w:val="decimal"/>
      <w:lvlText w:val="11.2%3."/>
      <w:lvlJc w:val="left"/>
      <w:pPr>
        <w:ind w:left="3540" w:hanging="720"/>
      </w:pPr>
    </w:lvl>
    <w:lvl w:ilvl="3">
      <w:start w:val="1"/>
      <w:numFmt w:val="decimal"/>
      <w:lvlText w:val="%1.%2.%3.%4."/>
      <w:lvlJc w:val="left"/>
      <w:pPr>
        <w:ind w:left="4245" w:hanging="720"/>
      </w:pPr>
    </w:lvl>
    <w:lvl w:ilvl="4">
      <w:start w:val="1"/>
      <w:numFmt w:val="decimal"/>
      <w:lvlText w:val="%1.%2.%3.%4.%5."/>
      <w:lvlJc w:val="left"/>
      <w:pPr>
        <w:ind w:left="5310" w:hanging="1080"/>
      </w:pPr>
    </w:lvl>
    <w:lvl w:ilvl="5">
      <w:start w:val="1"/>
      <w:numFmt w:val="decimal"/>
      <w:lvlText w:val="%1.%2.%3.%4.%5.%6."/>
      <w:lvlJc w:val="left"/>
      <w:pPr>
        <w:ind w:left="6015" w:hanging="1080"/>
      </w:pPr>
    </w:lvl>
    <w:lvl w:ilvl="6">
      <w:start w:val="1"/>
      <w:numFmt w:val="decimal"/>
      <w:lvlText w:val="%1.%2.%3.%4.%5.%6.%7."/>
      <w:lvlJc w:val="left"/>
      <w:pPr>
        <w:ind w:left="7080" w:hanging="1440"/>
      </w:pPr>
    </w:lvl>
    <w:lvl w:ilvl="7">
      <w:start w:val="1"/>
      <w:numFmt w:val="decimal"/>
      <w:lvlText w:val="%1.%2.%3.%4.%5.%6.%7.%8."/>
      <w:lvlJc w:val="left"/>
      <w:pPr>
        <w:ind w:left="7785" w:hanging="1440"/>
      </w:pPr>
    </w:lvl>
    <w:lvl w:ilvl="8">
      <w:start w:val="1"/>
      <w:numFmt w:val="decimal"/>
      <w:lvlText w:val="%1.%2.%3.%4.%5.%6.%7.%8.%9."/>
      <w:lvlJc w:val="left"/>
      <w:pPr>
        <w:ind w:left="8850" w:hanging="1800"/>
      </w:pPr>
    </w:lvl>
  </w:abstractNum>
  <w:abstractNum w:abstractNumId="3" w15:restartNumberingAfterBreak="0">
    <w:nsid w:val="03381975"/>
    <w:multiLevelType w:val="multilevel"/>
    <w:tmpl w:val="C7163674"/>
    <w:lvl w:ilvl="0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481D47"/>
    <w:multiLevelType w:val="multilevel"/>
    <w:tmpl w:val="C0DA01D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82167"/>
    <w:multiLevelType w:val="multilevel"/>
    <w:tmpl w:val="F5F8AF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."/>
      <w:lvlJc w:val="left"/>
      <w:pPr>
        <w:ind w:left="1077" w:hanging="717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644" w:hanging="924"/>
      </w:pPr>
      <w:rPr>
        <w:rFonts w:hint="default"/>
        <w:b/>
        <w:color w:val="auto"/>
      </w:rPr>
    </w:lvl>
    <w:lvl w:ilvl="3">
      <w:start w:val="1"/>
      <w:numFmt w:val="lowerLetter"/>
      <w:lvlText w:val="%4)"/>
      <w:lvlJc w:val="left"/>
      <w:pPr>
        <w:ind w:left="1276" w:hanging="425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835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2B0FDF"/>
    <w:multiLevelType w:val="multilevel"/>
    <w:tmpl w:val="4224AE18"/>
    <w:lvl w:ilvl="0">
      <w:start w:val="1"/>
      <w:numFmt w:val="decimal"/>
      <w:lvlText w:val="14.%1."/>
      <w:lvlJc w:val="left"/>
      <w:pPr>
        <w:ind w:left="1429" w:hanging="720"/>
      </w:pPr>
    </w:lvl>
    <w:lvl w:ilvl="1">
      <w:start w:val="1"/>
      <w:numFmt w:val="decimal"/>
      <w:lvlText w:val="11.%2."/>
      <w:lvlJc w:val="left"/>
      <w:pPr>
        <w:ind w:left="2134" w:hanging="720"/>
      </w:pPr>
    </w:lvl>
    <w:lvl w:ilvl="2">
      <w:start w:val="1"/>
      <w:numFmt w:val="decimal"/>
      <w:lvlText w:val="11.2%3."/>
      <w:lvlJc w:val="left"/>
      <w:pPr>
        <w:ind w:left="2839" w:hanging="720"/>
      </w:pPr>
    </w:lvl>
    <w:lvl w:ilvl="3">
      <w:start w:val="1"/>
      <w:numFmt w:val="decimal"/>
      <w:lvlText w:val="%1.%2.%3.%4."/>
      <w:lvlJc w:val="left"/>
      <w:pPr>
        <w:ind w:left="3544" w:hanging="720"/>
      </w:pPr>
    </w:lvl>
    <w:lvl w:ilvl="4">
      <w:start w:val="1"/>
      <w:numFmt w:val="decimal"/>
      <w:lvlText w:val="%1.%2.%3.%4.%5."/>
      <w:lvlJc w:val="left"/>
      <w:pPr>
        <w:ind w:left="4609" w:hanging="1080"/>
      </w:pPr>
    </w:lvl>
    <w:lvl w:ilvl="5">
      <w:start w:val="1"/>
      <w:numFmt w:val="decimal"/>
      <w:lvlText w:val="%1.%2.%3.%4.%5.%6."/>
      <w:lvlJc w:val="left"/>
      <w:pPr>
        <w:ind w:left="5314" w:hanging="1080"/>
      </w:pPr>
    </w:lvl>
    <w:lvl w:ilvl="6">
      <w:start w:val="1"/>
      <w:numFmt w:val="decimal"/>
      <w:lvlText w:val="%1.%2.%3.%4.%5.%6.%7."/>
      <w:lvlJc w:val="left"/>
      <w:pPr>
        <w:ind w:left="6379" w:hanging="1440"/>
      </w:pPr>
    </w:lvl>
    <w:lvl w:ilvl="7">
      <w:start w:val="1"/>
      <w:numFmt w:val="decimal"/>
      <w:lvlText w:val="%1.%2.%3.%4.%5.%6.%7.%8."/>
      <w:lvlJc w:val="left"/>
      <w:pPr>
        <w:ind w:left="7084" w:hanging="1440"/>
      </w:pPr>
    </w:lvl>
    <w:lvl w:ilvl="8">
      <w:start w:val="1"/>
      <w:numFmt w:val="decimal"/>
      <w:lvlText w:val="%1.%2.%3.%4.%5.%6.%7.%8.%9."/>
      <w:lvlJc w:val="left"/>
      <w:pPr>
        <w:ind w:left="8149" w:hanging="1800"/>
      </w:pPr>
    </w:lvl>
  </w:abstractNum>
  <w:abstractNum w:abstractNumId="7" w15:restartNumberingAfterBreak="0">
    <w:nsid w:val="0C5834F8"/>
    <w:multiLevelType w:val="multilevel"/>
    <w:tmpl w:val="813C5FB8"/>
    <w:lvl w:ilvl="0">
      <w:start w:val="1"/>
      <w:numFmt w:val="decimal"/>
      <w:lvlText w:val="12.%1."/>
      <w:lvlJc w:val="left"/>
      <w:pPr>
        <w:ind w:left="2130" w:hanging="720"/>
      </w:pPr>
    </w:lvl>
    <w:lvl w:ilvl="1">
      <w:start w:val="1"/>
      <w:numFmt w:val="decimal"/>
      <w:lvlText w:val="11.%2."/>
      <w:lvlJc w:val="left"/>
      <w:pPr>
        <w:ind w:left="2835" w:hanging="720"/>
      </w:pPr>
    </w:lvl>
    <w:lvl w:ilvl="2">
      <w:start w:val="1"/>
      <w:numFmt w:val="decimal"/>
      <w:lvlText w:val="11.2%3."/>
      <w:lvlJc w:val="left"/>
      <w:pPr>
        <w:ind w:left="3540" w:hanging="720"/>
      </w:pPr>
    </w:lvl>
    <w:lvl w:ilvl="3">
      <w:start w:val="1"/>
      <w:numFmt w:val="decimal"/>
      <w:lvlText w:val="%1.%2.%3.%4."/>
      <w:lvlJc w:val="left"/>
      <w:pPr>
        <w:ind w:left="4245" w:hanging="720"/>
      </w:pPr>
    </w:lvl>
    <w:lvl w:ilvl="4">
      <w:start w:val="1"/>
      <w:numFmt w:val="decimal"/>
      <w:lvlText w:val="%1.%2.%3.%4.%5."/>
      <w:lvlJc w:val="left"/>
      <w:pPr>
        <w:ind w:left="5310" w:hanging="1080"/>
      </w:pPr>
    </w:lvl>
    <w:lvl w:ilvl="5">
      <w:start w:val="1"/>
      <w:numFmt w:val="decimal"/>
      <w:lvlText w:val="%1.%2.%3.%4.%5.%6."/>
      <w:lvlJc w:val="left"/>
      <w:pPr>
        <w:ind w:left="6015" w:hanging="1080"/>
      </w:pPr>
    </w:lvl>
    <w:lvl w:ilvl="6">
      <w:start w:val="1"/>
      <w:numFmt w:val="decimal"/>
      <w:lvlText w:val="%1.%2.%3.%4.%5.%6.%7."/>
      <w:lvlJc w:val="left"/>
      <w:pPr>
        <w:ind w:left="7080" w:hanging="1440"/>
      </w:pPr>
    </w:lvl>
    <w:lvl w:ilvl="7">
      <w:start w:val="1"/>
      <w:numFmt w:val="decimal"/>
      <w:lvlText w:val="%1.%2.%3.%4.%5.%6.%7.%8."/>
      <w:lvlJc w:val="left"/>
      <w:pPr>
        <w:ind w:left="7785" w:hanging="1440"/>
      </w:pPr>
    </w:lvl>
    <w:lvl w:ilvl="8">
      <w:start w:val="1"/>
      <w:numFmt w:val="decimal"/>
      <w:lvlText w:val="%1.%2.%3.%4.%5.%6.%7.%8.%9."/>
      <w:lvlJc w:val="left"/>
      <w:pPr>
        <w:ind w:left="8850" w:hanging="1800"/>
      </w:pPr>
    </w:lvl>
  </w:abstractNum>
  <w:abstractNum w:abstractNumId="8" w15:restartNumberingAfterBreak="0">
    <w:nsid w:val="0E7D1220"/>
    <w:multiLevelType w:val="hybridMultilevel"/>
    <w:tmpl w:val="ED103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7031D"/>
    <w:multiLevelType w:val="multilevel"/>
    <w:tmpl w:val="186E9E68"/>
    <w:lvl w:ilvl="0">
      <w:start w:val="1"/>
      <w:numFmt w:val="decimal"/>
      <w:lvlText w:val="24.%1."/>
      <w:lvlJc w:val="left"/>
      <w:pPr>
        <w:ind w:left="720" w:hanging="720"/>
      </w:pPr>
    </w:lvl>
    <w:lvl w:ilvl="1">
      <w:start w:val="1"/>
      <w:numFmt w:val="decimal"/>
      <w:lvlText w:val="24.%2."/>
      <w:lvlJc w:val="left"/>
      <w:pPr>
        <w:ind w:left="1425" w:hanging="720"/>
      </w:pPr>
    </w:lvl>
    <w:lvl w:ilvl="2">
      <w:start w:val="1"/>
      <w:numFmt w:val="decimal"/>
      <w:lvlText w:val="11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10" w15:restartNumberingAfterBreak="0">
    <w:nsid w:val="15B211BE"/>
    <w:multiLevelType w:val="hybridMultilevel"/>
    <w:tmpl w:val="B6E02C46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D2BCB"/>
    <w:multiLevelType w:val="multilevel"/>
    <w:tmpl w:val="F5F8AF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."/>
      <w:lvlJc w:val="left"/>
      <w:pPr>
        <w:ind w:left="1077" w:hanging="717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644" w:hanging="924"/>
      </w:pPr>
      <w:rPr>
        <w:rFonts w:hint="default"/>
        <w:b/>
        <w:color w:val="auto"/>
      </w:rPr>
    </w:lvl>
    <w:lvl w:ilvl="3">
      <w:start w:val="1"/>
      <w:numFmt w:val="lowerLetter"/>
      <w:lvlText w:val="%4)"/>
      <w:lvlJc w:val="left"/>
      <w:pPr>
        <w:ind w:left="1729" w:hanging="425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835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F926C7"/>
    <w:multiLevelType w:val="hybridMultilevel"/>
    <w:tmpl w:val="48EC19CE"/>
    <w:lvl w:ilvl="0" w:tplc="FFFFFFFF">
      <w:start w:val="1"/>
      <w:numFmt w:val="lowerLetter"/>
      <w:lvlText w:val="%1)"/>
      <w:lvlJc w:val="left"/>
      <w:pPr>
        <w:ind w:left="644" w:hanging="360"/>
      </w:pPr>
      <w:rPr>
        <w:b/>
        <w:color w:val="000000" w:themeColor="text1"/>
      </w:rPr>
    </w:lvl>
    <w:lvl w:ilvl="1" w:tplc="FFFFFFFF">
      <w:start w:val="1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433A7"/>
    <w:multiLevelType w:val="multilevel"/>
    <w:tmpl w:val="A65462E2"/>
    <w:lvl w:ilvl="0">
      <w:start w:val="1"/>
      <w:numFmt w:val="decimal"/>
      <w:lvlText w:val="24.%1."/>
      <w:lvlJc w:val="left"/>
      <w:pPr>
        <w:ind w:left="720" w:hanging="720"/>
      </w:pPr>
    </w:lvl>
    <w:lvl w:ilvl="1">
      <w:start w:val="1"/>
      <w:numFmt w:val="decimal"/>
      <w:lvlText w:val="24.%2."/>
      <w:lvlJc w:val="left"/>
      <w:pPr>
        <w:ind w:left="1425" w:hanging="720"/>
      </w:pPr>
    </w:lvl>
    <w:lvl w:ilvl="2">
      <w:start w:val="2"/>
      <w:numFmt w:val="decimal"/>
      <w:lvlText w:val="20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14" w15:restartNumberingAfterBreak="0">
    <w:nsid w:val="2C1B4B62"/>
    <w:multiLevelType w:val="multilevel"/>
    <w:tmpl w:val="C0784A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728" w:hanging="648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CF5E41"/>
    <w:multiLevelType w:val="hybridMultilevel"/>
    <w:tmpl w:val="30AA2FBE"/>
    <w:lvl w:ilvl="0" w:tplc="3F96C3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E288F"/>
    <w:multiLevelType w:val="hybridMultilevel"/>
    <w:tmpl w:val="C7523054"/>
    <w:lvl w:ilvl="0" w:tplc="0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86E0659"/>
    <w:multiLevelType w:val="multilevel"/>
    <w:tmpl w:val="66F08716"/>
    <w:lvl w:ilvl="0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0A068D5"/>
    <w:multiLevelType w:val="hybridMultilevel"/>
    <w:tmpl w:val="3D9AAF26"/>
    <w:lvl w:ilvl="0" w:tplc="EDF20B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F542B"/>
    <w:multiLevelType w:val="hybridMultilevel"/>
    <w:tmpl w:val="8864EB02"/>
    <w:lvl w:ilvl="0" w:tplc="03DC65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EB709F"/>
    <w:multiLevelType w:val="multilevel"/>
    <w:tmpl w:val="B7721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90B5BFD"/>
    <w:multiLevelType w:val="multilevel"/>
    <w:tmpl w:val="F5F8AF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."/>
      <w:lvlJc w:val="left"/>
      <w:pPr>
        <w:ind w:left="1077" w:hanging="717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644" w:hanging="924"/>
      </w:pPr>
      <w:rPr>
        <w:rFonts w:hint="default"/>
        <w:b/>
        <w:color w:val="auto"/>
      </w:rPr>
    </w:lvl>
    <w:lvl w:ilvl="3">
      <w:start w:val="1"/>
      <w:numFmt w:val="lowerLetter"/>
      <w:lvlText w:val="%4)"/>
      <w:lvlJc w:val="left"/>
      <w:pPr>
        <w:ind w:left="1729" w:hanging="425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835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F27E40"/>
    <w:multiLevelType w:val="multilevel"/>
    <w:tmpl w:val="767016AE"/>
    <w:lvl w:ilvl="0">
      <w:start w:val="12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Arial" w:hint="default"/>
      </w:rPr>
    </w:lvl>
    <w:lvl w:ilvl="1">
      <w:start w:val="1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B7F7E08"/>
    <w:multiLevelType w:val="multilevel"/>
    <w:tmpl w:val="0B54CF5C"/>
    <w:lvl w:ilvl="0">
      <w:start w:val="1"/>
      <w:numFmt w:val="upperRoman"/>
      <w:pStyle w:val="TITULO"/>
      <w:lvlText w:val="%1.-"/>
      <w:lvlJc w:val="left"/>
      <w:pPr>
        <w:tabs>
          <w:tab w:val="num" w:pos="624"/>
        </w:tabs>
        <w:ind w:left="624" w:hanging="624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2.-"/>
      <w:lvlJc w:val="left"/>
      <w:pPr>
        <w:tabs>
          <w:tab w:val="num" w:pos="1588"/>
        </w:tabs>
        <w:ind w:left="1588" w:hanging="908"/>
      </w:pPr>
      <w:rPr>
        <w:rFonts w:ascii="Arial Narrow" w:hAnsi="Arial Narrow" w:hint="default"/>
        <w:b/>
        <w:i w:val="0"/>
        <w:sz w:val="24"/>
      </w:rPr>
    </w:lvl>
    <w:lvl w:ilvl="2">
      <w:start w:val="1"/>
      <w:numFmt w:val="lowerLetter"/>
      <w:lvlRestart w:val="0"/>
      <w:lvlText w:val="%3)"/>
      <w:lvlJc w:val="left"/>
      <w:pPr>
        <w:tabs>
          <w:tab w:val="num" w:pos="2098"/>
        </w:tabs>
        <w:ind w:left="2098" w:hanging="964"/>
      </w:pPr>
      <w:rPr>
        <w:rFonts w:ascii="Arial Narrow" w:hAnsi="Arial Narrow" w:hint="default"/>
        <w:b/>
        <w:i w:val="0"/>
        <w:sz w:val="24"/>
      </w:rPr>
    </w:lvl>
    <w:lvl w:ilvl="3">
      <w:start w:val="1"/>
      <w:numFmt w:val="decimal"/>
      <w:lvlRestart w:val="1"/>
      <w:lvlText w:val="%11.1.1.%4."/>
      <w:lvlJc w:val="left"/>
      <w:pPr>
        <w:tabs>
          <w:tab w:val="num" w:pos="3345"/>
        </w:tabs>
        <w:ind w:left="3345" w:hanging="1814"/>
      </w:pPr>
      <w:rPr>
        <w:rFonts w:ascii="Arial Narrow" w:hAnsi="Arial Narrow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B9554C1"/>
    <w:multiLevelType w:val="multilevel"/>
    <w:tmpl w:val="4D24F7FC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D5968"/>
    <w:multiLevelType w:val="multilevel"/>
    <w:tmpl w:val="66B83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1235BD"/>
    <w:multiLevelType w:val="hybridMultilevel"/>
    <w:tmpl w:val="B2FAC0DA"/>
    <w:lvl w:ilvl="0" w:tplc="85C8ED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B2BED"/>
    <w:multiLevelType w:val="multilevel"/>
    <w:tmpl w:val="AE56CA40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pStyle w:val="DETALLECUADRONUMERADO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 w15:restartNumberingAfterBreak="0">
    <w:nsid w:val="53F34E4C"/>
    <w:multiLevelType w:val="multilevel"/>
    <w:tmpl w:val="F8069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800"/>
      </w:pPr>
      <w:rPr>
        <w:rFonts w:hint="default"/>
      </w:rPr>
    </w:lvl>
  </w:abstractNum>
  <w:abstractNum w:abstractNumId="29" w15:restartNumberingAfterBreak="0">
    <w:nsid w:val="55F444CE"/>
    <w:multiLevelType w:val="multilevel"/>
    <w:tmpl w:val="04B87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728" w:hanging="648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C0427E"/>
    <w:multiLevelType w:val="hybridMultilevel"/>
    <w:tmpl w:val="51ACA860"/>
    <w:lvl w:ilvl="0" w:tplc="47561F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D6628F"/>
    <w:multiLevelType w:val="hybridMultilevel"/>
    <w:tmpl w:val="15468494"/>
    <w:lvl w:ilvl="0" w:tplc="A10E43D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sz w:val="22"/>
        <w:szCs w:val="22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9F65F1"/>
    <w:multiLevelType w:val="multilevel"/>
    <w:tmpl w:val="D34C9DE2"/>
    <w:lvl w:ilvl="0">
      <w:start w:val="1"/>
      <w:numFmt w:val="decimal"/>
      <w:pStyle w:val="DETALLECUADROBLANCO"/>
      <w:lvlText w:val="1.%1."/>
      <w:lvlJc w:val="left"/>
      <w:pPr>
        <w:tabs>
          <w:tab w:val="num" w:pos="360"/>
        </w:tabs>
        <w:ind w:left="0" w:firstLine="0"/>
      </w:pPr>
      <w:rPr>
        <w:rFonts w:ascii="Arial" w:hAnsi="Arial" w:cs="Arial" w:hint="default"/>
        <w:b w:val="0"/>
        <w:i w:val="0"/>
        <w:sz w:val="22"/>
      </w:rPr>
    </w:lvl>
    <w:lvl w:ilvl="1">
      <w:start w:val="1"/>
      <w:numFmt w:val="decimal"/>
      <w:lvlText w:val="2.2.%2"/>
      <w:lvlJc w:val="left"/>
      <w:pPr>
        <w:tabs>
          <w:tab w:val="num" w:pos="1588"/>
        </w:tabs>
        <w:ind w:left="1588" w:hanging="908"/>
      </w:pPr>
      <w:rPr>
        <w:rFonts w:ascii="Arial Narrow" w:hAnsi="Arial Narrow" w:hint="default"/>
        <w:b/>
        <w:i w:val="0"/>
        <w:sz w:val="24"/>
      </w:rPr>
    </w:lvl>
    <w:lvl w:ilvl="2">
      <w:start w:val="1"/>
      <w:numFmt w:val="none"/>
      <w:lvlText w:val="1.1.1."/>
      <w:lvlJc w:val="left"/>
      <w:pPr>
        <w:tabs>
          <w:tab w:val="num" w:pos="2495"/>
        </w:tabs>
        <w:ind w:left="2495" w:hanging="1361"/>
      </w:pPr>
      <w:rPr>
        <w:rFonts w:ascii="Arial Narrow" w:hAnsi="Arial Narrow" w:hint="default"/>
        <w:b/>
        <w:i w:val="0"/>
        <w:sz w:val="24"/>
      </w:rPr>
    </w:lvl>
    <w:lvl w:ilvl="3">
      <w:start w:val="1"/>
      <w:numFmt w:val="decimal"/>
      <w:lvlRestart w:val="1"/>
      <w:lvlText w:val="%11.1.1.%4."/>
      <w:lvlJc w:val="left"/>
      <w:pPr>
        <w:tabs>
          <w:tab w:val="num" w:pos="3345"/>
        </w:tabs>
        <w:ind w:left="3345" w:hanging="1814"/>
      </w:pPr>
      <w:rPr>
        <w:rFonts w:ascii="Arial Narrow" w:hAnsi="Arial Narrow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4BF4203"/>
    <w:multiLevelType w:val="hybridMultilevel"/>
    <w:tmpl w:val="628AD068"/>
    <w:lvl w:ilvl="0" w:tplc="5060FE9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63CF3"/>
    <w:multiLevelType w:val="hybridMultilevel"/>
    <w:tmpl w:val="888CCDB0"/>
    <w:lvl w:ilvl="0" w:tplc="14FEA7E4">
      <w:start w:val="1"/>
      <w:numFmt w:val="lowerLetter"/>
      <w:lvlText w:val="%1)"/>
      <w:lvlJc w:val="left"/>
      <w:pPr>
        <w:ind w:left="644" w:hanging="360"/>
      </w:pPr>
      <w:rPr>
        <w:b/>
        <w:color w:val="000000" w:themeColor="text1"/>
      </w:rPr>
    </w:lvl>
    <w:lvl w:ilvl="1" w:tplc="5060FE90">
      <w:start w:val="1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5060FE90">
      <w:start w:val="12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D7FEF"/>
    <w:multiLevelType w:val="multilevel"/>
    <w:tmpl w:val="8C4CB3F2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5B3370F"/>
    <w:multiLevelType w:val="hybridMultilevel"/>
    <w:tmpl w:val="542687E2"/>
    <w:lvl w:ilvl="0" w:tplc="65087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1" w:tplc="B944FD4A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b/>
      </w:rPr>
    </w:lvl>
    <w:lvl w:ilvl="2" w:tplc="B8BC79D6">
      <w:start w:val="2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3" w:tplc="973EBB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84F2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CCD4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F24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7A2B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669B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9D2805"/>
    <w:multiLevelType w:val="multilevel"/>
    <w:tmpl w:val="E320F39A"/>
    <w:lvl w:ilvl="0">
      <w:start w:val="6"/>
      <w:numFmt w:val="decimal"/>
      <w:lvlText w:val="12.%1."/>
      <w:lvlJc w:val="left"/>
      <w:pPr>
        <w:ind w:left="2130" w:hanging="720"/>
      </w:pPr>
    </w:lvl>
    <w:lvl w:ilvl="1">
      <w:start w:val="1"/>
      <w:numFmt w:val="decimal"/>
      <w:lvlText w:val="11.%2."/>
      <w:lvlJc w:val="left"/>
      <w:pPr>
        <w:ind w:left="2835" w:hanging="720"/>
      </w:pPr>
    </w:lvl>
    <w:lvl w:ilvl="2">
      <w:start w:val="1"/>
      <w:numFmt w:val="decimal"/>
      <w:lvlText w:val="11.2%3."/>
      <w:lvlJc w:val="left"/>
      <w:pPr>
        <w:ind w:left="3540" w:hanging="720"/>
      </w:pPr>
    </w:lvl>
    <w:lvl w:ilvl="3">
      <w:start w:val="1"/>
      <w:numFmt w:val="decimal"/>
      <w:lvlText w:val="%1.%2.%3.%4."/>
      <w:lvlJc w:val="left"/>
      <w:pPr>
        <w:ind w:left="4245" w:hanging="720"/>
      </w:pPr>
    </w:lvl>
    <w:lvl w:ilvl="4">
      <w:start w:val="1"/>
      <w:numFmt w:val="decimal"/>
      <w:lvlText w:val="%1.%2.%3.%4.%5."/>
      <w:lvlJc w:val="left"/>
      <w:pPr>
        <w:ind w:left="5310" w:hanging="1080"/>
      </w:pPr>
    </w:lvl>
    <w:lvl w:ilvl="5">
      <w:start w:val="1"/>
      <w:numFmt w:val="decimal"/>
      <w:lvlText w:val="%1.%2.%3.%4.%5.%6."/>
      <w:lvlJc w:val="left"/>
      <w:pPr>
        <w:ind w:left="6015" w:hanging="1080"/>
      </w:pPr>
    </w:lvl>
    <w:lvl w:ilvl="6">
      <w:start w:val="1"/>
      <w:numFmt w:val="decimal"/>
      <w:lvlText w:val="%1.%2.%3.%4.%5.%6.%7."/>
      <w:lvlJc w:val="left"/>
      <w:pPr>
        <w:ind w:left="7080" w:hanging="1440"/>
      </w:pPr>
    </w:lvl>
    <w:lvl w:ilvl="7">
      <w:start w:val="1"/>
      <w:numFmt w:val="decimal"/>
      <w:lvlText w:val="%1.%2.%3.%4.%5.%6.%7.%8."/>
      <w:lvlJc w:val="left"/>
      <w:pPr>
        <w:ind w:left="7785" w:hanging="1440"/>
      </w:pPr>
    </w:lvl>
    <w:lvl w:ilvl="8">
      <w:start w:val="1"/>
      <w:numFmt w:val="decimal"/>
      <w:lvlText w:val="%1.%2.%3.%4.%5.%6.%7.%8.%9."/>
      <w:lvlJc w:val="left"/>
      <w:pPr>
        <w:ind w:left="8850" w:hanging="1800"/>
      </w:pPr>
    </w:lvl>
  </w:abstractNum>
  <w:abstractNum w:abstractNumId="38" w15:restartNumberingAfterBreak="0">
    <w:nsid w:val="7B6D506F"/>
    <w:multiLevelType w:val="multilevel"/>
    <w:tmpl w:val="D53E2234"/>
    <w:lvl w:ilvl="0">
      <w:start w:val="22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1190" w:hanging="480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39" w15:restartNumberingAfterBreak="0">
    <w:nsid w:val="7D5C775A"/>
    <w:multiLevelType w:val="multilevel"/>
    <w:tmpl w:val="3704FFC4"/>
    <w:lvl w:ilvl="0">
      <w:start w:val="1"/>
      <w:numFmt w:val="decimal"/>
      <w:lvlText w:val="24.%1."/>
      <w:lvlJc w:val="left"/>
      <w:pPr>
        <w:ind w:left="720" w:hanging="720"/>
      </w:pPr>
    </w:lvl>
    <w:lvl w:ilvl="1">
      <w:start w:val="1"/>
      <w:numFmt w:val="decimal"/>
      <w:lvlText w:val="24.%2."/>
      <w:lvlJc w:val="left"/>
      <w:pPr>
        <w:ind w:left="1425" w:hanging="720"/>
      </w:pPr>
    </w:lvl>
    <w:lvl w:ilvl="2">
      <w:start w:val="1"/>
      <w:numFmt w:val="decimal"/>
      <w:lvlText w:val="20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40" w15:restartNumberingAfterBreak="0">
    <w:nsid w:val="7ECC1E24"/>
    <w:multiLevelType w:val="hybridMultilevel"/>
    <w:tmpl w:val="0D06E12A"/>
    <w:lvl w:ilvl="0" w:tplc="5060FE9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02A0C"/>
    <w:multiLevelType w:val="multilevel"/>
    <w:tmpl w:val="8E082FC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733890062">
    <w:abstractNumId w:val="32"/>
  </w:num>
  <w:num w:numId="2" w16cid:durableId="1902717048">
    <w:abstractNumId w:val="23"/>
  </w:num>
  <w:num w:numId="3" w16cid:durableId="1132669465">
    <w:abstractNumId w:val="27"/>
  </w:num>
  <w:num w:numId="4" w16cid:durableId="23948302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809367">
    <w:abstractNumId w:val="0"/>
  </w:num>
  <w:num w:numId="6" w16cid:durableId="751319151">
    <w:abstractNumId w:val="26"/>
  </w:num>
  <w:num w:numId="7" w16cid:durableId="193076758">
    <w:abstractNumId w:val="29"/>
  </w:num>
  <w:num w:numId="8" w16cid:durableId="444350580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rFonts w:hint="default"/>
          <w:b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644" w:hanging="924"/>
        </w:pPr>
        <w:rPr>
          <w:rFonts w:hint="default"/>
          <w:b/>
          <w:color w:val="auto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1729" w:hanging="425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35" w:hanging="1395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516231721">
    <w:abstractNumId w:val="5"/>
  </w:num>
  <w:num w:numId="10" w16cid:durableId="1102871463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b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644" w:hanging="924"/>
        </w:pPr>
        <w:rPr>
          <w:b/>
          <w:color w:val="auto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1729" w:hanging="425"/>
        </w:pPr>
        <w:rPr>
          <w:rFonts w:ascii="Arial" w:eastAsiaTheme="minorHAnsi" w:hAnsi="Arial" w:cs="Arial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35" w:hanging="1395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1" w16cid:durableId="1103111408">
    <w:abstractNumId w:val="4"/>
  </w:num>
  <w:num w:numId="12" w16cid:durableId="780761956">
    <w:abstractNumId w:val="24"/>
  </w:num>
  <w:num w:numId="13" w16cid:durableId="318076026">
    <w:abstractNumId w:val="35"/>
  </w:num>
  <w:num w:numId="14" w16cid:durableId="943922733">
    <w:abstractNumId w:val="41"/>
  </w:num>
  <w:num w:numId="15" w16cid:durableId="661618378">
    <w:abstractNumId w:val="9"/>
  </w:num>
  <w:num w:numId="16" w16cid:durableId="1548834894">
    <w:abstractNumId w:val="2"/>
  </w:num>
  <w:num w:numId="17" w16cid:durableId="192615944">
    <w:abstractNumId w:val="37"/>
  </w:num>
  <w:num w:numId="18" w16cid:durableId="257837304">
    <w:abstractNumId w:val="7"/>
  </w:num>
  <w:num w:numId="19" w16cid:durableId="1568883622">
    <w:abstractNumId w:val="6"/>
  </w:num>
  <w:num w:numId="20" w16cid:durableId="1561791886">
    <w:abstractNumId w:val="17"/>
  </w:num>
  <w:num w:numId="21" w16cid:durableId="665786646">
    <w:abstractNumId w:val="10"/>
  </w:num>
  <w:num w:numId="22" w16cid:durableId="1449085717">
    <w:abstractNumId w:val="39"/>
  </w:num>
  <w:num w:numId="23" w16cid:durableId="1149394865">
    <w:abstractNumId w:val="25"/>
  </w:num>
  <w:num w:numId="24" w16cid:durableId="1002320422">
    <w:abstractNumId w:val="13"/>
  </w:num>
  <w:num w:numId="25" w16cid:durableId="1152872476">
    <w:abstractNumId w:val="38"/>
  </w:num>
  <w:num w:numId="26" w16cid:durableId="2049451138">
    <w:abstractNumId w:val="20"/>
  </w:num>
  <w:num w:numId="27" w16cid:durableId="394745385">
    <w:abstractNumId w:val="3"/>
  </w:num>
  <w:num w:numId="28" w16cid:durableId="422992382">
    <w:abstractNumId w:val="19"/>
  </w:num>
  <w:num w:numId="29" w16cid:durableId="1545604889">
    <w:abstractNumId w:val="8"/>
  </w:num>
  <w:num w:numId="30" w16cid:durableId="1293830352">
    <w:abstractNumId w:val="18"/>
  </w:num>
  <w:num w:numId="31" w16cid:durableId="621619038">
    <w:abstractNumId w:val="28"/>
  </w:num>
  <w:num w:numId="32" w16cid:durableId="1075014810">
    <w:abstractNumId w:val="22"/>
  </w:num>
  <w:num w:numId="33" w16cid:durableId="2022512691">
    <w:abstractNumId w:val="15"/>
  </w:num>
  <w:num w:numId="34" w16cid:durableId="1530754372">
    <w:abstractNumId w:val="1"/>
  </w:num>
  <w:num w:numId="35" w16cid:durableId="1716545394">
    <w:abstractNumId w:val="34"/>
  </w:num>
  <w:num w:numId="36" w16cid:durableId="962493904">
    <w:abstractNumId w:val="14"/>
  </w:num>
  <w:num w:numId="37" w16cid:durableId="1659336082">
    <w:abstractNumId w:val="12"/>
  </w:num>
  <w:num w:numId="38" w16cid:durableId="578758600">
    <w:abstractNumId w:val="16"/>
  </w:num>
  <w:num w:numId="39" w16cid:durableId="1322931998">
    <w:abstractNumId w:val="36"/>
  </w:num>
  <w:num w:numId="40" w16cid:durableId="700932242">
    <w:abstractNumId w:val="30"/>
  </w:num>
  <w:num w:numId="41" w16cid:durableId="1162697602">
    <w:abstractNumId w:val="21"/>
  </w:num>
  <w:num w:numId="42" w16cid:durableId="1400397770">
    <w:abstractNumId w:val="11"/>
  </w:num>
  <w:num w:numId="43" w16cid:durableId="1580678960">
    <w:abstractNumId w:val="33"/>
  </w:num>
  <w:num w:numId="44" w16cid:durableId="52318777">
    <w:abstractNumId w:val="4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6D"/>
    <w:rsid w:val="00000682"/>
    <w:rsid w:val="00007D46"/>
    <w:rsid w:val="0001313D"/>
    <w:rsid w:val="00016D3F"/>
    <w:rsid w:val="000217F4"/>
    <w:rsid w:val="000339E6"/>
    <w:rsid w:val="00034A28"/>
    <w:rsid w:val="0004180A"/>
    <w:rsid w:val="00041FC4"/>
    <w:rsid w:val="000432DA"/>
    <w:rsid w:val="000448C1"/>
    <w:rsid w:val="000448C5"/>
    <w:rsid w:val="00045FB2"/>
    <w:rsid w:val="00046E82"/>
    <w:rsid w:val="00050C4C"/>
    <w:rsid w:val="0005393F"/>
    <w:rsid w:val="00063D95"/>
    <w:rsid w:val="00070152"/>
    <w:rsid w:val="00074B3D"/>
    <w:rsid w:val="000774F2"/>
    <w:rsid w:val="00081973"/>
    <w:rsid w:val="0008313F"/>
    <w:rsid w:val="000850E3"/>
    <w:rsid w:val="00094B75"/>
    <w:rsid w:val="000A0FC1"/>
    <w:rsid w:val="000A424E"/>
    <w:rsid w:val="000A7450"/>
    <w:rsid w:val="000B23A6"/>
    <w:rsid w:val="000B46B4"/>
    <w:rsid w:val="000B4D41"/>
    <w:rsid w:val="000B5CC8"/>
    <w:rsid w:val="000C259A"/>
    <w:rsid w:val="000C270E"/>
    <w:rsid w:val="000C402D"/>
    <w:rsid w:val="000C4566"/>
    <w:rsid w:val="000C7EAA"/>
    <w:rsid w:val="000D7D2A"/>
    <w:rsid w:val="000E33BF"/>
    <w:rsid w:val="000E4730"/>
    <w:rsid w:val="000F01B4"/>
    <w:rsid w:val="000F29A7"/>
    <w:rsid w:val="000F30EE"/>
    <w:rsid w:val="000F414D"/>
    <w:rsid w:val="000F44A4"/>
    <w:rsid w:val="00102305"/>
    <w:rsid w:val="001036FC"/>
    <w:rsid w:val="001043FF"/>
    <w:rsid w:val="00107749"/>
    <w:rsid w:val="0011040B"/>
    <w:rsid w:val="00111BBA"/>
    <w:rsid w:val="00127BB3"/>
    <w:rsid w:val="00130EAF"/>
    <w:rsid w:val="00132C4B"/>
    <w:rsid w:val="00133DC7"/>
    <w:rsid w:val="001343CE"/>
    <w:rsid w:val="00136A11"/>
    <w:rsid w:val="001402D9"/>
    <w:rsid w:val="00142030"/>
    <w:rsid w:val="00143609"/>
    <w:rsid w:val="00144047"/>
    <w:rsid w:val="00145CDC"/>
    <w:rsid w:val="00146DA7"/>
    <w:rsid w:val="00152BA4"/>
    <w:rsid w:val="00156DBF"/>
    <w:rsid w:val="0015783E"/>
    <w:rsid w:val="0016199B"/>
    <w:rsid w:val="00164A3D"/>
    <w:rsid w:val="00166D63"/>
    <w:rsid w:val="00167044"/>
    <w:rsid w:val="00167714"/>
    <w:rsid w:val="00172AAA"/>
    <w:rsid w:val="00174B80"/>
    <w:rsid w:val="00175089"/>
    <w:rsid w:val="0018553B"/>
    <w:rsid w:val="00187D1C"/>
    <w:rsid w:val="001905AB"/>
    <w:rsid w:val="001907BF"/>
    <w:rsid w:val="0019422C"/>
    <w:rsid w:val="001942C9"/>
    <w:rsid w:val="001B2502"/>
    <w:rsid w:val="001B3343"/>
    <w:rsid w:val="001B5FAE"/>
    <w:rsid w:val="001B638C"/>
    <w:rsid w:val="001C0156"/>
    <w:rsid w:val="001C2CB2"/>
    <w:rsid w:val="001C477B"/>
    <w:rsid w:val="001C5731"/>
    <w:rsid w:val="001D4A7B"/>
    <w:rsid w:val="001D5B3D"/>
    <w:rsid w:val="001D6BA1"/>
    <w:rsid w:val="001D6DC9"/>
    <w:rsid w:val="001E3450"/>
    <w:rsid w:val="001E5029"/>
    <w:rsid w:val="001E505E"/>
    <w:rsid w:val="001E7504"/>
    <w:rsid w:val="001F2A00"/>
    <w:rsid w:val="002022B7"/>
    <w:rsid w:val="00202A05"/>
    <w:rsid w:val="0020402E"/>
    <w:rsid w:val="00204114"/>
    <w:rsid w:val="00204DA7"/>
    <w:rsid w:val="002066F9"/>
    <w:rsid w:val="002120DA"/>
    <w:rsid w:val="00212D52"/>
    <w:rsid w:val="00216B89"/>
    <w:rsid w:val="00221419"/>
    <w:rsid w:val="0022402E"/>
    <w:rsid w:val="002245F3"/>
    <w:rsid w:val="00224963"/>
    <w:rsid w:val="002314F6"/>
    <w:rsid w:val="00233A99"/>
    <w:rsid w:val="00235EFD"/>
    <w:rsid w:val="002374DA"/>
    <w:rsid w:val="00237522"/>
    <w:rsid w:val="00240430"/>
    <w:rsid w:val="00240BBE"/>
    <w:rsid w:val="00242A67"/>
    <w:rsid w:val="00243549"/>
    <w:rsid w:val="002441E5"/>
    <w:rsid w:val="00245492"/>
    <w:rsid w:val="00250446"/>
    <w:rsid w:val="00261349"/>
    <w:rsid w:val="0026375C"/>
    <w:rsid w:val="00264BA1"/>
    <w:rsid w:val="002706A3"/>
    <w:rsid w:val="002737B8"/>
    <w:rsid w:val="002805DD"/>
    <w:rsid w:val="00284D99"/>
    <w:rsid w:val="0028530E"/>
    <w:rsid w:val="002868ED"/>
    <w:rsid w:val="002870A5"/>
    <w:rsid w:val="00287381"/>
    <w:rsid w:val="0029009E"/>
    <w:rsid w:val="00290D77"/>
    <w:rsid w:val="00291C93"/>
    <w:rsid w:val="00291CA3"/>
    <w:rsid w:val="0029280A"/>
    <w:rsid w:val="00293496"/>
    <w:rsid w:val="00293987"/>
    <w:rsid w:val="00296043"/>
    <w:rsid w:val="00296E11"/>
    <w:rsid w:val="00297B2D"/>
    <w:rsid w:val="002A292C"/>
    <w:rsid w:val="002A310B"/>
    <w:rsid w:val="002A3C62"/>
    <w:rsid w:val="002B0355"/>
    <w:rsid w:val="002B195B"/>
    <w:rsid w:val="002B1ED7"/>
    <w:rsid w:val="002B37D0"/>
    <w:rsid w:val="002B390A"/>
    <w:rsid w:val="002B44E5"/>
    <w:rsid w:val="002B7E90"/>
    <w:rsid w:val="002C1804"/>
    <w:rsid w:val="002C347F"/>
    <w:rsid w:val="002C498E"/>
    <w:rsid w:val="002C4E10"/>
    <w:rsid w:val="002D03C3"/>
    <w:rsid w:val="002D1E54"/>
    <w:rsid w:val="002D2A58"/>
    <w:rsid w:val="002D4B67"/>
    <w:rsid w:val="002D6B91"/>
    <w:rsid w:val="002E1A31"/>
    <w:rsid w:val="002E1A92"/>
    <w:rsid w:val="002E3020"/>
    <w:rsid w:val="002E5423"/>
    <w:rsid w:val="002E5D56"/>
    <w:rsid w:val="002F6ABB"/>
    <w:rsid w:val="002F7ACA"/>
    <w:rsid w:val="00301674"/>
    <w:rsid w:val="00306605"/>
    <w:rsid w:val="00307765"/>
    <w:rsid w:val="00307B13"/>
    <w:rsid w:val="00314116"/>
    <w:rsid w:val="003154FB"/>
    <w:rsid w:val="003200B6"/>
    <w:rsid w:val="003202AA"/>
    <w:rsid w:val="00320862"/>
    <w:rsid w:val="00320EF6"/>
    <w:rsid w:val="003212BA"/>
    <w:rsid w:val="00322871"/>
    <w:rsid w:val="00323B29"/>
    <w:rsid w:val="00324997"/>
    <w:rsid w:val="00326E15"/>
    <w:rsid w:val="00327DEC"/>
    <w:rsid w:val="00333D16"/>
    <w:rsid w:val="00334B2B"/>
    <w:rsid w:val="0033752B"/>
    <w:rsid w:val="00343E29"/>
    <w:rsid w:val="003529FD"/>
    <w:rsid w:val="00352E91"/>
    <w:rsid w:val="003562AF"/>
    <w:rsid w:val="00360865"/>
    <w:rsid w:val="003615BC"/>
    <w:rsid w:val="00365CFF"/>
    <w:rsid w:val="003773A4"/>
    <w:rsid w:val="003907B7"/>
    <w:rsid w:val="0039538F"/>
    <w:rsid w:val="003957C1"/>
    <w:rsid w:val="00395D17"/>
    <w:rsid w:val="003A39A3"/>
    <w:rsid w:val="003A593D"/>
    <w:rsid w:val="003B282C"/>
    <w:rsid w:val="003C1644"/>
    <w:rsid w:val="003C4A9F"/>
    <w:rsid w:val="003C4D99"/>
    <w:rsid w:val="003C7E55"/>
    <w:rsid w:val="003D007D"/>
    <w:rsid w:val="003D07C4"/>
    <w:rsid w:val="003D29FC"/>
    <w:rsid w:val="003D777F"/>
    <w:rsid w:val="003E099D"/>
    <w:rsid w:val="003E14F4"/>
    <w:rsid w:val="003E68AF"/>
    <w:rsid w:val="003E6F2D"/>
    <w:rsid w:val="003E7462"/>
    <w:rsid w:val="003F1FB2"/>
    <w:rsid w:val="003F492E"/>
    <w:rsid w:val="003F7A5D"/>
    <w:rsid w:val="00401FEC"/>
    <w:rsid w:val="00402423"/>
    <w:rsid w:val="00402C5D"/>
    <w:rsid w:val="0040732A"/>
    <w:rsid w:val="00413763"/>
    <w:rsid w:val="0042118B"/>
    <w:rsid w:val="00422C45"/>
    <w:rsid w:val="004247E1"/>
    <w:rsid w:val="00425951"/>
    <w:rsid w:val="00426FA8"/>
    <w:rsid w:val="004272F8"/>
    <w:rsid w:val="00430C05"/>
    <w:rsid w:val="00431738"/>
    <w:rsid w:val="00431CC5"/>
    <w:rsid w:val="00433F8E"/>
    <w:rsid w:val="00440E4D"/>
    <w:rsid w:val="00441F97"/>
    <w:rsid w:val="00446B23"/>
    <w:rsid w:val="00447A47"/>
    <w:rsid w:val="0045012F"/>
    <w:rsid w:val="0045254A"/>
    <w:rsid w:val="00453920"/>
    <w:rsid w:val="00453E2D"/>
    <w:rsid w:val="00463D51"/>
    <w:rsid w:val="004648A0"/>
    <w:rsid w:val="004739EF"/>
    <w:rsid w:val="00476F09"/>
    <w:rsid w:val="00480C8C"/>
    <w:rsid w:val="00485803"/>
    <w:rsid w:val="00487254"/>
    <w:rsid w:val="00491B7F"/>
    <w:rsid w:val="004939D6"/>
    <w:rsid w:val="00495F5C"/>
    <w:rsid w:val="004960C2"/>
    <w:rsid w:val="004A03F6"/>
    <w:rsid w:val="004A11F8"/>
    <w:rsid w:val="004A6B01"/>
    <w:rsid w:val="004A6C33"/>
    <w:rsid w:val="004C251F"/>
    <w:rsid w:val="004D2339"/>
    <w:rsid w:val="004D2F6A"/>
    <w:rsid w:val="004D5000"/>
    <w:rsid w:val="004E5E02"/>
    <w:rsid w:val="004E6749"/>
    <w:rsid w:val="004E6AB0"/>
    <w:rsid w:val="004E7616"/>
    <w:rsid w:val="004E7920"/>
    <w:rsid w:val="004F071A"/>
    <w:rsid w:val="004F17E3"/>
    <w:rsid w:val="004F6BC2"/>
    <w:rsid w:val="00500DE2"/>
    <w:rsid w:val="00507FB4"/>
    <w:rsid w:val="00515628"/>
    <w:rsid w:val="00516878"/>
    <w:rsid w:val="00516BCB"/>
    <w:rsid w:val="005211EC"/>
    <w:rsid w:val="00525E4E"/>
    <w:rsid w:val="00527502"/>
    <w:rsid w:val="005434AC"/>
    <w:rsid w:val="00544086"/>
    <w:rsid w:val="0054422F"/>
    <w:rsid w:val="005503B2"/>
    <w:rsid w:val="00550701"/>
    <w:rsid w:val="00561695"/>
    <w:rsid w:val="00563C6E"/>
    <w:rsid w:val="00565CEB"/>
    <w:rsid w:val="00567438"/>
    <w:rsid w:val="0057201E"/>
    <w:rsid w:val="00574A11"/>
    <w:rsid w:val="00576E96"/>
    <w:rsid w:val="00584379"/>
    <w:rsid w:val="00586877"/>
    <w:rsid w:val="0059135D"/>
    <w:rsid w:val="0059136D"/>
    <w:rsid w:val="005A230F"/>
    <w:rsid w:val="005A2F20"/>
    <w:rsid w:val="005A6718"/>
    <w:rsid w:val="005B083E"/>
    <w:rsid w:val="005B09DF"/>
    <w:rsid w:val="005C0142"/>
    <w:rsid w:val="005C1469"/>
    <w:rsid w:val="005C2251"/>
    <w:rsid w:val="005C262F"/>
    <w:rsid w:val="005C50AC"/>
    <w:rsid w:val="005C6423"/>
    <w:rsid w:val="005D23A1"/>
    <w:rsid w:val="005D4FC5"/>
    <w:rsid w:val="005D556F"/>
    <w:rsid w:val="005D6B2F"/>
    <w:rsid w:val="005E0D41"/>
    <w:rsid w:val="005E562D"/>
    <w:rsid w:val="005E63B1"/>
    <w:rsid w:val="005F410B"/>
    <w:rsid w:val="005F431B"/>
    <w:rsid w:val="005F5F67"/>
    <w:rsid w:val="006004F3"/>
    <w:rsid w:val="00601B35"/>
    <w:rsid w:val="00602827"/>
    <w:rsid w:val="00606C02"/>
    <w:rsid w:val="0060732D"/>
    <w:rsid w:val="00610AC8"/>
    <w:rsid w:val="0061154E"/>
    <w:rsid w:val="00617731"/>
    <w:rsid w:val="00620596"/>
    <w:rsid w:val="00620600"/>
    <w:rsid w:val="006225B9"/>
    <w:rsid w:val="00630C2F"/>
    <w:rsid w:val="00632E34"/>
    <w:rsid w:val="0063645D"/>
    <w:rsid w:val="0064260D"/>
    <w:rsid w:val="00643624"/>
    <w:rsid w:val="0064549E"/>
    <w:rsid w:val="00645831"/>
    <w:rsid w:val="00647C32"/>
    <w:rsid w:val="00650005"/>
    <w:rsid w:val="00657E3E"/>
    <w:rsid w:val="006624A7"/>
    <w:rsid w:val="006631C2"/>
    <w:rsid w:val="006651C9"/>
    <w:rsid w:val="00666C33"/>
    <w:rsid w:val="006673F9"/>
    <w:rsid w:val="006730DC"/>
    <w:rsid w:val="006744A8"/>
    <w:rsid w:val="006749C0"/>
    <w:rsid w:val="00680503"/>
    <w:rsid w:val="00686D30"/>
    <w:rsid w:val="006937B5"/>
    <w:rsid w:val="00693BE5"/>
    <w:rsid w:val="006979F6"/>
    <w:rsid w:val="00697B46"/>
    <w:rsid w:val="006A559B"/>
    <w:rsid w:val="006A6830"/>
    <w:rsid w:val="006A6D0F"/>
    <w:rsid w:val="006B2A37"/>
    <w:rsid w:val="006B3B5A"/>
    <w:rsid w:val="006B696B"/>
    <w:rsid w:val="006B7BB6"/>
    <w:rsid w:val="006C02B9"/>
    <w:rsid w:val="006C1F8D"/>
    <w:rsid w:val="006C5D77"/>
    <w:rsid w:val="006D7EF8"/>
    <w:rsid w:val="006E2CAC"/>
    <w:rsid w:val="006E43E3"/>
    <w:rsid w:val="006E57FC"/>
    <w:rsid w:val="006F1033"/>
    <w:rsid w:val="006F1938"/>
    <w:rsid w:val="006F3668"/>
    <w:rsid w:val="006F649B"/>
    <w:rsid w:val="006F72FF"/>
    <w:rsid w:val="006F76F8"/>
    <w:rsid w:val="006F7DE5"/>
    <w:rsid w:val="00700AA9"/>
    <w:rsid w:val="00701BF6"/>
    <w:rsid w:val="00702C0B"/>
    <w:rsid w:val="00706D19"/>
    <w:rsid w:val="007157E5"/>
    <w:rsid w:val="00716423"/>
    <w:rsid w:val="0072073C"/>
    <w:rsid w:val="0072171D"/>
    <w:rsid w:val="00722C5F"/>
    <w:rsid w:val="0072529D"/>
    <w:rsid w:val="00727D78"/>
    <w:rsid w:val="00730E43"/>
    <w:rsid w:val="007323CA"/>
    <w:rsid w:val="00735390"/>
    <w:rsid w:val="00737A11"/>
    <w:rsid w:val="007405E4"/>
    <w:rsid w:val="00740863"/>
    <w:rsid w:val="0074254D"/>
    <w:rsid w:val="00742790"/>
    <w:rsid w:val="00742CE8"/>
    <w:rsid w:val="00746E1C"/>
    <w:rsid w:val="00747E59"/>
    <w:rsid w:val="00751877"/>
    <w:rsid w:val="0076041D"/>
    <w:rsid w:val="007634FD"/>
    <w:rsid w:val="00765D19"/>
    <w:rsid w:val="00766FDB"/>
    <w:rsid w:val="007707B0"/>
    <w:rsid w:val="007822EC"/>
    <w:rsid w:val="00783A2D"/>
    <w:rsid w:val="00783C9B"/>
    <w:rsid w:val="007846C8"/>
    <w:rsid w:val="00785B12"/>
    <w:rsid w:val="007945FF"/>
    <w:rsid w:val="00794B8D"/>
    <w:rsid w:val="0079554A"/>
    <w:rsid w:val="007963CF"/>
    <w:rsid w:val="00797AE5"/>
    <w:rsid w:val="007A4A93"/>
    <w:rsid w:val="007B077A"/>
    <w:rsid w:val="007B22D6"/>
    <w:rsid w:val="007B3CF8"/>
    <w:rsid w:val="007B413A"/>
    <w:rsid w:val="007B603D"/>
    <w:rsid w:val="007B6AD2"/>
    <w:rsid w:val="007B7BDD"/>
    <w:rsid w:val="007C222B"/>
    <w:rsid w:val="007C2472"/>
    <w:rsid w:val="007C2ACD"/>
    <w:rsid w:val="007C38BB"/>
    <w:rsid w:val="007C430E"/>
    <w:rsid w:val="007C5636"/>
    <w:rsid w:val="007C6B16"/>
    <w:rsid w:val="007D00C5"/>
    <w:rsid w:val="007D4450"/>
    <w:rsid w:val="007D5506"/>
    <w:rsid w:val="007D700B"/>
    <w:rsid w:val="007E44D8"/>
    <w:rsid w:val="007E4613"/>
    <w:rsid w:val="007F3D23"/>
    <w:rsid w:val="007F430A"/>
    <w:rsid w:val="007F7610"/>
    <w:rsid w:val="00806EF2"/>
    <w:rsid w:val="00811911"/>
    <w:rsid w:val="00817EEA"/>
    <w:rsid w:val="00826431"/>
    <w:rsid w:val="00826889"/>
    <w:rsid w:val="00826931"/>
    <w:rsid w:val="008279D4"/>
    <w:rsid w:val="008303D4"/>
    <w:rsid w:val="008360E7"/>
    <w:rsid w:val="00836F84"/>
    <w:rsid w:val="00837FBA"/>
    <w:rsid w:val="0084313B"/>
    <w:rsid w:val="008434CC"/>
    <w:rsid w:val="00844BAA"/>
    <w:rsid w:val="0085053B"/>
    <w:rsid w:val="008512A4"/>
    <w:rsid w:val="00851C16"/>
    <w:rsid w:val="00852D65"/>
    <w:rsid w:val="00852F39"/>
    <w:rsid w:val="008543D5"/>
    <w:rsid w:val="008556D3"/>
    <w:rsid w:val="00856D4E"/>
    <w:rsid w:val="00857402"/>
    <w:rsid w:val="008577FD"/>
    <w:rsid w:val="00860812"/>
    <w:rsid w:val="00861450"/>
    <w:rsid w:val="0086733B"/>
    <w:rsid w:val="008675E8"/>
    <w:rsid w:val="00870533"/>
    <w:rsid w:val="00871678"/>
    <w:rsid w:val="00874211"/>
    <w:rsid w:val="00885872"/>
    <w:rsid w:val="00885B6E"/>
    <w:rsid w:val="00886AA2"/>
    <w:rsid w:val="00887EFD"/>
    <w:rsid w:val="008934D4"/>
    <w:rsid w:val="00893B0A"/>
    <w:rsid w:val="00894014"/>
    <w:rsid w:val="00894606"/>
    <w:rsid w:val="008953FE"/>
    <w:rsid w:val="00897B45"/>
    <w:rsid w:val="008A04E1"/>
    <w:rsid w:val="008A077A"/>
    <w:rsid w:val="008A0E6A"/>
    <w:rsid w:val="008A154A"/>
    <w:rsid w:val="008A1F97"/>
    <w:rsid w:val="008A565B"/>
    <w:rsid w:val="008B4064"/>
    <w:rsid w:val="008B527C"/>
    <w:rsid w:val="008B5893"/>
    <w:rsid w:val="008B5B53"/>
    <w:rsid w:val="008C45B0"/>
    <w:rsid w:val="008C6A54"/>
    <w:rsid w:val="008D1B0B"/>
    <w:rsid w:val="008D3A17"/>
    <w:rsid w:val="008D4C07"/>
    <w:rsid w:val="008E1959"/>
    <w:rsid w:val="008E2C1E"/>
    <w:rsid w:val="008E44EC"/>
    <w:rsid w:val="008E5248"/>
    <w:rsid w:val="008F320F"/>
    <w:rsid w:val="00903B92"/>
    <w:rsid w:val="00905C35"/>
    <w:rsid w:val="009079C1"/>
    <w:rsid w:val="00907AB4"/>
    <w:rsid w:val="009100DB"/>
    <w:rsid w:val="009147D8"/>
    <w:rsid w:val="00914CB6"/>
    <w:rsid w:val="009150A1"/>
    <w:rsid w:val="009276B0"/>
    <w:rsid w:val="00927BB3"/>
    <w:rsid w:val="0093101B"/>
    <w:rsid w:val="00933B09"/>
    <w:rsid w:val="009349D1"/>
    <w:rsid w:val="00940031"/>
    <w:rsid w:val="00950291"/>
    <w:rsid w:val="00950FB4"/>
    <w:rsid w:val="00951A23"/>
    <w:rsid w:val="009522C0"/>
    <w:rsid w:val="009533C8"/>
    <w:rsid w:val="009544EF"/>
    <w:rsid w:val="00957A9E"/>
    <w:rsid w:val="00961703"/>
    <w:rsid w:val="00961E27"/>
    <w:rsid w:val="00962603"/>
    <w:rsid w:val="00962982"/>
    <w:rsid w:val="00966534"/>
    <w:rsid w:val="009717E9"/>
    <w:rsid w:val="00972D83"/>
    <w:rsid w:val="00974024"/>
    <w:rsid w:val="00974352"/>
    <w:rsid w:val="00975D4B"/>
    <w:rsid w:val="0097653B"/>
    <w:rsid w:val="00976735"/>
    <w:rsid w:val="009809D0"/>
    <w:rsid w:val="00981168"/>
    <w:rsid w:val="00981AA4"/>
    <w:rsid w:val="00982B55"/>
    <w:rsid w:val="009860A9"/>
    <w:rsid w:val="00986BC3"/>
    <w:rsid w:val="009900C6"/>
    <w:rsid w:val="009901B8"/>
    <w:rsid w:val="00997DC0"/>
    <w:rsid w:val="009A1B9E"/>
    <w:rsid w:val="009A7050"/>
    <w:rsid w:val="009B24FE"/>
    <w:rsid w:val="009B352C"/>
    <w:rsid w:val="009B373C"/>
    <w:rsid w:val="009B75E4"/>
    <w:rsid w:val="009C4069"/>
    <w:rsid w:val="009C707B"/>
    <w:rsid w:val="009D00A0"/>
    <w:rsid w:val="009D0DAA"/>
    <w:rsid w:val="009D0F3C"/>
    <w:rsid w:val="009E1322"/>
    <w:rsid w:val="009E31FF"/>
    <w:rsid w:val="009E4A4A"/>
    <w:rsid w:val="009E6F42"/>
    <w:rsid w:val="009E7EFF"/>
    <w:rsid w:val="009F0895"/>
    <w:rsid w:val="009F2636"/>
    <w:rsid w:val="009F48BF"/>
    <w:rsid w:val="009F4CC5"/>
    <w:rsid w:val="00A00CDE"/>
    <w:rsid w:val="00A03136"/>
    <w:rsid w:val="00A03B3A"/>
    <w:rsid w:val="00A1034C"/>
    <w:rsid w:val="00A10A15"/>
    <w:rsid w:val="00A13276"/>
    <w:rsid w:val="00A132F3"/>
    <w:rsid w:val="00A22F50"/>
    <w:rsid w:val="00A236F6"/>
    <w:rsid w:val="00A24B02"/>
    <w:rsid w:val="00A31036"/>
    <w:rsid w:val="00A3114A"/>
    <w:rsid w:val="00A42C4B"/>
    <w:rsid w:val="00A43084"/>
    <w:rsid w:val="00A433C2"/>
    <w:rsid w:val="00A43BDB"/>
    <w:rsid w:val="00A44E71"/>
    <w:rsid w:val="00A46D50"/>
    <w:rsid w:val="00A616EC"/>
    <w:rsid w:val="00A629BA"/>
    <w:rsid w:val="00A63031"/>
    <w:rsid w:val="00A640CD"/>
    <w:rsid w:val="00A668C1"/>
    <w:rsid w:val="00A67EA5"/>
    <w:rsid w:val="00A711B1"/>
    <w:rsid w:val="00A737AB"/>
    <w:rsid w:val="00A74DC2"/>
    <w:rsid w:val="00A8044C"/>
    <w:rsid w:val="00A82106"/>
    <w:rsid w:val="00A82581"/>
    <w:rsid w:val="00A8608C"/>
    <w:rsid w:val="00A86A26"/>
    <w:rsid w:val="00A901F9"/>
    <w:rsid w:val="00A902E1"/>
    <w:rsid w:val="00A90B44"/>
    <w:rsid w:val="00A9245F"/>
    <w:rsid w:val="00A95047"/>
    <w:rsid w:val="00A958DE"/>
    <w:rsid w:val="00A97FCD"/>
    <w:rsid w:val="00AA2344"/>
    <w:rsid w:val="00AA4ABD"/>
    <w:rsid w:val="00AA4EFF"/>
    <w:rsid w:val="00AB1EB3"/>
    <w:rsid w:val="00AC1120"/>
    <w:rsid w:val="00AC7673"/>
    <w:rsid w:val="00AD6FA4"/>
    <w:rsid w:val="00AE1C7D"/>
    <w:rsid w:val="00AE56F7"/>
    <w:rsid w:val="00AF0483"/>
    <w:rsid w:val="00AF2C2E"/>
    <w:rsid w:val="00AF4078"/>
    <w:rsid w:val="00AF5EB2"/>
    <w:rsid w:val="00AF74BE"/>
    <w:rsid w:val="00B01BA5"/>
    <w:rsid w:val="00B02317"/>
    <w:rsid w:val="00B03487"/>
    <w:rsid w:val="00B11240"/>
    <w:rsid w:val="00B155DB"/>
    <w:rsid w:val="00B1585A"/>
    <w:rsid w:val="00B17EB5"/>
    <w:rsid w:val="00B200C2"/>
    <w:rsid w:val="00B207E7"/>
    <w:rsid w:val="00B20B10"/>
    <w:rsid w:val="00B215EF"/>
    <w:rsid w:val="00B24643"/>
    <w:rsid w:val="00B26356"/>
    <w:rsid w:val="00B27BA2"/>
    <w:rsid w:val="00B3124E"/>
    <w:rsid w:val="00B31D6A"/>
    <w:rsid w:val="00B344BA"/>
    <w:rsid w:val="00B34957"/>
    <w:rsid w:val="00B34E20"/>
    <w:rsid w:val="00B52B90"/>
    <w:rsid w:val="00B567C1"/>
    <w:rsid w:val="00B64394"/>
    <w:rsid w:val="00B71F8E"/>
    <w:rsid w:val="00B72EBC"/>
    <w:rsid w:val="00B7432E"/>
    <w:rsid w:val="00B75DE3"/>
    <w:rsid w:val="00B81BF5"/>
    <w:rsid w:val="00B825EF"/>
    <w:rsid w:val="00B906E1"/>
    <w:rsid w:val="00B91770"/>
    <w:rsid w:val="00B97F13"/>
    <w:rsid w:val="00BA0164"/>
    <w:rsid w:val="00BA266B"/>
    <w:rsid w:val="00BA43E9"/>
    <w:rsid w:val="00BB5EB3"/>
    <w:rsid w:val="00BB7F4A"/>
    <w:rsid w:val="00BC6D62"/>
    <w:rsid w:val="00BC6F4E"/>
    <w:rsid w:val="00BD5CB8"/>
    <w:rsid w:val="00BD7B7E"/>
    <w:rsid w:val="00BE01A6"/>
    <w:rsid w:val="00BE5AF3"/>
    <w:rsid w:val="00BF1636"/>
    <w:rsid w:val="00BF1B21"/>
    <w:rsid w:val="00BF1FBD"/>
    <w:rsid w:val="00BF255A"/>
    <w:rsid w:val="00BF38BF"/>
    <w:rsid w:val="00BF3B1E"/>
    <w:rsid w:val="00BF43CB"/>
    <w:rsid w:val="00BF49AA"/>
    <w:rsid w:val="00BF74B3"/>
    <w:rsid w:val="00BF7C87"/>
    <w:rsid w:val="00C020C0"/>
    <w:rsid w:val="00C03BE9"/>
    <w:rsid w:val="00C04051"/>
    <w:rsid w:val="00C070E6"/>
    <w:rsid w:val="00C12BED"/>
    <w:rsid w:val="00C13BC8"/>
    <w:rsid w:val="00C13E96"/>
    <w:rsid w:val="00C1518D"/>
    <w:rsid w:val="00C233BF"/>
    <w:rsid w:val="00C23933"/>
    <w:rsid w:val="00C2412E"/>
    <w:rsid w:val="00C24C57"/>
    <w:rsid w:val="00C3431A"/>
    <w:rsid w:val="00C40658"/>
    <w:rsid w:val="00C44E9B"/>
    <w:rsid w:val="00C45D6A"/>
    <w:rsid w:val="00C4650B"/>
    <w:rsid w:val="00C46B08"/>
    <w:rsid w:val="00C50649"/>
    <w:rsid w:val="00C52A62"/>
    <w:rsid w:val="00C546AF"/>
    <w:rsid w:val="00C54A1E"/>
    <w:rsid w:val="00C64AAF"/>
    <w:rsid w:val="00C676A3"/>
    <w:rsid w:val="00C70CC0"/>
    <w:rsid w:val="00C75FC4"/>
    <w:rsid w:val="00C87B89"/>
    <w:rsid w:val="00C921E1"/>
    <w:rsid w:val="00C953F2"/>
    <w:rsid w:val="00C97628"/>
    <w:rsid w:val="00CA2246"/>
    <w:rsid w:val="00CA6591"/>
    <w:rsid w:val="00CB5986"/>
    <w:rsid w:val="00CB6C71"/>
    <w:rsid w:val="00CB6DC0"/>
    <w:rsid w:val="00CC0948"/>
    <w:rsid w:val="00CC0956"/>
    <w:rsid w:val="00CC13CD"/>
    <w:rsid w:val="00CC16DB"/>
    <w:rsid w:val="00CC1F0E"/>
    <w:rsid w:val="00CC223B"/>
    <w:rsid w:val="00CC25D1"/>
    <w:rsid w:val="00CC3B14"/>
    <w:rsid w:val="00CC78B6"/>
    <w:rsid w:val="00CD20BE"/>
    <w:rsid w:val="00CD3B5E"/>
    <w:rsid w:val="00CD52D0"/>
    <w:rsid w:val="00CE0023"/>
    <w:rsid w:val="00CE6313"/>
    <w:rsid w:val="00CF0606"/>
    <w:rsid w:val="00CF62A2"/>
    <w:rsid w:val="00CF6F67"/>
    <w:rsid w:val="00CF712B"/>
    <w:rsid w:val="00D02ECB"/>
    <w:rsid w:val="00D04A09"/>
    <w:rsid w:val="00D04C21"/>
    <w:rsid w:val="00D05042"/>
    <w:rsid w:val="00D07DD6"/>
    <w:rsid w:val="00D10A2D"/>
    <w:rsid w:val="00D1577D"/>
    <w:rsid w:val="00D20D6D"/>
    <w:rsid w:val="00D24423"/>
    <w:rsid w:val="00D2690E"/>
    <w:rsid w:val="00D35867"/>
    <w:rsid w:val="00D40968"/>
    <w:rsid w:val="00D40C7A"/>
    <w:rsid w:val="00D425C2"/>
    <w:rsid w:val="00D43C5A"/>
    <w:rsid w:val="00D43DD7"/>
    <w:rsid w:val="00D44AE0"/>
    <w:rsid w:val="00D51795"/>
    <w:rsid w:val="00D53358"/>
    <w:rsid w:val="00D53448"/>
    <w:rsid w:val="00D55024"/>
    <w:rsid w:val="00D552DF"/>
    <w:rsid w:val="00D658A6"/>
    <w:rsid w:val="00D659D1"/>
    <w:rsid w:val="00D6702E"/>
    <w:rsid w:val="00D673E2"/>
    <w:rsid w:val="00D723F1"/>
    <w:rsid w:val="00D750B8"/>
    <w:rsid w:val="00D82574"/>
    <w:rsid w:val="00D83354"/>
    <w:rsid w:val="00D840DF"/>
    <w:rsid w:val="00D87B57"/>
    <w:rsid w:val="00D91FC1"/>
    <w:rsid w:val="00D92309"/>
    <w:rsid w:val="00D94218"/>
    <w:rsid w:val="00D956D7"/>
    <w:rsid w:val="00D96118"/>
    <w:rsid w:val="00DA156C"/>
    <w:rsid w:val="00DA16AC"/>
    <w:rsid w:val="00DA290F"/>
    <w:rsid w:val="00DA2C58"/>
    <w:rsid w:val="00DA2FBC"/>
    <w:rsid w:val="00DA362E"/>
    <w:rsid w:val="00DA78F6"/>
    <w:rsid w:val="00DB0A8D"/>
    <w:rsid w:val="00DB1F1C"/>
    <w:rsid w:val="00DB2328"/>
    <w:rsid w:val="00DB58CF"/>
    <w:rsid w:val="00DB64B0"/>
    <w:rsid w:val="00DC00B7"/>
    <w:rsid w:val="00DC043A"/>
    <w:rsid w:val="00DC34C1"/>
    <w:rsid w:val="00DC7DB4"/>
    <w:rsid w:val="00DD20CA"/>
    <w:rsid w:val="00DD391A"/>
    <w:rsid w:val="00DD496D"/>
    <w:rsid w:val="00DD6D5D"/>
    <w:rsid w:val="00DE0ED9"/>
    <w:rsid w:val="00DF31F5"/>
    <w:rsid w:val="00DF3996"/>
    <w:rsid w:val="00E00B26"/>
    <w:rsid w:val="00E00FC6"/>
    <w:rsid w:val="00E03F35"/>
    <w:rsid w:val="00E04D8B"/>
    <w:rsid w:val="00E06FBB"/>
    <w:rsid w:val="00E1205E"/>
    <w:rsid w:val="00E13400"/>
    <w:rsid w:val="00E13451"/>
    <w:rsid w:val="00E21746"/>
    <w:rsid w:val="00E21C76"/>
    <w:rsid w:val="00E23951"/>
    <w:rsid w:val="00E33082"/>
    <w:rsid w:val="00E333D0"/>
    <w:rsid w:val="00E35CC5"/>
    <w:rsid w:val="00E455C5"/>
    <w:rsid w:val="00E4788A"/>
    <w:rsid w:val="00E517A6"/>
    <w:rsid w:val="00E52DD8"/>
    <w:rsid w:val="00E54F0D"/>
    <w:rsid w:val="00E55889"/>
    <w:rsid w:val="00E55E4C"/>
    <w:rsid w:val="00E62223"/>
    <w:rsid w:val="00E64401"/>
    <w:rsid w:val="00E661B8"/>
    <w:rsid w:val="00E7171A"/>
    <w:rsid w:val="00E74DC8"/>
    <w:rsid w:val="00E7527E"/>
    <w:rsid w:val="00E76D24"/>
    <w:rsid w:val="00E76FB2"/>
    <w:rsid w:val="00E770C1"/>
    <w:rsid w:val="00E77457"/>
    <w:rsid w:val="00E80F44"/>
    <w:rsid w:val="00E81DBB"/>
    <w:rsid w:val="00E82BF8"/>
    <w:rsid w:val="00E859EF"/>
    <w:rsid w:val="00E85C8F"/>
    <w:rsid w:val="00E87934"/>
    <w:rsid w:val="00E904C4"/>
    <w:rsid w:val="00E92B66"/>
    <w:rsid w:val="00E94894"/>
    <w:rsid w:val="00E95254"/>
    <w:rsid w:val="00E96326"/>
    <w:rsid w:val="00E9700A"/>
    <w:rsid w:val="00EB01F0"/>
    <w:rsid w:val="00EB23C9"/>
    <w:rsid w:val="00EB32B5"/>
    <w:rsid w:val="00EB6641"/>
    <w:rsid w:val="00EB67E7"/>
    <w:rsid w:val="00EB7E9C"/>
    <w:rsid w:val="00EC420E"/>
    <w:rsid w:val="00ED0A0A"/>
    <w:rsid w:val="00ED3277"/>
    <w:rsid w:val="00ED3695"/>
    <w:rsid w:val="00ED3B15"/>
    <w:rsid w:val="00ED4273"/>
    <w:rsid w:val="00ED66D8"/>
    <w:rsid w:val="00ED71C4"/>
    <w:rsid w:val="00ED7B9C"/>
    <w:rsid w:val="00EF03C0"/>
    <w:rsid w:val="00EF1815"/>
    <w:rsid w:val="00EF2B98"/>
    <w:rsid w:val="00EF3AD5"/>
    <w:rsid w:val="00EF4B3E"/>
    <w:rsid w:val="00EF7F21"/>
    <w:rsid w:val="00F03327"/>
    <w:rsid w:val="00F05F04"/>
    <w:rsid w:val="00F16ADF"/>
    <w:rsid w:val="00F31632"/>
    <w:rsid w:val="00F31ED3"/>
    <w:rsid w:val="00F3571F"/>
    <w:rsid w:val="00F36C5A"/>
    <w:rsid w:val="00F52A0E"/>
    <w:rsid w:val="00F5381F"/>
    <w:rsid w:val="00F54101"/>
    <w:rsid w:val="00F54F55"/>
    <w:rsid w:val="00F57A73"/>
    <w:rsid w:val="00F57ACE"/>
    <w:rsid w:val="00F60BC0"/>
    <w:rsid w:val="00F60CB4"/>
    <w:rsid w:val="00F60EEF"/>
    <w:rsid w:val="00F625D5"/>
    <w:rsid w:val="00F63350"/>
    <w:rsid w:val="00F73475"/>
    <w:rsid w:val="00F7531A"/>
    <w:rsid w:val="00F80FF0"/>
    <w:rsid w:val="00F83FBF"/>
    <w:rsid w:val="00F85AA4"/>
    <w:rsid w:val="00F96733"/>
    <w:rsid w:val="00F9794B"/>
    <w:rsid w:val="00FB0C24"/>
    <w:rsid w:val="00FB71B7"/>
    <w:rsid w:val="00FC217F"/>
    <w:rsid w:val="00FC40C5"/>
    <w:rsid w:val="00FC411A"/>
    <w:rsid w:val="00FC7737"/>
    <w:rsid w:val="00FD0789"/>
    <w:rsid w:val="00FD6EFF"/>
    <w:rsid w:val="00FE1500"/>
    <w:rsid w:val="00FE4705"/>
    <w:rsid w:val="00FF211E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  <w14:docId w14:val="4E3684B7"/>
  <w15:docId w15:val="{67AF7E51-6740-4FA1-811B-8365BCCA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s"/>
    <w:next w:val="Sinespaciado"/>
    <w:qFormat/>
    <w:rsid w:val="008A154A"/>
    <w:pPr>
      <w:spacing w:after="200" w:line="276" w:lineRule="auto"/>
    </w:pPr>
    <w:rPr>
      <w:rFonts w:ascii="Helvetica 55 Roman" w:eastAsia="Calibri" w:hAnsi="Helvetica 55 Roman" w:cs="Times New Roman"/>
      <w:sz w:val="22"/>
      <w:szCs w:val="22"/>
      <w:lang w:val="ca-ES"/>
    </w:rPr>
  </w:style>
  <w:style w:type="paragraph" w:styleId="Ttulo1">
    <w:name w:val="heading 1"/>
    <w:aliases w:val="Títol"/>
    <w:basedOn w:val="Normal"/>
    <w:next w:val="Normal"/>
    <w:link w:val="Ttulo1Car"/>
    <w:qFormat/>
    <w:rsid w:val="00242A67"/>
    <w:pPr>
      <w:keepNext/>
      <w:keepLines/>
      <w:spacing w:before="240"/>
      <w:outlineLvl w:val="0"/>
    </w:pPr>
    <w:rPr>
      <w:rFonts w:eastAsiaTheme="majorEastAsia" w:cstheme="majorBidi"/>
      <w:b/>
      <w:bCs/>
      <w:color w:val="429BC3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2A67"/>
    <w:pPr>
      <w:keepNext/>
      <w:keepLines/>
      <w:spacing w:before="40"/>
      <w:outlineLvl w:val="1"/>
    </w:pPr>
    <w:rPr>
      <w:rFonts w:eastAsiaTheme="majorEastAsia" w:cstheme="majorBidi"/>
      <w:color w:val="429BC3"/>
      <w:sz w:val="24"/>
      <w:szCs w:val="26"/>
    </w:rPr>
  </w:style>
  <w:style w:type="paragraph" w:styleId="Ttulo3">
    <w:name w:val="heading 3"/>
    <w:basedOn w:val="Normal"/>
    <w:next w:val="Normal"/>
    <w:link w:val="Ttulo3Car"/>
    <w:qFormat/>
    <w:rsid w:val="006749C0"/>
    <w:pPr>
      <w:keepNext/>
      <w:spacing w:after="0" w:line="240" w:lineRule="auto"/>
      <w:outlineLvl w:val="2"/>
    </w:pPr>
    <w:rPr>
      <w:rFonts w:ascii="Times New Roman" w:eastAsia="Times New Roman" w:hAnsi="Times New Roman"/>
      <w:b/>
      <w:bCs/>
      <w:szCs w:val="24"/>
      <w:lang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6749C0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6749C0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6749C0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szCs w:val="24"/>
      <w:lang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6749C0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9">
    <w:name w:val="heading 9"/>
    <w:basedOn w:val="Normal"/>
    <w:next w:val="Normal"/>
    <w:link w:val="Ttulo9Car"/>
    <w:unhideWhenUsed/>
    <w:qFormat/>
    <w:rsid w:val="006749C0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42A67"/>
    <w:rPr>
      <w:rFonts w:ascii="Arial" w:eastAsiaTheme="majorEastAsia" w:hAnsi="Arial" w:cstheme="majorBidi"/>
      <w:color w:val="429BC3"/>
      <w:szCs w:val="26"/>
    </w:rPr>
  </w:style>
  <w:style w:type="character" w:customStyle="1" w:styleId="Ttulo1Car">
    <w:name w:val="Título 1 Car"/>
    <w:aliases w:val="Títol Car"/>
    <w:basedOn w:val="Fuentedeprrafopredeter"/>
    <w:link w:val="Ttulo1"/>
    <w:rsid w:val="00242A67"/>
    <w:rPr>
      <w:rFonts w:ascii="Arial" w:eastAsiaTheme="majorEastAsia" w:hAnsi="Arial" w:cstheme="majorBidi"/>
      <w:b/>
      <w:bCs/>
      <w:color w:val="429BC3"/>
      <w:sz w:val="28"/>
      <w:szCs w:val="32"/>
    </w:rPr>
  </w:style>
  <w:style w:type="table" w:styleId="Listaclara-nfasis5">
    <w:name w:val="Light List Accent 5"/>
    <w:basedOn w:val="Tablanormal"/>
    <w:uiPriority w:val="61"/>
    <w:semiHidden/>
    <w:unhideWhenUsed/>
    <w:rsid w:val="00242A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16AD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6ADF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16AD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ADF"/>
    <w:rPr>
      <w:rFonts w:ascii="Arial" w:hAnsi="Arial"/>
      <w:sz w:val="22"/>
    </w:rPr>
  </w:style>
  <w:style w:type="paragraph" w:customStyle="1" w:styleId="COSCAT">
    <w:name w:val="COS CAT"/>
    <w:basedOn w:val="Normal"/>
    <w:uiPriority w:val="99"/>
    <w:rsid w:val="005D6B2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NeueLTStd-Lt" w:hAnsi="HelveticaNeueLTStd-Lt" w:cs="HelveticaNeueLTStd-Lt"/>
      <w:color w:val="000000"/>
    </w:rPr>
  </w:style>
  <w:style w:type="character" w:customStyle="1" w:styleId="Ttulo3Car">
    <w:name w:val="Título 3 Car"/>
    <w:basedOn w:val="Fuentedeprrafopredeter"/>
    <w:link w:val="Ttulo3"/>
    <w:rsid w:val="006749C0"/>
    <w:rPr>
      <w:rFonts w:ascii="Times New Roman" w:eastAsia="Times New Roman" w:hAnsi="Times New Roman" w:cs="Times New Roman"/>
      <w:b/>
      <w:bCs/>
      <w:sz w:val="22"/>
      <w:lang w:val="ca-ES" w:eastAsia="es-ES"/>
    </w:rPr>
  </w:style>
  <w:style w:type="character" w:customStyle="1" w:styleId="Ttulo4Car">
    <w:name w:val="Título 4 Car"/>
    <w:basedOn w:val="Fuentedeprrafopredeter"/>
    <w:link w:val="Ttulo4"/>
    <w:rsid w:val="006749C0"/>
    <w:rPr>
      <w:rFonts w:ascii="Calibri" w:eastAsia="Times New Roman" w:hAnsi="Calibri" w:cs="Times New Roman"/>
      <w:b/>
      <w:bCs/>
      <w:sz w:val="28"/>
      <w:szCs w:val="28"/>
      <w:lang w:val="ca-ES"/>
    </w:rPr>
  </w:style>
  <w:style w:type="character" w:customStyle="1" w:styleId="Ttulo5Car">
    <w:name w:val="Título 5 Car"/>
    <w:basedOn w:val="Fuentedeprrafopredeter"/>
    <w:link w:val="Ttulo5"/>
    <w:rsid w:val="006749C0"/>
    <w:rPr>
      <w:rFonts w:ascii="Calibri" w:eastAsia="Times New Roman" w:hAnsi="Calibri" w:cs="Times New Roman"/>
      <w:b/>
      <w:bCs/>
      <w:i/>
      <w:iCs/>
      <w:sz w:val="26"/>
      <w:szCs w:val="26"/>
      <w:lang w:val="ca-ES"/>
    </w:rPr>
  </w:style>
  <w:style w:type="character" w:customStyle="1" w:styleId="Ttulo6Car">
    <w:name w:val="Título 6 Car"/>
    <w:basedOn w:val="Fuentedeprrafopredeter"/>
    <w:link w:val="Ttulo6"/>
    <w:rsid w:val="006749C0"/>
    <w:rPr>
      <w:rFonts w:ascii="Times New Roman" w:eastAsia="Times New Roman" w:hAnsi="Times New Roman" w:cs="Times New Roman"/>
      <w:b/>
      <w:bCs/>
      <w:sz w:val="22"/>
      <w:lang w:val="ca-ES" w:eastAsia="es-ES"/>
    </w:rPr>
  </w:style>
  <w:style w:type="character" w:customStyle="1" w:styleId="Ttulo7Car">
    <w:name w:val="Título 7 Car"/>
    <w:basedOn w:val="Fuentedeprrafopredeter"/>
    <w:link w:val="Ttulo7"/>
    <w:rsid w:val="006749C0"/>
    <w:rPr>
      <w:rFonts w:ascii="Calibri" w:eastAsia="Times New Roman" w:hAnsi="Calibri" w:cs="Times New Roman"/>
      <w:lang w:val="ca-ES"/>
    </w:rPr>
  </w:style>
  <w:style w:type="character" w:customStyle="1" w:styleId="Ttulo9Car">
    <w:name w:val="Título 9 Car"/>
    <w:basedOn w:val="Fuentedeprrafopredeter"/>
    <w:link w:val="Ttulo9"/>
    <w:rsid w:val="006749C0"/>
    <w:rPr>
      <w:rFonts w:ascii="Cambria" w:eastAsia="Times New Roman" w:hAnsi="Cambria" w:cs="Times New Roman"/>
      <w:sz w:val="22"/>
      <w:szCs w:val="22"/>
      <w:lang w:val="ca-ES"/>
    </w:rPr>
  </w:style>
  <w:style w:type="paragraph" w:styleId="Textodeglobo">
    <w:name w:val="Balloon Text"/>
    <w:basedOn w:val="Normal"/>
    <w:link w:val="TextodegloboCar"/>
    <w:uiPriority w:val="99"/>
    <w:unhideWhenUsed/>
    <w:rsid w:val="0067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6749C0"/>
    <w:rPr>
      <w:rFonts w:ascii="Tahoma" w:eastAsia="Calibri" w:hAnsi="Tahoma" w:cs="Tahoma"/>
      <w:sz w:val="16"/>
      <w:szCs w:val="16"/>
      <w:lang w:val="ca-ES"/>
    </w:rPr>
  </w:style>
  <w:style w:type="paragraph" w:styleId="Sinespaciado">
    <w:name w:val="No Spacing"/>
    <w:uiPriority w:val="1"/>
    <w:qFormat/>
    <w:rsid w:val="006749C0"/>
    <w:rPr>
      <w:rFonts w:ascii="Helvetica 55 Roman" w:eastAsia="Calibri" w:hAnsi="Helvetica 55 Roman" w:cs="Times New Roman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6749C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49C0"/>
    <w:rPr>
      <w:color w:val="800080"/>
      <w:u w:val="single"/>
    </w:rPr>
  </w:style>
  <w:style w:type="paragraph" w:styleId="Ttulo">
    <w:name w:val="Title"/>
    <w:basedOn w:val="Normal"/>
    <w:link w:val="TtuloCar"/>
    <w:qFormat/>
    <w:rsid w:val="006749C0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749C0"/>
    <w:rPr>
      <w:rFonts w:ascii="Times New Roman" w:eastAsia="Times New Roman" w:hAnsi="Times New Roman" w:cs="Times New Roman"/>
      <w:szCs w:val="20"/>
      <w:lang w:eastAsia="es-ES"/>
    </w:rPr>
  </w:style>
  <w:style w:type="paragraph" w:customStyle="1" w:styleId="DETALLECUADRO">
    <w:name w:val="DETALLE CUADRO"/>
    <w:basedOn w:val="Normal"/>
    <w:rsid w:val="006749C0"/>
    <w:pPr>
      <w:keepLines/>
      <w:spacing w:before="120" w:after="120" w:line="240" w:lineRule="auto"/>
      <w:jc w:val="both"/>
    </w:pPr>
    <w:rPr>
      <w:rFonts w:ascii="Arial Narrow" w:eastAsia="Times New Roman" w:hAnsi="Arial Narrow"/>
      <w:szCs w:val="24"/>
      <w:lang w:eastAsia="es-ES"/>
    </w:rPr>
  </w:style>
  <w:style w:type="paragraph" w:customStyle="1" w:styleId="TEXTO">
    <w:name w:val="TEXTO"/>
    <w:basedOn w:val="Normal"/>
    <w:rsid w:val="006749C0"/>
    <w:pPr>
      <w:keepLines/>
      <w:spacing w:before="120" w:after="120" w:line="240" w:lineRule="auto"/>
      <w:jc w:val="both"/>
    </w:pPr>
    <w:rPr>
      <w:rFonts w:ascii="Arial Narrow" w:eastAsia="Times New Roman" w:hAnsi="Arial Narrow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6749C0"/>
    <w:rPr>
      <w:b/>
      <w:bCs/>
    </w:rPr>
  </w:style>
  <w:style w:type="paragraph" w:styleId="Sangradetextonormal">
    <w:name w:val="Body Text Indent"/>
    <w:basedOn w:val="Normal"/>
    <w:link w:val="SangradetextonormalCar"/>
    <w:rsid w:val="006749C0"/>
    <w:pPr>
      <w:spacing w:after="0" w:line="240" w:lineRule="auto"/>
      <w:ind w:left="5664" w:firstLine="456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6749C0"/>
    <w:rPr>
      <w:rFonts w:ascii="Times New Roman" w:eastAsia="Times New Roman" w:hAnsi="Times New Roman" w:cs="Times New Roman"/>
      <w:lang w:val="ca-ES" w:eastAsia="es-ES"/>
    </w:rPr>
  </w:style>
  <w:style w:type="paragraph" w:styleId="Saludo">
    <w:name w:val="Salutation"/>
    <w:basedOn w:val="Normal"/>
    <w:next w:val="Normal"/>
    <w:link w:val="SaludoCar"/>
    <w:semiHidden/>
    <w:rsid w:val="006749C0"/>
    <w:pPr>
      <w:spacing w:before="240" w:after="240" w:line="240" w:lineRule="atLeast"/>
    </w:pPr>
    <w:rPr>
      <w:rFonts w:ascii="Garamond" w:eastAsia="Times New Roman" w:hAnsi="Garamond"/>
      <w:kern w:val="18"/>
      <w:sz w:val="20"/>
      <w:szCs w:val="20"/>
    </w:rPr>
  </w:style>
  <w:style w:type="character" w:customStyle="1" w:styleId="SaludoCar">
    <w:name w:val="Saludo Car"/>
    <w:basedOn w:val="Fuentedeprrafopredeter"/>
    <w:link w:val="Saludo"/>
    <w:semiHidden/>
    <w:rsid w:val="006749C0"/>
    <w:rPr>
      <w:rFonts w:ascii="Garamond" w:eastAsia="Times New Roman" w:hAnsi="Garamond" w:cs="Times New Roman"/>
      <w:kern w:val="18"/>
      <w:sz w:val="20"/>
      <w:szCs w:val="20"/>
      <w:lang w:val="ca-ES"/>
    </w:rPr>
  </w:style>
  <w:style w:type="paragraph" w:styleId="Textoindependiente">
    <w:name w:val="Body Text"/>
    <w:basedOn w:val="Normal"/>
    <w:link w:val="TextoindependienteCar"/>
    <w:unhideWhenUsed/>
    <w:rsid w:val="006749C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6749C0"/>
    <w:rPr>
      <w:rFonts w:ascii="Helvetica 55 Roman" w:eastAsia="Calibri" w:hAnsi="Helvetica 55 Roman" w:cs="Times New Roman"/>
      <w:sz w:val="22"/>
      <w:szCs w:val="22"/>
      <w:lang w:val="ca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749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49C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49C0"/>
    <w:rPr>
      <w:rFonts w:ascii="Helvetica 55 Roman" w:eastAsia="Calibri" w:hAnsi="Helvetica 55 Roman" w:cs="Times New Roman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49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49C0"/>
    <w:rPr>
      <w:rFonts w:ascii="Helvetica 55 Roman" w:eastAsia="Calibri" w:hAnsi="Helvetica 55 Roman" w:cs="Times New Roman"/>
      <w:b/>
      <w:bCs/>
      <w:sz w:val="20"/>
      <w:szCs w:val="20"/>
      <w:lang w:val="ca-ES"/>
    </w:rPr>
  </w:style>
  <w:style w:type="paragraph" w:styleId="Textoindependiente3">
    <w:name w:val="Body Text 3"/>
    <w:basedOn w:val="Normal"/>
    <w:link w:val="Textoindependiente3Car"/>
    <w:unhideWhenUsed/>
    <w:rsid w:val="006749C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6749C0"/>
    <w:rPr>
      <w:rFonts w:ascii="Helvetica 55 Roman" w:eastAsia="Calibri" w:hAnsi="Helvetica 55 Roman" w:cs="Times New Roman"/>
      <w:sz w:val="16"/>
      <w:szCs w:val="16"/>
      <w:lang w:val="ca-ES"/>
    </w:rPr>
  </w:style>
  <w:style w:type="paragraph" w:customStyle="1" w:styleId="textonormal">
    <w:name w:val="textonormal"/>
    <w:basedOn w:val="Normal"/>
    <w:rsid w:val="006749C0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8"/>
      <w:szCs w:val="28"/>
      <w:lang w:eastAsia="es-ES"/>
    </w:rPr>
  </w:style>
  <w:style w:type="paragraph" w:customStyle="1" w:styleId="TITULOCONCURSO">
    <w:name w:val="TITULO CONCURSO"/>
    <w:basedOn w:val="Normal"/>
    <w:rsid w:val="006749C0"/>
    <w:pPr>
      <w:spacing w:after="360" w:line="240" w:lineRule="auto"/>
    </w:pPr>
    <w:rPr>
      <w:rFonts w:ascii="Arial Narrow" w:eastAsia="Times New Roman" w:hAnsi="Arial Narrow"/>
      <w:b/>
      <w:caps/>
      <w:sz w:val="24"/>
      <w:szCs w:val="24"/>
      <w:lang w:eastAsia="es-ES"/>
    </w:rPr>
  </w:style>
  <w:style w:type="paragraph" w:customStyle="1" w:styleId="TITULOCUADRO">
    <w:name w:val="TITULO CUADRO"/>
    <w:basedOn w:val="Normal"/>
    <w:next w:val="DETALLECUADRO"/>
    <w:rsid w:val="006749C0"/>
    <w:pPr>
      <w:keepNext/>
      <w:spacing w:after="0" w:line="240" w:lineRule="auto"/>
      <w:jc w:val="both"/>
      <w:outlineLvl w:val="0"/>
    </w:pPr>
    <w:rPr>
      <w:rFonts w:ascii="Arial Narrow" w:eastAsia="Times New Roman" w:hAnsi="Arial Narrow"/>
      <w:b/>
      <w:caps/>
      <w:sz w:val="24"/>
      <w:szCs w:val="24"/>
      <w:lang w:eastAsia="es-ES"/>
    </w:rPr>
  </w:style>
  <w:style w:type="paragraph" w:customStyle="1" w:styleId="DETALLECUADROBLANCO">
    <w:name w:val="DETALLE CUADRO BLANCO"/>
    <w:basedOn w:val="DETALLECUADRO"/>
    <w:rsid w:val="006749C0"/>
    <w:pPr>
      <w:keepNext/>
      <w:numPr>
        <w:numId w:val="1"/>
      </w:numPr>
      <w:spacing w:after="0"/>
    </w:pPr>
  </w:style>
  <w:style w:type="paragraph" w:customStyle="1" w:styleId="TITULO">
    <w:name w:val="TITULO"/>
    <w:basedOn w:val="Normal"/>
    <w:rsid w:val="006749C0"/>
    <w:pPr>
      <w:keepNext/>
      <w:keepLines/>
      <w:numPr>
        <w:numId w:val="2"/>
      </w:numPr>
      <w:spacing w:before="240" w:after="120" w:line="240" w:lineRule="auto"/>
      <w:outlineLvl w:val="0"/>
    </w:pPr>
    <w:rPr>
      <w:rFonts w:ascii="Arial Narrow" w:eastAsia="Times New Roman" w:hAnsi="Arial Narrow"/>
      <w:b/>
      <w:sz w:val="26"/>
      <w:szCs w:val="24"/>
      <w:lang w:val="es-ES_tradnl" w:eastAsia="es-ES"/>
    </w:rPr>
  </w:style>
  <w:style w:type="paragraph" w:customStyle="1" w:styleId="TITULO1-">
    <w:name w:val="TITULO 1.-"/>
    <w:basedOn w:val="TITULO"/>
    <w:next w:val="TEXTO"/>
    <w:rsid w:val="006749C0"/>
    <w:pPr>
      <w:numPr>
        <w:numId w:val="0"/>
      </w:numPr>
      <w:jc w:val="both"/>
    </w:pPr>
  </w:style>
  <w:style w:type="paragraph" w:customStyle="1" w:styleId="parrafo">
    <w:name w:val="parrafo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749C0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BodyText">
    <w:name w:val="_Body Text"/>
    <w:basedOn w:val="Normal"/>
    <w:rsid w:val="006749C0"/>
    <w:pPr>
      <w:overflowPunct w:val="0"/>
      <w:autoSpaceDE w:val="0"/>
      <w:autoSpaceDN w:val="0"/>
      <w:adjustRightInd w:val="0"/>
      <w:spacing w:before="120" w:after="120" w:line="280" w:lineRule="exact"/>
      <w:jc w:val="both"/>
      <w:textAlignment w:val="baseline"/>
    </w:pPr>
    <w:rPr>
      <w:rFonts w:ascii="Arial" w:eastAsia="MS Mincho" w:hAnsi="Arial" w:cs="Arial"/>
      <w:bCs/>
      <w:lang w:val="en-US"/>
    </w:rPr>
  </w:style>
  <w:style w:type="paragraph" w:styleId="Sangra3detindependiente">
    <w:name w:val="Body Text Indent 3"/>
    <w:basedOn w:val="Normal"/>
    <w:link w:val="Sangra3detindependienteCar"/>
    <w:unhideWhenUsed/>
    <w:rsid w:val="006749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749C0"/>
    <w:rPr>
      <w:rFonts w:ascii="Helvetica 55 Roman" w:eastAsia="Calibri" w:hAnsi="Helvetica 55 Roman" w:cs="Times New Roman"/>
      <w:sz w:val="16"/>
      <w:szCs w:val="16"/>
      <w:lang w:val="ca-ES"/>
    </w:rPr>
  </w:style>
  <w:style w:type="paragraph" w:styleId="Textoindependiente2">
    <w:name w:val="Body Text 2"/>
    <w:basedOn w:val="Normal"/>
    <w:link w:val="Textoindependiente2Car"/>
    <w:semiHidden/>
    <w:rsid w:val="006749C0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Arial Narrow" w:eastAsia="Times New Roman" w:hAnsi="Arial Narrow"/>
      <w:spacing w:val="-3"/>
      <w:sz w:val="24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749C0"/>
    <w:rPr>
      <w:rFonts w:ascii="Arial Narrow" w:eastAsia="Times New Roman" w:hAnsi="Arial Narrow" w:cs="Times New Roman"/>
      <w:spacing w:val="-3"/>
      <w:szCs w:val="20"/>
      <w:lang w:eastAsia="es-ES"/>
    </w:rPr>
  </w:style>
  <w:style w:type="paragraph" w:customStyle="1" w:styleId="MiEstilo">
    <w:name w:val="MiEstilo"/>
    <w:basedOn w:val="DETALLECUADRO"/>
    <w:rsid w:val="006749C0"/>
    <w:pPr>
      <w:tabs>
        <w:tab w:val="left" w:pos="2160"/>
      </w:tabs>
    </w:pPr>
  </w:style>
  <w:style w:type="paragraph" w:customStyle="1" w:styleId="DETALLECUADRONUMERADO">
    <w:name w:val="DETALLE CUADRO NUMERADO"/>
    <w:basedOn w:val="DETALLECUADRO"/>
    <w:rsid w:val="006749C0"/>
    <w:pPr>
      <w:numPr>
        <w:ilvl w:val="1"/>
        <w:numId w:val="3"/>
      </w:numPr>
    </w:pPr>
  </w:style>
  <w:style w:type="paragraph" w:customStyle="1" w:styleId="subapartadostitulo1">
    <w:name w:val="subapartados titulo 1"/>
    <w:basedOn w:val="TITULO1-"/>
    <w:rsid w:val="006749C0"/>
    <w:pPr>
      <w:keepNext w:val="0"/>
      <w:spacing w:before="120"/>
    </w:pPr>
    <w:rPr>
      <w:b w:val="0"/>
    </w:rPr>
  </w:style>
  <w:style w:type="paragraph" w:styleId="Textonotapie">
    <w:name w:val="footnote text"/>
    <w:basedOn w:val="Normal"/>
    <w:link w:val="TextonotapieCar"/>
    <w:uiPriority w:val="99"/>
    <w:semiHidden/>
    <w:rsid w:val="006749C0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49C0"/>
    <w:rPr>
      <w:rFonts w:ascii="Times New Roman" w:eastAsia="Times New Roman" w:hAnsi="Times New Roman" w:cs="Times New Roman"/>
      <w:sz w:val="20"/>
      <w:szCs w:val="20"/>
      <w:lang w:val="ca-ES" w:eastAsia="es-ES"/>
    </w:rPr>
  </w:style>
  <w:style w:type="character" w:styleId="Nmerodepgina">
    <w:name w:val="page number"/>
    <w:basedOn w:val="Fuentedeprrafopredeter"/>
    <w:semiHidden/>
    <w:rsid w:val="006749C0"/>
  </w:style>
  <w:style w:type="character" w:customStyle="1" w:styleId="NormaljustificadaCar">
    <w:name w:val="Normal + justificada Car"/>
    <w:basedOn w:val="Fuentedeprrafopredeter"/>
    <w:rsid w:val="006749C0"/>
    <w:rPr>
      <w:sz w:val="26"/>
      <w:szCs w:val="26"/>
      <w:lang w:val="es-ES" w:eastAsia="es-ES" w:bidi="ar-SA"/>
    </w:rPr>
  </w:style>
  <w:style w:type="paragraph" w:customStyle="1" w:styleId="Normaljustificada">
    <w:name w:val="Normal + justificada"/>
    <w:basedOn w:val="Normal"/>
    <w:rsid w:val="006749C0"/>
    <w:pPr>
      <w:spacing w:after="0" w:line="240" w:lineRule="auto"/>
      <w:jc w:val="both"/>
    </w:pPr>
    <w:rPr>
      <w:rFonts w:ascii="Times New Roman" w:eastAsia="Times New Roman" w:hAnsi="Times New Roman"/>
      <w:sz w:val="26"/>
      <w:szCs w:val="26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6749C0"/>
    <w:pPr>
      <w:spacing w:after="0" w:line="240" w:lineRule="auto"/>
      <w:ind w:firstLine="709"/>
      <w:jc w:val="both"/>
    </w:pPr>
    <w:rPr>
      <w:rFonts w:ascii="Times New Roman" w:eastAsia="Times New Roman" w:hAnsi="Times New Roman"/>
      <w:i/>
      <w:iCs/>
      <w:szCs w:val="24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6749C0"/>
    <w:rPr>
      <w:rFonts w:ascii="Times New Roman" w:eastAsia="Times New Roman" w:hAnsi="Times New Roman" w:cs="Times New Roman"/>
      <w:i/>
      <w:iCs/>
      <w:sz w:val="22"/>
      <w:lang w:eastAsia="es-ES"/>
    </w:rPr>
  </w:style>
  <w:style w:type="paragraph" w:customStyle="1" w:styleId="Encabezadodetda">
    <w:name w:val="Encabezado de tda"/>
    <w:basedOn w:val="Normal"/>
    <w:rsid w:val="006749C0"/>
    <w:pPr>
      <w:widowControl w:val="0"/>
      <w:tabs>
        <w:tab w:val="right" w:pos="9360"/>
      </w:tabs>
      <w:suppressAutoHyphens/>
      <w:spacing w:after="0" w:line="240" w:lineRule="auto"/>
    </w:pPr>
    <w:rPr>
      <w:rFonts w:ascii="Arial" w:eastAsia="Times New Roman" w:hAnsi="Arial"/>
      <w:snapToGrid w:val="0"/>
      <w:szCs w:val="20"/>
      <w:lang w:val="en-US" w:eastAsia="es-ES"/>
    </w:rPr>
  </w:style>
  <w:style w:type="paragraph" w:customStyle="1" w:styleId="font5">
    <w:name w:val="font5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Arial Unicode MS" w:hAnsi="Times New Roman"/>
      <w:sz w:val="20"/>
      <w:szCs w:val="20"/>
      <w:lang w:eastAsia="es-ES"/>
    </w:rPr>
  </w:style>
  <w:style w:type="paragraph" w:customStyle="1" w:styleId="font6">
    <w:name w:val="font6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Arial Unicode MS" w:hAnsi="Times New Roman"/>
      <w:b/>
      <w:bCs/>
      <w:color w:val="FF0000"/>
      <w:sz w:val="20"/>
      <w:szCs w:val="20"/>
      <w:lang w:eastAsia="es-ES"/>
    </w:rPr>
  </w:style>
  <w:style w:type="paragraph" w:customStyle="1" w:styleId="xl24">
    <w:name w:val="xl24"/>
    <w:basedOn w:val="Normal"/>
    <w:rsid w:val="006749C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25">
    <w:name w:val="xl25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26">
    <w:name w:val="xl26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27">
    <w:name w:val="xl27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24"/>
      <w:szCs w:val="24"/>
      <w:lang w:eastAsia="es-ES"/>
    </w:rPr>
  </w:style>
  <w:style w:type="paragraph" w:customStyle="1" w:styleId="xl28">
    <w:name w:val="xl28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29">
    <w:name w:val="xl29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0">
    <w:name w:val="xl30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31">
    <w:name w:val="xl31"/>
    <w:basedOn w:val="Normal"/>
    <w:rsid w:val="006749C0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32">
    <w:name w:val="xl32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3">
    <w:name w:val="xl3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4">
    <w:name w:val="xl34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5">
    <w:name w:val="xl35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36">
    <w:name w:val="xl36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37">
    <w:name w:val="xl37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8">
    <w:name w:val="xl38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39">
    <w:name w:val="xl39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0">
    <w:name w:val="xl40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41">
    <w:name w:val="xl41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2">
    <w:name w:val="xl4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43">
    <w:name w:val="xl4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4">
    <w:name w:val="xl44"/>
    <w:basedOn w:val="Normal"/>
    <w:rsid w:val="006749C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5">
    <w:name w:val="xl45"/>
    <w:basedOn w:val="Normal"/>
    <w:rsid w:val="006749C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6">
    <w:name w:val="xl46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7">
    <w:name w:val="xl47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8">
    <w:name w:val="xl48"/>
    <w:basedOn w:val="Normal"/>
    <w:rsid w:val="006749C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9">
    <w:name w:val="xl49"/>
    <w:basedOn w:val="Normal"/>
    <w:rsid w:val="006749C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0">
    <w:name w:val="xl50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1">
    <w:name w:val="xl51"/>
    <w:basedOn w:val="Normal"/>
    <w:rsid w:val="006749C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2">
    <w:name w:val="xl5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3">
    <w:name w:val="xl5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4">
    <w:name w:val="xl54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5">
    <w:name w:val="xl55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6">
    <w:name w:val="xl56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7">
    <w:name w:val="xl57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8">
    <w:name w:val="xl58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9">
    <w:name w:val="xl59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60">
    <w:name w:val="xl60"/>
    <w:basedOn w:val="Normal"/>
    <w:rsid w:val="006749C0"/>
    <w:pPr>
      <w:pBdr>
        <w:top w:val="single" w:sz="8" w:space="0" w:color="auto"/>
        <w:lef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1">
    <w:name w:val="xl61"/>
    <w:basedOn w:val="Normal"/>
    <w:rsid w:val="006749C0"/>
    <w:pPr>
      <w:pBdr>
        <w:top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2">
    <w:name w:val="xl62"/>
    <w:basedOn w:val="Normal"/>
    <w:rsid w:val="006749C0"/>
    <w:pPr>
      <w:pBdr>
        <w:top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3">
    <w:name w:val="xl63"/>
    <w:basedOn w:val="Normal"/>
    <w:rsid w:val="006749C0"/>
    <w:pPr>
      <w:pBdr>
        <w:lef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4">
    <w:name w:val="xl64"/>
    <w:basedOn w:val="Normal"/>
    <w:rsid w:val="006749C0"/>
    <w:pP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5">
    <w:name w:val="xl65"/>
    <w:basedOn w:val="Normal"/>
    <w:rsid w:val="006749C0"/>
    <w:pPr>
      <w:pBdr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6">
    <w:name w:val="xl66"/>
    <w:basedOn w:val="Normal"/>
    <w:rsid w:val="006749C0"/>
    <w:pPr>
      <w:pBdr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7">
    <w:name w:val="xl67"/>
    <w:basedOn w:val="Normal"/>
    <w:rsid w:val="006749C0"/>
    <w:pPr>
      <w:pBdr>
        <w:bottom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8">
    <w:name w:val="xl68"/>
    <w:basedOn w:val="Normal"/>
    <w:rsid w:val="006749C0"/>
    <w:pPr>
      <w:pBdr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9">
    <w:name w:val="xl69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b/>
      <w:bCs/>
      <w:lang w:eastAsia="es-ES"/>
    </w:rPr>
  </w:style>
  <w:style w:type="paragraph" w:customStyle="1" w:styleId="xl70">
    <w:name w:val="xl70"/>
    <w:basedOn w:val="Normal"/>
    <w:rsid w:val="006749C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b/>
      <w:bCs/>
      <w:lang w:eastAsia="es-ES"/>
    </w:rPr>
  </w:style>
  <w:style w:type="paragraph" w:customStyle="1" w:styleId="xl71">
    <w:name w:val="xl71"/>
    <w:basedOn w:val="Normal"/>
    <w:rsid w:val="006749C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6749C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3">
    <w:name w:val="xl7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4">
    <w:name w:val="xl74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75">
    <w:name w:val="xl75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6">
    <w:name w:val="xl76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7">
    <w:name w:val="xl77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8">
    <w:name w:val="xl78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79">
    <w:name w:val="xl79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80">
    <w:name w:val="xl80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81">
    <w:name w:val="xl81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2">
    <w:name w:val="xl8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3">
    <w:name w:val="xl8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84">
    <w:name w:val="xl84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5">
    <w:name w:val="xl85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6">
    <w:name w:val="xl86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7">
    <w:name w:val="xl87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8">
    <w:name w:val="xl88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9">
    <w:name w:val="xl89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0">
    <w:name w:val="xl90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1">
    <w:name w:val="xl91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paragraph" w:customStyle="1" w:styleId="xl92">
    <w:name w:val="xl9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paragraph" w:customStyle="1" w:styleId="xl93">
    <w:name w:val="xl93"/>
    <w:basedOn w:val="Normal"/>
    <w:rsid w:val="006749C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4"/>
      <w:szCs w:val="14"/>
      <w:lang w:eastAsia="es-ES"/>
    </w:rPr>
  </w:style>
  <w:style w:type="paragraph" w:customStyle="1" w:styleId="xl94">
    <w:name w:val="xl94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4"/>
      <w:szCs w:val="14"/>
      <w:lang w:eastAsia="es-ES"/>
    </w:rPr>
  </w:style>
  <w:style w:type="paragraph" w:styleId="Textosinformato">
    <w:name w:val="Plain Text"/>
    <w:basedOn w:val="Normal"/>
    <w:link w:val="TextosinformatoCar"/>
    <w:unhideWhenUsed/>
    <w:rsid w:val="006749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6749C0"/>
    <w:rPr>
      <w:rFonts w:ascii="Consolas" w:eastAsia="Calibri" w:hAnsi="Consolas" w:cs="Times New Roman"/>
      <w:sz w:val="21"/>
      <w:szCs w:val="21"/>
      <w:lang w:val="ca-ES"/>
    </w:rPr>
  </w:style>
  <w:style w:type="paragraph" w:customStyle="1" w:styleId="Default">
    <w:name w:val="Default"/>
    <w:rsid w:val="006749C0"/>
    <w:pPr>
      <w:autoSpaceDE w:val="0"/>
      <w:autoSpaceDN w:val="0"/>
      <w:adjustRightInd w:val="0"/>
    </w:pPr>
    <w:rPr>
      <w:rFonts w:ascii="Verdana" w:eastAsia="Calibri" w:hAnsi="Verdana" w:cs="Verdana"/>
      <w:color w:val="000000"/>
      <w:lang w:val="es-ES" w:eastAsia="es-ES"/>
    </w:rPr>
  </w:style>
  <w:style w:type="table" w:styleId="Tablaconcuadrcula">
    <w:name w:val="Table Grid"/>
    <w:basedOn w:val="Tablanormal"/>
    <w:uiPriority w:val="39"/>
    <w:rsid w:val="006749C0"/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09DF"/>
    <w:rPr>
      <w:color w:val="808080"/>
      <w:shd w:val="clear" w:color="auto" w:fill="E6E6E6"/>
    </w:rPr>
  </w:style>
  <w:style w:type="paragraph" w:styleId="Revisin">
    <w:name w:val="Revision"/>
    <w:hidden/>
    <w:uiPriority w:val="99"/>
    <w:rsid w:val="005B09DF"/>
    <w:rPr>
      <w:rFonts w:ascii="Helvetica 55 Roman" w:eastAsia="Calibri" w:hAnsi="Helvetica 55 Roman" w:cs="Times New Roman"/>
      <w:sz w:val="22"/>
      <w:szCs w:val="22"/>
      <w:lang w:val="ca-ES"/>
    </w:rPr>
  </w:style>
  <w:style w:type="character" w:customStyle="1" w:styleId="Mencinsinresolver10">
    <w:name w:val="Mención sin resolver1"/>
    <w:basedOn w:val="Fuentedeprrafopredeter"/>
    <w:uiPriority w:val="99"/>
    <w:semiHidden/>
    <w:unhideWhenUsed/>
    <w:rsid w:val="00C12BED"/>
    <w:rPr>
      <w:color w:val="808080"/>
      <w:shd w:val="clear" w:color="auto" w:fill="E6E6E6"/>
    </w:rPr>
  </w:style>
  <w:style w:type="numbering" w:customStyle="1" w:styleId="Sinlista1">
    <w:name w:val="Sin lista1"/>
    <w:next w:val="Sinlista"/>
    <w:uiPriority w:val="99"/>
    <w:semiHidden/>
    <w:unhideWhenUsed/>
    <w:rsid w:val="00C12BED"/>
  </w:style>
  <w:style w:type="character" w:styleId="Refdenotaalpie">
    <w:name w:val="footnote reference"/>
    <w:uiPriority w:val="99"/>
    <w:semiHidden/>
    <w:unhideWhenUsed/>
    <w:rsid w:val="00C12BED"/>
    <w:rPr>
      <w:vertAlign w:val="superscript"/>
    </w:rPr>
  </w:style>
  <w:style w:type="paragraph" w:customStyle="1" w:styleId="xl109">
    <w:name w:val="xl109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0">
    <w:name w:val="xl110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1">
    <w:name w:val="xl111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C12BE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4">
    <w:name w:val="xl114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5">
    <w:name w:val="xl115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6">
    <w:name w:val="xl116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8">
    <w:name w:val="xl118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9">
    <w:name w:val="xl119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paragraph">
    <w:name w:val="paragraph"/>
    <w:basedOn w:val="Normal"/>
    <w:rsid w:val="00235E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235EFD"/>
  </w:style>
  <w:style w:type="character" w:customStyle="1" w:styleId="eop">
    <w:name w:val="eop"/>
    <w:basedOn w:val="Fuentedeprrafopredeter"/>
    <w:rsid w:val="00235EFD"/>
  </w:style>
  <w:style w:type="paragraph" w:styleId="Listaconvietas">
    <w:name w:val="List Bullet"/>
    <w:basedOn w:val="Normal"/>
    <w:uiPriority w:val="99"/>
    <w:unhideWhenUsed/>
    <w:rsid w:val="00235EFD"/>
    <w:pPr>
      <w:numPr>
        <w:numId w:val="5"/>
      </w:numPr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A8608C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9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-acalafat\Desktop\PLANTILLA%20CORPORATIVA\EMAYA%20Plantilla%20Word%20A4%20Colo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D61E3-0A07-46DE-ABA5-1D29E711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EMAYA Plantilla Word A4 Color.dotx</Template>
  <TotalTime>5</TotalTime>
  <Pages>1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Amelia Calafat Rabadán</dc:creator>
  <cp:lastModifiedBy>Paula Andrea Castellanos Arias</cp:lastModifiedBy>
  <cp:revision>3</cp:revision>
  <cp:lastPrinted>2024-02-26T09:26:00Z</cp:lastPrinted>
  <dcterms:created xsi:type="dcterms:W3CDTF">2024-03-04T12:40:00Z</dcterms:created>
  <dcterms:modified xsi:type="dcterms:W3CDTF">2024-03-04T12:41:00Z</dcterms:modified>
</cp:coreProperties>
</file>