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13684" w14:textId="77777777" w:rsidR="006749C0" w:rsidRDefault="006749C0" w:rsidP="006749C0">
      <w:pPr>
        <w:pStyle w:val="Sinespaciado"/>
        <w:rPr>
          <w:rFonts w:ascii="Arial" w:hAnsi="Arial" w:cs="Arial"/>
          <w:sz w:val="20"/>
          <w:szCs w:val="20"/>
        </w:rPr>
      </w:pPr>
    </w:p>
    <w:p w14:paraId="0A795D6D" w14:textId="77777777" w:rsidR="00AD0EC9" w:rsidRPr="00ED0A0A" w:rsidRDefault="00AD0EC9" w:rsidP="006749C0">
      <w:pPr>
        <w:pStyle w:val="Sinespaciado"/>
        <w:rPr>
          <w:rFonts w:ascii="Arial" w:hAnsi="Arial" w:cs="Arial"/>
          <w:sz w:val="20"/>
          <w:szCs w:val="20"/>
        </w:rPr>
      </w:pPr>
    </w:p>
    <w:p w14:paraId="7AA6875C" w14:textId="77777777" w:rsidR="00730E43" w:rsidRPr="00ED0A0A" w:rsidRDefault="00933B09" w:rsidP="00730E43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 w:rsidRPr="00ED0A0A">
        <w:rPr>
          <w:rFonts w:ascii="Arial" w:hAnsi="Arial" w:cs="Arial"/>
          <w:b/>
          <w:bCs/>
          <w:sz w:val="20"/>
          <w:szCs w:val="20"/>
          <w:lang w:val="es-ES"/>
        </w:rPr>
        <w:t>ANEXO III</w:t>
      </w:r>
    </w:p>
    <w:p w14:paraId="71083D8F" w14:textId="47F41A6C" w:rsidR="00C12BED" w:rsidRPr="00ED0A0A" w:rsidRDefault="00C12BED" w:rsidP="00730E43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 w:rsidRPr="00ED0A0A">
        <w:rPr>
          <w:rFonts w:ascii="Arial" w:hAnsi="Arial" w:cs="Arial"/>
          <w:b/>
          <w:bCs/>
          <w:sz w:val="20"/>
          <w:szCs w:val="20"/>
          <w:lang w:val="es-ES"/>
        </w:rPr>
        <w:t>MODEL</w:t>
      </w:r>
      <w:r w:rsidR="00933B09" w:rsidRPr="00ED0A0A">
        <w:rPr>
          <w:rFonts w:ascii="Arial" w:hAnsi="Arial" w:cs="Arial"/>
          <w:b/>
          <w:bCs/>
          <w:sz w:val="20"/>
          <w:szCs w:val="20"/>
          <w:lang w:val="es-ES"/>
        </w:rPr>
        <w:t>O</w:t>
      </w:r>
      <w:r w:rsidRPr="00ED0A0A">
        <w:rPr>
          <w:rFonts w:ascii="Arial" w:hAnsi="Arial" w:cs="Arial"/>
          <w:b/>
          <w:bCs/>
          <w:sz w:val="20"/>
          <w:szCs w:val="20"/>
          <w:lang w:val="es-ES"/>
        </w:rPr>
        <w:t xml:space="preserve"> DE PROPOSICIÓ</w:t>
      </w:r>
      <w:r w:rsidR="00933B09" w:rsidRPr="00ED0A0A">
        <w:rPr>
          <w:rFonts w:ascii="Arial" w:hAnsi="Arial" w:cs="Arial"/>
          <w:b/>
          <w:bCs/>
          <w:sz w:val="20"/>
          <w:szCs w:val="20"/>
          <w:lang w:val="es-ES"/>
        </w:rPr>
        <w:t>N</w:t>
      </w:r>
      <w:r w:rsidRPr="00ED0A0A">
        <w:rPr>
          <w:rFonts w:ascii="Arial" w:hAnsi="Arial" w:cs="Arial"/>
          <w:b/>
          <w:bCs/>
          <w:sz w:val="20"/>
          <w:szCs w:val="20"/>
          <w:lang w:val="es-ES"/>
        </w:rPr>
        <w:t xml:space="preserve"> ECON</w:t>
      </w:r>
      <w:r w:rsidR="00933B09" w:rsidRPr="00ED0A0A">
        <w:rPr>
          <w:rFonts w:ascii="Arial" w:hAnsi="Arial" w:cs="Arial"/>
          <w:b/>
          <w:bCs/>
          <w:sz w:val="20"/>
          <w:szCs w:val="20"/>
          <w:lang w:val="es-ES"/>
        </w:rPr>
        <w:t>Ó</w:t>
      </w:r>
      <w:r w:rsidRPr="00ED0A0A">
        <w:rPr>
          <w:rFonts w:ascii="Arial" w:hAnsi="Arial" w:cs="Arial"/>
          <w:b/>
          <w:bCs/>
          <w:sz w:val="20"/>
          <w:szCs w:val="20"/>
          <w:lang w:val="es-ES"/>
        </w:rPr>
        <w:t>MICA</w:t>
      </w:r>
    </w:p>
    <w:p w14:paraId="40DB955C" w14:textId="77777777" w:rsidR="002441E5" w:rsidRPr="00ED0A0A" w:rsidRDefault="002441E5" w:rsidP="002441E5">
      <w:pPr>
        <w:widowControl w:val="0"/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14:paraId="42FDCA1B" w14:textId="77777777" w:rsidR="002441E5" w:rsidRPr="00ED0A0A" w:rsidRDefault="002441E5" w:rsidP="002441E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ED0A0A">
        <w:rPr>
          <w:rFonts w:ascii="Arial" w:eastAsia="Arial" w:hAnsi="Arial" w:cs="Arial"/>
          <w:sz w:val="20"/>
          <w:szCs w:val="20"/>
          <w:lang w:val="es-ES"/>
        </w:rPr>
        <w:t>D./Dª. ..................…………………............................., con domicilio en ......………………......., calle..………………………….……………….............., núm. .............., CP………........, con DNI núm. .....................…........., y teléfono...............……..., con plena capacidad de obrar, en nombre propio/ o en representación de la empresa…………………………................, con domicilio en..........................., calle........, CP..........., teléfono.................................. y CIF.........................................</w:t>
      </w:r>
    </w:p>
    <w:p w14:paraId="1D3F45ED" w14:textId="77777777" w:rsidR="002441E5" w:rsidRPr="00ED0A0A" w:rsidRDefault="002441E5" w:rsidP="002441E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ED0A0A">
        <w:rPr>
          <w:rFonts w:ascii="Arial" w:eastAsia="Arial" w:hAnsi="Arial" w:cs="Arial"/>
          <w:sz w:val="20"/>
          <w:szCs w:val="20"/>
          <w:lang w:val="es-ES"/>
        </w:rPr>
        <w:tab/>
      </w:r>
    </w:p>
    <w:p w14:paraId="1F6A5FF4" w14:textId="77777777" w:rsidR="002441E5" w:rsidRPr="00ED0A0A" w:rsidRDefault="002441E5" w:rsidP="002441E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14:paraId="4EEFD8B9" w14:textId="77777777" w:rsidR="002441E5" w:rsidRPr="00ED0A0A" w:rsidRDefault="002441E5" w:rsidP="002441E5">
      <w:pPr>
        <w:spacing w:after="0" w:line="240" w:lineRule="auto"/>
        <w:rPr>
          <w:rFonts w:ascii="Arial" w:eastAsia="Arial" w:hAnsi="Arial" w:cs="Arial"/>
          <w:sz w:val="20"/>
          <w:szCs w:val="20"/>
          <w:lang w:val="es-ES"/>
        </w:rPr>
      </w:pPr>
      <w:r w:rsidRPr="00ED0A0A">
        <w:rPr>
          <w:rFonts w:ascii="Arial" w:eastAsia="Arial" w:hAnsi="Arial" w:cs="Arial"/>
          <w:sz w:val="20"/>
          <w:szCs w:val="20"/>
          <w:lang w:val="es-ES"/>
        </w:rPr>
        <w:t>DECLARO:</w:t>
      </w:r>
    </w:p>
    <w:p w14:paraId="625A1D2D" w14:textId="77777777" w:rsidR="002441E5" w:rsidRPr="00ED0A0A" w:rsidRDefault="002441E5" w:rsidP="002441E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14:paraId="361E3DBC" w14:textId="77777777" w:rsidR="002441E5" w:rsidRPr="00ED0A0A" w:rsidRDefault="002441E5" w:rsidP="002441E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14:paraId="41332ED6" w14:textId="57CDE476" w:rsidR="002441E5" w:rsidRPr="00ED0A0A" w:rsidRDefault="002441E5" w:rsidP="002441E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ED0A0A">
        <w:rPr>
          <w:rFonts w:ascii="Arial" w:eastAsia="Arial" w:hAnsi="Arial" w:cs="Arial"/>
          <w:sz w:val="20"/>
          <w:szCs w:val="20"/>
          <w:lang w:val="es-ES"/>
        </w:rPr>
        <w:t>Estar informado del anuncio publicado en la Plataforma de Contratación del Sector Público el día ..........de ........................ de 20......., y de las condiciones y requisitos que se exigen para la adjudicación en público procedimiento abierto del contrato de 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398A3E7" w14:textId="77777777" w:rsidR="002441E5" w:rsidRPr="00ED0A0A" w:rsidRDefault="002441E5" w:rsidP="002441E5">
      <w:pPr>
        <w:spacing w:after="0" w:line="240" w:lineRule="auto"/>
        <w:ind w:firstLine="708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14:paraId="71D4BECA" w14:textId="77777777" w:rsidR="002441E5" w:rsidRPr="00ED0A0A" w:rsidRDefault="002441E5" w:rsidP="002441E5">
      <w:pPr>
        <w:spacing w:after="0" w:line="240" w:lineRule="auto"/>
        <w:rPr>
          <w:rFonts w:ascii="Arial" w:eastAsia="Arial" w:hAnsi="Arial" w:cs="Arial"/>
          <w:sz w:val="20"/>
          <w:szCs w:val="20"/>
          <w:lang w:val="es-ES"/>
        </w:rPr>
      </w:pPr>
    </w:p>
    <w:p w14:paraId="09A83E7A" w14:textId="22382C67" w:rsidR="002441E5" w:rsidRPr="00ED0A0A" w:rsidRDefault="002441E5" w:rsidP="002441E5">
      <w:pPr>
        <w:widowControl w:val="0"/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ED0A0A">
        <w:rPr>
          <w:rFonts w:ascii="Arial" w:eastAsia="Arial" w:hAnsi="Arial" w:cs="Arial"/>
          <w:sz w:val="20"/>
          <w:szCs w:val="20"/>
          <w:lang w:val="es-ES"/>
        </w:rPr>
        <w:t>Que me comprometo en nombre propio (o en nombre y representación de la empresa……………………………………………………………………</w:t>
      </w:r>
      <w:r w:rsidR="00950FB4" w:rsidRPr="00ED0A0A">
        <w:rPr>
          <w:rFonts w:ascii="Arial" w:eastAsia="Arial" w:hAnsi="Arial" w:cs="Arial"/>
          <w:sz w:val="20"/>
          <w:szCs w:val="20"/>
          <w:lang w:val="es-ES"/>
        </w:rPr>
        <w:t>……,</w:t>
      </w:r>
      <w:r w:rsidRPr="00ED0A0A">
        <w:rPr>
          <w:rFonts w:ascii="Arial" w:eastAsia="Arial" w:hAnsi="Arial" w:cs="Arial"/>
          <w:sz w:val="20"/>
          <w:szCs w:val="20"/>
          <w:lang w:val="es-ES"/>
        </w:rPr>
        <w:t xml:space="preserve"> NIF/CIF………………………</w:t>
      </w:r>
      <w:r w:rsidR="00950FB4" w:rsidRPr="00ED0A0A">
        <w:rPr>
          <w:rFonts w:ascii="Arial" w:eastAsia="Arial" w:hAnsi="Arial" w:cs="Arial"/>
          <w:sz w:val="20"/>
          <w:szCs w:val="20"/>
          <w:lang w:val="es-ES"/>
        </w:rPr>
        <w:t>……</w:t>
      </w:r>
      <w:r w:rsidRPr="00ED0A0A">
        <w:rPr>
          <w:rFonts w:ascii="Arial" w:eastAsia="Arial" w:hAnsi="Arial" w:cs="Arial"/>
          <w:sz w:val="20"/>
          <w:szCs w:val="20"/>
          <w:lang w:val="es-ES"/>
        </w:rPr>
        <w:t xml:space="preserve">), a ejecutarlo con sujeción estricta a los requisitos y las condiciones estipuladas en los </w:t>
      </w:r>
      <w:r w:rsidR="00291CA3" w:rsidRPr="00ED0A0A">
        <w:rPr>
          <w:rFonts w:ascii="Arial" w:eastAsia="Arial" w:hAnsi="Arial" w:cs="Arial"/>
          <w:sz w:val="20"/>
          <w:szCs w:val="20"/>
          <w:lang w:val="es-ES"/>
        </w:rPr>
        <w:t>Pliego</w:t>
      </w:r>
      <w:r w:rsidRPr="00ED0A0A">
        <w:rPr>
          <w:rFonts w:ascii="Arial" w:eastAsia="Arial" w:hAnsi="Arial" w:cs="Arial"/>
          <w:sz w:val="20"/>
          <w:szCs w:val="20"/>
          <w:lang w:val="es-ES"/>
        </w:rPr>
        <w:t>s de cláusulas particulares y de prescripciones técnicas del contrato, según el siguiente desglose:</w:t>
      </w:r>
    </w:p>
    <w:p w14:paraId="1F621BC7" w14:textId="77777777" w:rsidR="002441E5" w:rsidRPr="00ED0A0A" w:rsidRDefault="002441E5" w:rsidP="00C12BED">
      <w:pPr>
        <w:widowControl w:val="0"/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14:paraId="7E98CACE" w14:textId="77777777" w:rsidR="00742CE8" w:rsidRPr="00ED0A0A" w:rsidRDefault="00742CE8" w:rsidP="00742CE8">
      <w:pPr>
        <w:pStyle w:val="Sinespaciado"/>
        <w:rPr>
          <w:sz w:val="20"/>
          <w:szCs w:val="20"/>
        </w:rPr>
      </w:pPr>
    </w:p>
    <w:p w14:paraId="46A94323" w14:textId="77777777" w:rsidR="00742CE8" w:rsidRPr="00ED0A0A" w:rsidRDefault="00742CE8" w:rsidP="00742CE8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9"/>
        <w:gridCol w:w="1041"/>
        <w:gridCol w:w="1489"/>
        <w:gridCol w:w="1581"/>
        <w:gridCol w:w="1276"/>
      </w:tblGrid>
      <w:tr w:rsidR="00742CE8" w:rsidRPr="00ED0A0A" w14:paraId="7EB649AA" w14:textId="77777777" w:rsidTr="007A6E00">
        <w:trPr>
          <w:cantSplit/>
          <w:trHeight w:val="941"/>
          <w:jc w:val="center"/>
        </w:trPr>
        <w:tc>
          <w:tcPr>
            <w:tcW w:w="2409" w:type="dxa"/>
            <w:shd w:val="clear" w:color="auto" w:fill="BDD6EE" w:themeFill="accent1" w:themeFillTint="66"/>
            <w:vAlign w:val="center"/>
          </w:tcPr>
          <w:p w14:paraId="66816AC2" w14:textId="77777777" w:rsidR="00742CE8" w:rsidRPr="00ED0A0A" w:rsidRDefault="00742CE8" w:rsidP="007A6E00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0A0A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041" w:type="dxa"/>
            <w:shd w:val="clear" w:color="auto" w:fill="BDD6EE" w:themeFill="accent1" w:themeFillTint="66"/>
            <w:vAlign w:val="center"/>
          </w:tcPr>
          <w:p w14:paraId="0DE9748A" w14:textId="77777777" w:rsidR="00742CE8" w:rsidRPr="00ED0A0A" w:rsidRDefault="00742CE8" w:rsidP="007A6E00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0A0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Unidades </w:t>
            </w:r>
          </w:p>
          <w:p w14:paraId="5028805D" w14:textId="15D3D110" w:rsidR="00742CE8" w:rsidRPr="00ED0A0A" w:rsidRDefault="00742CE8" w:rsidP="007A6E00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0A0A">
              <w:rPr>
                <w:rFonts w:ascii="Arial" w:hAnsi="Arial" w:cs="Arial"/>
                <w:b/>
                <w:bCs/>
                <w:sz w:val="20"/>
                <w:szCs w:val="20"/>
              </w:rPr>
              <w:t>Previstas (</w:t>
            </w:r>
            <w:r w:rsidR="008E44EC">
              <w:rPr>
                <w:rFonts w:ascii="Arial" w:hAnsi="Arial" w:cs="Arial"/>
                <w:b/>
                <w:bCs/>
                <w:sz w:val="20"/>
                <w:szCs w:val="20"/>
              </w:rPr>
              <w:t>horas)</w:t>
            </w:r>
          </w:p>
          <w:p w14:paraId="3CD14C66" w14:textId="77777777" w:rsidR="00742CE8" w:rsidRPr="00ED0A0A" w:rsidRDefault="00742CE8" w:rsidP="007A6E00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9" w:type="dxa"/>
            <w:shd w:val="clear" w:color="auto" w:fill="BDD6EE" w:themeFill="accent1" w:themeFillTint="66"/>
            <w:vAlign w:val="center"/>
          </w:tcPr>
          <w:p w14:paraId="446CAC03" w14:textId="20BABC95" w:rsidR="00742CE8" w:rsidRPr="00ED0A0A" w:rsidRDefault="00742CE8" w:rsidP="007A6E00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0A0A">
              <w:rPr>
                <w:rFonts w:ascii="Arial" w:hAnsi="Arial" w:cs="Arial"/>
                <w:b/>
                <w:bCs/>
                <w:sz w:val="20"/>
                <w:szCs w:val="20"/>
              </w:rPr>
              <w:t>Precio unitario de licitación (€/</w:t>
            </w:r>
            <w:r w:rsidR="008E44EC">
              <w:rPr>
                <w:rFonts w:ascii="Arial" w:hAnsi="Arial" w:cs="Arial"/>
                <w:b/>
                <w:bCs/>
                <w:sz w:val="20"/>
                <w:szCs w:val="20"/>
              </w:rPr>
              <w:t>hora</w:t>
            </w:r>
            <w:r w:rsidRPr="00ED0A0A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 w:rsidR="008E44E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IVA </w:t>
            </w:r>
            <w:proofErr w:type="spellStart"/>
            <w:r w:rsidR="008E44EC">
              <w:rPr>
                <w:rFonts w:ascii="Arial" w:hAnsi="Arial" w:cs="Arial"/>
                <w:b/>
                <w:bCs/>
                <w:sz w:val="20"/>
                <w:szCs w:val="20"/>
              </w:rPr>
              <w:t>excluiod</w:t>
            </w:r>
            <w:proofErr w:type="spellEnd"/>
          </w:p>
        </w:tc>
        <w:tc>
          <w:tcPr>
            <w:tcW w:w="1581" w:type="dxa"/>
            <w:shd w:val="clear" w:color="auto" w:fill="BDD6EE" w:themeFill="accent1" w:themeFillTint="66"/>
            <w:vAlign w:val="center"/>
          </w:tcPr>
          <w:p w14:paraId="180FC975" w14:textId="2C0CEE8B" w:rsidR="00742CE8" w:rsidRPr="00ED0A0A" w:rsidRDefault="00742CE8" w:rsidP="007A6E00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0A0A">
              <w:rPr>
                <w:rFonts w:ascii="Arial" w:hAnsi="Arial" w:cs="Arial"/>
                <w:b/>
                <w:bCs/>
                <w:sz w:val="20"/>
                <w:szCs w:val="20"/>
              </w:rPr>
              <w:t>Precio unitario ofrecido (€/</w:t>
            </w:r>
            <w:r w:rsidR="008E44EC">
              <w:rPr>
                <w:rFonts w:ascii="Arial" w:hAnsi="Arial" w:cs="Arial"/>
                <w:b/>
                <w:bCs/>
                <w:sz w:val="20"/>
                <w:szCs w:val="20"/>
              </w:rPr>
              <w:t>hora</w:t>
            </w:r>
            <w:r w:rsidRPr="00ED0A0A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 w:rsidR="008E44EC">
              <w:rPr>
                <w:rFonts w:ascii="Arial" w:hAnsi="Arial" w:cs="Arial"/>
                <w:b/>
                <w:bCs/>
                <w:sz w:val="20"/>
                <w:szCs w:val="20"/>
              </w:rPr>
              <w:t>, IVA excluido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14:paraId="30B0433B" w14:textId="77777777" w:rsidR="00742CE8" w:rsidRPr="00ED0A0A" w:rsidRDefault="00742CE8" w:rsidP="007A6E00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ED0A0A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gramEnd"/>
            <w:r w:rsidRPr="00ED0A0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Oferta</w:t>
            </w:r>
          </w:p>
          <w:p w14:paraId="750FEAF9" w14:textId="77777777" w:rsidR="00742CE8" w:rsidRPr="00ED0A0A" w:rsidRDefault="00742CE8" w:rsidP="007A6E00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0A0A">
              <w:rPr>
                <w:rFonts w:ascii="Arial" w:hAnsi="Arial" w:cs="Arial"/>
                <w:b/>
                <w:bCs/>
                <w:sz w:val="20"/>
                <w:szCs w:val="20"/>
              </w:rPr>
              <w:t>(IVA Excluido)</w:t>
            </w:r>
          </w:p>
        </w:tc>
      </w:tr>
      <w:tr w:rsidR="00742CE8" w:rsidRPr="00ED0A0A" w14:paraId="69E4727D" w14:textId="77777777" w:rsidTr="007A6E00">
        <w:trPr>
          <w:trHeight w:val="825"/>
          <w:jc w:val="center"/>
        </w:trPr>
        <w:tc>
          <w:tcPr>
            <w:tcW w:w="2409" w:type="dxa"/>
            <w:vAlign w:val="center"/>
          </w:tcPr>
          <w:p w14:paraId="3234FEA9" w14:textId="0A0D8DE8" w:rsidR="00742CE8" w:rsidRPr="00ED0A0A" w:rsidRDefault="008E44EC" w:rsidP="007A6E00">
            <w:pPr>
              <w:tabs>
                <w:tab w:val="center" w:pos="4513"/>
                <w:tab w:val="right" w:pos="9026"/>
              </w:tabs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Hora en remoto</w:t>
            </w:r>
          </w:p>
        </w:tc>
        <w:tc>
          <w:tcPr>
            <w:tcW w:w="1041" w:type="dxa"/>
            <w:vAlign w:val="center"/>
          </w:tcPr>
          <w:p w14:paraId="361A75A2" w14:textId="0D65F5C7" w:rsidR="00742CE8" w:rsidRPr="00ED0A0A" w:rsidRDefault="008E44EC" w:rsidP="007A6E00">
            <w:pPr>
              <w:tabs>
                <w:tab w:val="center" w:pos="4513"/>
                <w:tab w:val="right" w:pos="9026"/>
              </w:tabs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720</w:t>
            </w:r>
          </w:p>
        </w:tc>
        <w:tc>
          <w:tcPr>
            <w:tcW w:w="1489" w:type="dxa"/>
            <w:vAlign w:val="center"/>
          </w:tcPr>
          <w:p w14:paraId="301F9255" w14:textId="183441A9" w:rsidR="00742CE8" w:rsidRPr="00ED0A0A" w:rsidRDefault="008E44EC" w:rsidP="007A6E00">
            <w:pPr>
              <w:tabs>
                <w:tab w:val="left" w:pos="708"/>
                <w:tab w:val="center" w:pos="4513"/>
                <w:tab w:val="right" w:pos="9026"/>
              </w:tabs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50 €</w:t>
            </w:r>
          </w:p>
        </w:tc>
        <w:tc>
          <w:tcPr>
            <w:tcW w:w="1581" w:type="dxa"/>
            <w:vAlign w:val="center"/>
          </w:tcPr>
          <w:p w14:paraId="463D8F7C" w14:textId="77777777" w:rsidR="00742CE8" w:rsidRPr="00ED0A0A" w:rsidRDefault="00742CE8" w:rsidP="007A6E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42B66243" w14:textId="77777777" w:rsidR="00742CE8" w:rsidRPr="00ED0A0A" w:rsidRDefault="00742CE8" w:rsidP="007A6E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8E44EC" w:rsidRPr="00ED0A0A" w14:paraId="54504E03" w14:textId="77777777" w:rsidTr="007A6E00">
        <w:trPr>
          <w:trHeight w:val="825"/>
          <w:jc w:val="center"/>
        </w:trPr>
        <w:tc>
          <w:tcPr>
            <w:tcW w:w="2409" w:type="dxa"/>
            <w:vAlign w:val="center"/>
          </w:tcPr>
          <w:p w14:paraId="1077D61C" w14:textId="3B26A9BA" w:rsidR="008E44EC" w:rsidRPr="00ED0A0A" w:rsidRDefault="008E44EC" w:rsidP="007A6E00">
            <w:pPr>
              <w:tabs>
                <w:tab w:val="center" w:pos="4513"/>
                <w:tab w:val="right" w:pos="9026"/>
              </w:tabs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Hora en remoto horario extraordinario</w:t>
            </w:r>
          </w:p>
        </w:tc>
        <w:tc>
          <w:tcPr>
            <w:tcW w:w="1041" w:type="dxa"/>
            <w:vAlign w:val="center"/>
          </w:tcPr>
          <w:p w14:paraId="605DAAEA" w14:textId="5F43457F" w:rsidR="008E44EC" w:rsidRPr="00ED0A0A" w:rsidRDefault="008E44EC" w:rsidP="007A6E00">
            <w:pPr>
              <w:tabs>
                <w:tab w:val="center" w:pos="4513"/>
                <w:tab w:val="right" w:pos="9026"/>
              </w:tabs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45</w:t>
            </w:r>
          </w:p>
        </w:tc>
        <w:tc>
          <w:tcPr>
            <w:tcW w:w="1489" w:type="dxa"/>
            <w:vAlign w:val="center"/>
          </w:tcPr>
          <w:p w14:paraId="0472BC70" w14:textId="2DECACB9" w:rsidR="008E44EC" w:rsidRPr="00ED0A0A" w:rsidRDefault="008E44EC" w:rsidP="007A6E00">
            <w:pPr>
              <w:tabs>
                <w:tab w:val="left" w:pos="708"/>
                <w:tab w:val="center" w:pos="4513"/>
                <w:tab w:val="right" w:pos="9026"/>
              </w:tabs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80 €</w:t>
            </w:r>
          </w:p>
        </w:tc>
        <w:tc>
          <w:tcPr>
            <w:tcW w:w="1581" w:type="dxa"/>
            <w:vAlign w:val="center"/>
          </w:tcPr>
          <w:p w14:paraId="40B3B79B" w14:textId="77777777" w:rsidR="008E44EC" w:rsidRPr="00ED0A0A" w:rsidRDefault="008E44EC" w:rsidP="007A6E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49978183" w14:textId="77777777" w:rsidR="008E44EC" w:rsidRPr="00ED0A0A" w:rsidRDefault="008E44EC" w:rsidP="007A6E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8E44EC" w:rsidRPr="00ED0A0A" w14:paraId="4F41E55C" w14:textId="77777777" w:rsidTr="00DB2F5D">
        <w:trPr>
          <w:trHeight w:val="825"/>
          <w:jc w:val="center"/>
        </w:trPr>
        <w:tc>
          <w:tcPr>
            <w:tcW w:w="3450" w:type="dxa"/>
            <w:gridSpan w:val="2"/>
            <w:vAlign w:val="center"/>
          </w:tcPr>
          <w:p w14:paraId="59B9209E" w14:textId="2F33D70B" w:rsidR="008E44EC" w:rsidRDefault="008E44EC" w:rsidP="008E44EC">
            <w:pPr>
              <w:tabs>
                <w:tab w:val="center" w:pos="4513"/>
                <w:tab w:val="right" w:pos="9026"/>
              </w:tabs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TOTAL</w:t>
            </w:r>
          </w:p>
        </w:tc>
        <w:tc>
          <w:tcPr>
            <w:tcW w:w="1489" w:type="dxa"/>
            <w:vAlign w:val="center"/>
          </w:tcPr>
          <w:p w14:paraId="2E252657" w14:textId="166FE18E" w:rsidR="008E44EC" w:rsidRDefault="008E44EC" w:rsidP="007A6E00">
            <w:pPr>
              <w:tabs>
                <w:tab w:val="left" w:pos="708"/>
                <w:tab w:val="center" w:pos="4513"/>
                <w:tab w:val="right" w:pos="9026"/>
              </w:tabs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39.600 €</w:t>
            </w:r>
          </w:p>
        </w:tc>
        <w:tc>
          <w:tcPr>
            <w:tcW w:w="1581" w:type="dxa"/>
            <w:vAlign w:val="center"/>
          </w:tcPr>
          <w:p w14:paraId="623CA262" w14:textId="2A4B71B2" w:rsidR="008E44EC" w:rsidRPr="00ED0A0A" w:rsidRDefault="008E44EC" w:rsidP="007A6E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TOTAL</w:t>
            </w:r>
          </w:p>
        </w:tc>
        <w:tc>
          <w:tcPr>
            <w:tcW w:w="1276" w:type="dxa"/>
            <w:vAlign w:val="center"/>
          </w:tcPr>
          <w:p w14:paraId="4B2E6E14" w14:textId="77777777" w:rsidR="008E44EC" w:rsidRPr="00ED0A0A" w:rsidRDefault="008E44EC" w:rsidP="007A6E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7C09108E" w14:textId="77777777" w:rsidR="00742CE8" w:rsidRPr="00ED0A0A" w:rsidRDefault="00742CE8" w:rsidP="00742CE8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14:paraId="02CD0E0D" w14:textId="77777777" w:rsidR="00742CE8" w:rsidRPr="00ED0A0A" w:rsidRDefault="00742CE8" w:rsidP="00742CE8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14:paraId="0FA0C2F2" w14:textId="77777777" w:rsidR="00742CE8" w:rsidRPr="00ED0A0A" w:rsidRDefault="00742CE8" w:rsidP="006C02B9">
      <w:pPr>
        <w:pStyle w:val="Sinespaciado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ED0A0A">
        <w:rPr>
          <w:rFonts w:ascii="Arial" w:hAnsi="Arial" w:cs="Arial"/>
          <w:sz w:val="20"/>
          <w:szCs w:val="20"/>
        </w:rPr>
        <w:t>Que me comprometo en nombre propio (o en nombre y representación de la empresa ………………………………………………………………………</w:t>
      </w:r>
      <w:proofErr w:type="gramStart"/>
      <w:r w:rsidRPr="00ED0A0A">
        <w:rPr>
          <w:rFonts w:ascii="Arial" w:hAnsi="Arial" w:cs="Arial"/>
          <w:sz w:val="20"/>
          <w:szCs w:val="20"/>
        </w:rPr>
        <w:t>…,NIF</w:t>
      </w:r>
      <w:proofErr w:type="gramEnd"/>
      <w:r w:rsidRPr="00ED0A0A">
        <w:rPr>
          <w:rFonts w:ascii="Arial" w:hAnsi="Arial" w:cs="Arial"/>
          <w:sz w:val="20"/>
          <w:szCs w:val="20"/>
        </w:rPr>
        <w:t>/CIF……………………………..), a mantener los precios ofrecidos durante toda la duración del contrato y sus prórrogas.</w:t>
      </w:r>
    </w:p>
    <w:p w14:paraId="25637690" w14:textId="77777777" w:rsidR="00742CE8" w:rsidRPr="00ED0A0A" w:rsidRDefault="00742CE8" w:rsidP="00742CE8">
      <w:pPr>
        <w:pStyle w:val="Sinespaciado"/>
        <w:ind w:left="1068"/>
        <w:jc w:val="both"/>
        <w:rPr>
          <w:rFonts w:ascii="Arial" w:hAnsi="Arial" w:cs="Arial"/>
          <w:sz w:val="20"/>
          <w:szCs w:val="20"/>
        </w:rPr>
      </w:pPr>
    </w:p>
    <w:p w14:paraId="73C84914" w14:textId="77777777" w:rsidR="00742CE8" w:rsidRPr="00ED0A0A" w:rsidRDefault="00742CE8" w:rsidP="00742CE8">
      <w:pPr>
        <w:spacing w:after="0" w:line="240" w:lineRule="auto"/>
        <w:rPr>
          <w:rFonts w:ascii="Arial" w:hAnsi="Arial" w:cs="Arial"/>
          <w:sz w:val="20"/>
          <w:szCs w:val="20"/>
          <w:lang w:val="es-ES"/>
        </w:rPr>
      </w:pPr>
      <w:r w:rsidRPr="00ED0A0A">
        <w:rPr>
          <w:rFonts w:ascii="Arial" w:hAnsi="Arial" w:cs="Arial"/>
          <w:sz w:val="20"/>
          <w:szCs w:val="20"/>
          <w:lang w:val="es-ES"/>
        </w:rPr>
        <w:br w:type="page"/>
      </w:r>
    </w:p>
    <w:p w14:paraId="65A86B24" w14:textId="77777777" w:rsidR="00742CE8" w:rsidRPr="008E44EC" w:rsidRDefault="00742CE8" w:rsidP="00742CE8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14:paraId="09232D0E" w14:textId="77777777" w:rsidR="00742CE8" w:rsidRPr="008E44EC" w:rsidRDefault="00742CE8" w:rsidP="00742CE8">
      <w:pPr>
        <w:pStyle w:val="Sinespaciado"/>
        <w:ind w:left="720"/>
        <w:jc w:val="both"/>
        <w:rPr>
          <w:rFonts w:ascii="Arial" w:hAnsi="Arial" w:cs="Arial"/>
          <w:sz w:val="20"/>
          <w:szCs w:val="20"/>
        </w:rPr>
      </w:pPr>
      <w:r w:rsidRPr="008E44EC">
        <w:rPr>
          <w:rFonts w:ascii="Arial" w:hAnsi="Arial" w:cs="Arial"/>
          <w:sz w:val="20"/>
          <w:szCs w:val="20"/>
        </w:rPr>
        <w:t>B) OFERTA CRITERIO CUALITATIVO</w:t>
      </w:r>
    </w:p>
    <w:p w14:paraId="258437EC" w14:textId="77777777" w:rsidR="00742CE8" w:rsidRPr="008E44EC" w:rsidRDefault="00742CE8" w:rsidP="00742CE8">
      <w:pPr>
        <w:pStyle w:val="Sinespaciado"/>
        <w:ind w:left="720"/>
        <w:jc w:val="both"/>
        <w:rPr>
          <w:rFonts w:ascii="Arial" w:hAnsi="Arial" w:cs="Arial"/>
          <w:sz w:val="20"/>
          <w:szCs w:val="20"/>
        </w:rPr>
      </w:pPr>
    </w:p>
    <w:p w14:paraId="5C62174C" w14:textId="77777777" w:rsidR="00742CE8" w:rsidRPr="00ED0A0A" w:rsidRDefault="00742CE8" w:rsidP="00742CE8">
      <w:pPr>
        <w:widowControl w:val="0"/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8E44EC">
        <w:rPr>
          <w:rFonts w:ascii="Arial" w:hAnsi="Arial" w:cs="Arial"/>
          <w:sz w:val="20"/>
          <w:szCs w:val="20"/>
          <w:lang w:val="es-ES"/>
        </w:rPr>
        <w:t xml:space="preserve">Que así mismo me comprometo </w:t>
      </w:r>
      <w:r w:rsidRPr="00ED0A0A">
        <w:rPr>
          <w:rFonts w:ascii="Arial" w:hAnsi="Arial" w:cs="Arial"/>
          <w:sz w:val="20"/>
          <w:szCs w:val="20"/>
          <w:lang w:val="es-ES"/>
        </w:rPr>
        <w:t>en nombre propio (o en nombre y representación de la empresa …………………………………………………………………………. NIF/CIF………………………</w:t>
      </w:r>
      <w:proofErr w:type="gramStart"/>
      <w:r w:rsidRPr="00ED0A0A">
        <w:rPr>
          <w:rFonts w:ascii="Arial" w:hAnsi="Arial" w:cs="Arial"/>
          <w:sz w:val="20"/>
          <w:szCs w:val="20"/>
          <w:lang w:val="es-ES"/>
        </w:rPr>
        <w:t>…….</w:t>
      </w:r>
      <w:proofErr w:type="gramEnd"/>
      <w:r w:rsidRPr="00ED0A0A">
        <w:rPr>
          <w:rFonts w:ascii="Arial" w:hAnsi="Arial" w:cs="Arial"/>
          <w:sz w:val="20"/>
          <w:szCs w:val="20"/>
          <w:lang w:val="es-ES"/>
        </w:rPr>
        <w:t xml:space="preserve">.) a: </w:t>
      </w:r>
    </w:p>
    <w:p w14:paraId="3A24B226" w14:textId="77777777" w:rsidR="00742CE8" w:rsidRPr="00ED0A0A" w:rsidRDefault="00742CE8" w:rsidP="00742CE8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7"/>
        <w:gridCol w:w="3402"/>
        <w:gridCol w:w="829"/>
      </w:tblGrid>
      <w:tr w:rsidR="00742CE8" w:rsidRPr="00ED0A0A" w14:paraId="635F3060" w14:textId="77777777" w:rsidTr="008E44EC">
        <w:trPr>
          <w:cantSplit/>
          <w:trHeight w:val="941"/>
          <w:jc w:val="center"/>
        </w:trPr>
        <w:tc>
          <w:tcPr>
            <w:tcW w:w="2547" w:type="dxa"/>
            <w:shd w:val="clear" w:color="auto" w:fill="BDD6EE" w:themeFill="accent1" w:themeFillTint="66"/>
            <w:vAlign w:val="center"/>
          </w:tcPr>
          <w:p w14:paraId="2CD33918" w14:textId="77777777" w:rsidR="00742CE8" w:rsidRPr="00ED0A0A" w:rsidRDefault="00742CE8" w:rsidP="007A6E00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0A0A">
              <w:rPr>
                <w:rFonts w:ascii="Arial" w:hAnsi="Arial" w:cs="Arial"/>
                <w:b/>
                <w:bCs/>
                <w:sz w:val="20"/>
                <w:szCs w:val="20"/>
              </w:rPr>
              <w:t>Descripción criterio cualitativo</w:t>
            </w:r>
          </w:p>
        </w:tc>
        <w:tc>
          <w:tcPr>
            <w:tcW w:w="3402" w:type="dxa"/>
            <w:shd w:val="clear" w:color="auto" w:fill="BDD6EE" w:themeFill="accent1" w:themeFillTint="66"/>
            <w:vAlign w:val="center"/>
          </w:tcPr>
          <w:p w14:paraId="3E4206AA" w14:textId="553D8336" w:rsidR="00742CE8" w:rsidRPr="00ED0A0A" w:rsidRDefault="008E44EC" w:rsidP="007A6E00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Personal adicional</w:t>
            </w:r>
          </w:p>
        </w:tc>
        <w:tc>
          <w:tcPr>
            <w:tcW w:w="777" w:type="dxa"/>
            <w:shd w:val="clear" w:color="auto" w:fill="BDD6EE" w:themeFill="accent1" w:themeFillTint="66"/>
            <w:vAlign w:val="center"/>
          </w:tcPr>
          <w:p w14:paraId="06068366" w14:textId="77777777" w:rsidR="00742CE8" w:rsidRPr="00ED0A0A" w:rsidRDefault="00742CE8" w:rsidP="007A6E00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0A0A">
              <w:rPr>
                <w:rFonts w:ascii="Arial" w:hAnsi="Arial" w:cs="Arial"/>
                <w:b/>
                <w:bCs/>
                <w:sz w:val="20"/>
                <w:szCs w:val="20"/>
              </w:rPr>
              <w:t>Oferta</w:t>
            </w:r>
          </w:p>
          <w:p w14:paraId="42EB9926" w14:textId="77777777" w:rsidR="00742CE8" w:rsidRPr="00ED0A0A" w:rsidRDefault="00742CE8" w:rsidP="007A6E00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A0A">
              <w:rPr>
                <w:rFonts w:ascii="Arial" w:hAnsi="Arial" w:cs="Arial"/>
                <w:sz w:val="20"/>
                <w:szCs w:val="20"/>
              </w:rPr>
              <w:t>(marcar con una cruz)</w:t>
            </w:r>
          </w:p>
        </w:tc>
      </w:tr>
      <w:tr w:rsidR="008E44EC" w:rsidRPr="00ED0A0A" w14:paraId="563103E5" w14:textId="77777777" w:rsidTr="0072171D">
        <w:trPr>
          <w:trHeight w:val="1576"/>
          <w:jc w:val="center"/>
        </w:trPr>
        <w:tc>
          <w:tcPr>
            <w:tcW w:w="2547" w:type="dxa"/>
            <w:vMerge w:val="restart"/>
            <w:vAlign w:val="center"/>
          </w:tcPr>
          <w:p w14:paraId="77D3AF91" w14:textId="09EB2D8F" w:rsidR="008E44EC" w:rsidRDefault="008E44EC" w:rsidP="007A6E0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72171D">
              <w:rPr>
                <w:rFonts w:ascii="Arial" w:hAnsi="Arial" w:cs="Arial"/>
                <w:sz w:val="20"/>
                <w:szCs w:val="20"/>
              </w:rPr>
              <w:t xml:space="preserve">Adscripción de consultores adicionales sobre el personal mínimo </w:t>
            </w:r>
            <w:r w:rsidR="00FC7737" w:rsidRPr="0072171D">
              <w:rPr>
                <w:rFonts w:ascii="Arial" w:hAnsi="Arial" w:cs="Arial"/>
                <w:sz w:val="20"/>
                <w:szCs w:val="20"/>
              </w:rPr>
              <w:t>requerido como solvencia técnica</w:t>
            </w:r>
          </w:p>
          <w:p w14:paraId="0D5C5C14" w14:textId="77777777" w:rsidR="008E44EC" w:rsidRDefault="008E44EC" w:rsidP="007A6E0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14:paraId="55CFD074" w14:textId="25BFD75A" w:rsidR="008E44EC" w:rsidRPr="008E44EC" w:rsidRDefault="008E44EC" w:rsidP="008E44E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Los consultores adicionales también deberán cumplir con la experiencia mínima indicada en el correspondiente a los criterios de solvencia técnica.</w:t>
            </w:r>
          </w:p>
        </w:tc>
        <w:tc>
          <w:tcPr>
            <w:tcW w:w="3402" w:type="dxa"/>
            <w:vAlign w:val="center"/>
          </w:tcPr>
          <w:p w14:paraId="207CDC77" w14:textId="3EF92521" w:rsidR="008E44EC" w:rsidRPr="00ED0A0A" w:rsidRDefault="008E44EC" w:rsidP="007A6E0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Adscripción de un consultor/desarrollador GIS especializado en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Utility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Netword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adicional (5 puntos)</w:t>
            </w:r>
          </w:p>
        </w:tc>
        <w:tc>
          <w:tcPr>
            <w:tcW w:w="777" w:type="dxa"/>
            <w:vAlign w:val="center"/>
          </w:tcPr>
          <w:p w14:paraId="71229167" w14:textId="77777777" w:rsidR="008E44EC" w:rsidRPr="00ED0A0A" w:rsidRDefault="008E44EC" w:rsidP="007A6E0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44EC" w:rsidRPr="00ED0A0A" w14:paraId="210F5129" w14:textId="77777777" w:rsidTr="0072171D">
        <w:trPr>
          <w:trHeight w:val="1544"/>
          <w:jc w:val="center"/>
        </w:trPr>
        <w:tc>
          <w:tcPr>
            <w:tcW w:w="2547" w:type="dxa"/>
            <w:vMerge/>
            <w:vAlign w:val="center"/>
          </w:tcPr>
          <w:p w14:paraId="3970FECA" w14:textId="77777777" w:rsidR="008E44EC" w:rsidRDefault="008E44EC" w:rsidP="007A6E0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3EEB642C" w14:textId="7C0A18B4" w:rsidR="008E44EC" w:rsidRPr="00ED0A0A" w:rsidRDefault="008E44EC" w:rsidP="007A6E0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Adscripción de un consultor/desarrollador GIS de tecnología ESRI adicional (5 puntos)</w:t>
            </w:r>
          </w:p>
        </w:tc>
        <w:tc>
          <w:tcPr>
            <w:tcW w:w="777" w:type="dxa"/>
            <w:vAlign w:val="center"/>
          </w:tcPr>
          <w:p w14:paraId="676ECF30" w14:textId="77777777" w:rsidR="008E44EC" w:rsidRPr="00ED0A0A" w:rsidRDefault="008E44EC" w:rsidP="007A6E0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16F3C30" w14:textId="77777777" w:rsidR="00742CE8" w:rsidRPr="00ED0A0A" w:rsidRDefault="00742CE8" w:rsidP="00742CE8">
      <w:pPr>
        <w:pStyle w:val="Sinespaciado"/>
        <w:rPr>
          <w:rFonts w:ascii="Arial" w:hAnsi="Arial" w:cs="Arial"/>
          <w:sz w:val="20"/>
          <w:szCs w:val="20"/>
        </w:rPr>
      </w:pPr>
    </w:p>
    <w:p w14:paraId="1364C8AB" w14:textId="77777777" w:rsidR="00742CE8" w:rsidRPr="00ED0A0A" w:rsidRDefault="00742CE8" w:rsidP="00742CE8">
      <w:pPr>
        <w:pStyle w:val="Sinespaciad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78"/>
        <w:gridCol w:w="2030"/>
        <w:gridCol w:w="1057"/>
      </w:tblGrid>
      <w:tr w:rsidR="00742CE8" w:rsidRPr="00ED0A0A" w14:paraId="302193B6" w14:textId="77777777" w:rsidTr="0072171D">
        <w:trPr>
          <w:cantSplit/>
          <w:trHeight w:val="941"/>
          <w:jc w:val="center"/>
        </w:trPr>
        <w:tc>
          <w:tcPr>
            <w:tcW w:w="2578" w:type="dxa"/>
            <w:shd w:val="clear" w:color="auto" w:fill="BDD6EE" w:themeFill="accent1" w:themeFillTint="66"/>
            <w:vAlign w:val="center"/>
          </w:tcPr>
          <w:p w14:paraId="1C7309B0" w14:textId="77777777" w:rsidR="00742CE8" w:rsidRPr="00ED0A0A" w:rsidRDefault="00742CE8" w:rsidP="007A6E00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0A0A">
              <w:rPr>
                <w:rFonts w:ascii="Arial" w:hAnsi="Arial" w:cs="Arial"/>
                <w:b/>
                <w:bCs/>
                <w:sz w:val="20"/>
                <w:szCs w:val="20"/>
              </w:rPr>
              <w:t>Descripción criterio cualitativo</w:t>
            </w:r>
          </w:p>
        </w:tc>
        <w:tc>
          <w:tcPr>
            <w:tcW w:w="2030" w:type="dxa"/>
            <w:shd w:val="clear" w:color="auto" w:fill="BDD6EE" w:themeFill="accent1" w:themeFillTint="66"/>
            <w:vAlign w:val="center"/>
          </w:tcPr>
          <w:p w14:paraId="044755F2" w14:textId="77777777" w:rsidR="00742CE8" w:rsidRPr="00ED0A0A" w:rsidRDefault="00742CE8" w:rsidP="007A6E00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0A0A">
              <w:rPr>
                <w:rFonts w:ascii="Arial" w:hAnsi="Arial" w:cs="Arial"/>
                <w:b/>
                <w:bCs/>
                <w:sz w:val="20"/>
                <w:szCs w:val="20"/>
              </w:rPr>
              <w:t>Máximo previsto</w:t>
            </w:r>
          </w:p>
        </w:tc>
        <w:tc>
          <w:tcPr>
            <w:tcW w:w="1057" w:type="dxa"/>
            <w:shd w:val="clear" w:color="auto" w:fill="BDD6EE" w:themeFill="accent1" w:themeFillTint="66"/>
            <w:vAlign w:val="center"/>
          </w:tcPr>
          <w:p w14:paraId="43434454" w14:textId="77777777" w:rsidR="0072171D" w:rsidRPr="00ED0A0A" w:rsidRDefault="0072171D" w:rsidP="0072171D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0A0A">
              <w:rPr>
                <w:rFonts w:ascii="Arial" w:hAnsi="Arial" w:cs="Arial"/>
                <w:b/>
                <w:bCs/>
                <w:sz w:val="20"/>
                <w:szCs w:val="20"/>
              </w:rPr>
              <w:t>Oferta</w:t>
            </w:r>
          </w:p>
          <w:p w14:paraId="3FB8D073" w14:textId="06A12CD3" w:rsidR="00742CE8" w:rsidRPr="00ED0A0A" w:rsidRDefault="0072171D" w:rsidP="0072171D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0A0A">
              <w:rPr>
                <w:rFonts w:ascii="Arial" w:hAnsi="Arial" w:cs="Arial"/>
                <w:sz w:val="20"/>
                <w:szCs w:val="20"/>
              </w:rPr>
              <w:t>(marcar con una cruz)</w:t>
            </w:r>
          </w:p>
        </w:tc>
      </w:tr>
      <w:tr w:rsidR="0072171D" w:rsidRPr="00ED0A0A" w14:paraId="3A0DD9A4" w14:textId="77777777" w:rsidTr="0072171D">
        <w:trPr>
          <w:trHeight w:val="825"/>
          <w:jc w:val="center"/>
        </w:trPr>
        <w:tc>
          <w:tcPr>
            <w:tcW w:w="2578" w:type="dxa"/>
            <w:vMerge w:val="restart"/>
            <w:vAlign w:val="center"/>
          </w:tcPr>
          <w:p w14:paraId="132C6EFB" w14:textId="1EDE3E9B" w:rsidR="0072171D" w:rsidRPr="00ED0A0A" w:rsidRDefault="0072171D" w:rsidP="007A6E0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Nivel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partnership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ESRI</w:t>
            </w:r>
            <w:r w:rsidRPr="00ED0A0A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2030" w:type="dxa"/>
            <w:vAlign w:val="center"/>
          </w:tcPr>
          <w:p w14:paraId="2AAA6010" w14:textId="26B5CB77" w:rsidR="0072171D" w:rsidRPr="00ED0A0A" w:rsidRDefault="0072171D" w:rsidP="007A6E0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Gold (7 puntos)</w:t>
            </w:r>
          </w:p>
          <w:p w14:paraId="65340739" w14:textId="77777777" w:rsidR="0072171D" w:rsidRPr="00ED0A0A" w:rsidRDefault="0072171D" w:rsidP="007A6E0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7" w:type="dxa"/>
            <w:vAlign w:val="center"/>
          </w:tcPr>
          <w:p w14:paraId="18060581" w14:textId="70415A1D" w:rsidR="0072171D" w:rsidRPr="00ED0A0A" w:rsidRDefault="0072171D" w:rsidP="007A6E0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171D" w:rsidRPr="00ED0A0A" w14:paraId="230951D9" w14:textId="77777777" w:rsidTr="0072171D">
        <w:trPr>
          <w:trHeight w:val="825"/>
          <w:jc w:val="center"/>
        </w:trPr>
        <w:tc>
          <w:tcPr>
            <w:tcW w:w="2578" w:type="dxa"/>
            <w:vMerge/>
            <w:vAlign w:val="center"/>
          </w:tcPr>
          <w:p w14:paraId="7BCAE21E" w14:textId="77777777" w:rsidR="0072171D" w:rsidRDefault="0072171D" w:rsidP="007A6E0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0" w:type="dxa"/>
            <w:vAlign w:val="center"/>
          </w:tcPr>
          <w:p w14:paraId="31519535" w14:textId="30C7133B" w:rsidR="0072171D" w:rsidRPr="00ED0A0A" w:rsidRDefault="0072171D" w:rsidP="007A6E0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Platinum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(14 Puntos)</w:t>
            </w:r>
          </w:p>
        </w:tc>
        <w:tc>
          <w:tcPr>
            <w:tcW w:w="1057" w:type="dxa"/>
            <w:vAlign w:val="center"/>
          </w:tcPr>
          <w:p w14:paraId="21D5D2EB" w14:textId="77777777" w:rsidR="0072171D" w:rsidRPr="00ED0A0A" w:rsidRDefault="0072171D" w:rsidP="007A6E0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0632FC3" w14:textId="77777777" w:rsidR="00742CE8" w:rsidRPr="00ED0A0A" w:rsidRDefault="00742CE8" w:rsidP="00742CE8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ES"/>
        </w:rPr>
      </w:pPr>
    </w:p>
    <w:p w14:paraId="382C14BF" w14:textId="77777777" w:rsidR="00742CE8" w:rsidRPr="00ED0A0A" w:rsidRDefault="00742CE8" w:rsidP="00742CE8">
      <w:pPr>
        <w:pStyle w:val="Sinespaciado"/>
        <w:rPr>
          <w:sz w:val="20"/>
          <w:szCs w:val="20"/>
        </w:rPr>
      </w:pPr>
    </w:p>
    <w:p w14:paraId="48FB8732" w14:textId="77777777" w:rsidR="00742CE8" w:rsidRPr="00ED0A0A" w:rsidRDefault="00742CE8" w:rsidP="00742CE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14:paraId="2E7E390E" w14:textId="77777777" w:rsidR="00742CE8" w:rsidRPr="00ED0A0A" w:rsidRDefault="00742CE8" w:rsidP="00742CE8">
      <w:pPr>
        <w:pStyle w:val="Sinespaciado"/>
        <w:rPr>
          <w:rFonts w:ascii="Arial" w:hAnsi="Arial" w:cs="Arial"/>
          <w:b/>
          <w:sz w:val="20"/>
          <w:szCs w:val="20"/>
          <w:u w:val="single"/>
        </w:rPr>
      </w:pPr>
    </w:p>
    <w:p w14:paraId="3B5F8EAD" w14:textId="77777777" w:rsidR="00742CE8" w:rsidRPr="00ED0A0A" w:rsidRDefault="00742CE8" w:rsidP="00742CE8">
      <w:pPr>
        <w:pStyle w:val="parrafo"/>
        <w:spacing w:before="0" w:beforeAutospacing="0" w:after="0" w:afterAutospacing="0"/>
        <w:rPr>
          <w:rFonts w:ascii="Arial" w:hAnsi="Arial" w:cs="Arial"/>
          <w:sz w:val="20"/>
          <w:szCs w:val="20"/>
          <w:lang w:val="es-ES"/>
        </w:rPr>
      </w:pPr>
      <w:r w:rsidRPr="00ED0A0A">
        <w:rPr>
          <w:rFonts w:ascii="Arial" w:hAnsi="Arial" w:cs="Arial"/>
          <w:sz w:val="20"/>
          <w:szCs w:val="20"/>
          <w:lang w:val="es-ES"/>
        </w:rPr>
        <w:t xml:space="preserve">Palma, ………. de …………………………de………… </w:t>
      </w:r>
    </w:p>
    <w:p w14:paraId="5BF14C5A" w14:textId="77777777" w:rsidR="00742CE8" w:rsidRPr="00ED0A0A" w:rsidRDefault="00742CE8" w:rsidP="00742CE8">
      <w:pPr>
        <w:pStyle w:val="parrafo"/>
        <w:spacing w:before="0" w:beforeAutospacing="0" w:after="0" w:afterAutospacing="0"/>
        <w:rPr>
          <w:rFonts w:ascii="Arial" w:hAnsi="Arial" w:cs="Arial"/>
          <w:sz w:val="20"/>
          <w:szCs w:val="20"/>
          <w:lang w:val="es-ES"/>
        </w:rPr>
      </w:pPr>
    </w:p>
    <w:p w14:paraId="530AF9CD" w14:textId="77777777" w:rsidR="00742CE8" w:rsidRPr="00ED0A0A" w:rsidRDefault="00742CE8" w:rsidP="00742CE8">
      <w:pPr>
        <w:pStyle w:val="Ttulo7"/>
        <w:spacing w:before="0" w:after="0" w:line="240" w:lineRule="auto"/>
        <w:ind w:left="3016" w:right="224" w:firstLine="529"/>
        <w:jc w:val="center"/>
        <w:rPr>
          <w:rFonts w:ascii="Arial" w:hAnsi="Arial" w:cs="Arial"/>
          <w:sz w:val="20"/>
          <w:szCs w:val="20"/>
          <w:lang w:val="es-ES"/>
        </w:rPr>
      </w:pPr>
    </w:p>
    <w:p w14:paraId="6DA4131B" w14:textId="671E16E5" w:rsidR="00903B92" w:rsidRPr="00ED0A0A" w:rsidRDefault="00742CE8" w:rsidP="00742CE8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  <w:lang w:val="es-ES"/>
        </w:rPr>
      </w:pPr>
      <w:r w:rsidRPr="00ED0A0A">
        <w:rPr>
          <w:rFonts w:ascii="Arial" w:hAnsi="Arial" w:cs="Arial"/>
          <w:sz w:val="20"/>
          <w:szCs w:val="20"/>
          <w:lang w:val="es-ES"/>
        </w:rPr>
        <w:t>(Firma)</w:t>
      </w:r>
    </w:p>
    <w:p w14:paraId="4A7DE17A" w14:textId="77777777" w:rsidR="00903B92" w:rsidRPr="00ED0A0A" w:rsidRDefault="00903B92" w:rsidP="00903B92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  <w:lang w:val="es-ES"/>
        </w:rPr>
      </w:pPr>
    </w:p>
    <w:p w14:paraId="5A3FEA19" w14:textId="77777777" w:rsidR="00C12BED" w:rsidRPr="00ED0A0A" w:rsidRDefault="00C12BED" w:rsidP="00C12BED">
      <w:pPr>
        <w:pStyle w:val="Sinespaciado"/>
        <w:rPr>
          <w:rFonts w:ascii="Arial" w:hAnsi="Arial" w:cs="Arial"/>
          <w:b/>
          <w:sz w:val="20"/>
          <w:szCs w:val="20"/>
          <w:u w:val="single"/>
        </w:rPr>
      </w:pPr>
    </w:p>
    <w:p w14:paraId="2F83B9CD" w14:textId="77777777" w:rsidR="00986BC3" w:rsidRPr="00ED0A0A" w:rsidRDefault="00986BC3" w:rsidP="006E43E3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46041AF9" w14:textId="77777777" w:rsidR="006004F3" w:rsidRPr="00ED0A0A" w:rsidRDefault="006004F3" w:rsidP="006004F3">
      <w:pPr>
        <w:pStyle w:val="DETALLECUADRO"/>
        <w:spacing w:before="0" w:after="0"/>
        <w:rPr>
          <w:rFonts w:ascii="Arial" w:hAnsi="Arial" w:cs="Arial"/>
          <w:sz w:val="20"/>
          <w:szCs w:val="20"/>
          <w:lang w:val="es-ES"/>
        </w:rPr>
      </w:pPr>
    </w:p>
    <w:p w14:paraId="268BA8F6" w14:textId="77777777" w:rsidR="00EF1815" w:rsidRPr="00ED0A0A" w:rsidRDefault="00EF1815" w:rsidP="00EF1815">
      <w:pPr>
        <w:pStyle w:val="Sinespaciado"/>
        <w:rPr>
          <w:sz w:val="20"/>
          <w:szCs w:val="20"/>
        </w:rPr>
      </w:pPr>
    </w:p>
    <w:sectPr w:rsidR="00EF1815" w:rsidRPr="00ED0A0A" w:rsidSect="00C3431A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818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A671D" w14:textId="77777777" w:rsidR="00E64401" w:rsidRDefault="00E64401" w:rsidP="00BF74B3">
      <w:r>
        <w:separator/>
      </w:r>
    </w:p>
  </w:endnote>
  <w:endnote w:type="continuationSeparator" w:id="0">
    <w:p w14:paraId="5E973A7F" w14:textId="77777777" w:rsidR="00E64401" w:rsidRDefault="00E64401" w:rsidP="00BF7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 55 Roman">
    <w:altName w:val="Arial"/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Std-Lt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18"/>
      </w:rPr>
      <w:id w:val="13218419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</w:rPr>
          <w:id w:val="13218418"/>
          <w:docPartObj>
            <w:docPartGallery w:val="Page Numbers (Top of Page)"/>
            <w:docPartUnique/>
          </w:docPartObj>
        </w:sdtPr>
        <w:sdtEndPr/>
        <w:sdtContent>
          <w:p w14:paraId="4F5C229C" w14:textId="77777777" w:rsidR="00E64401" w:rsidRPr="00A9245F" w:rsidRDefault="00E64401" w:rsidP="00C020C0">
            <w:pPr>
              <w:pStyle w:val="Piedepgina"/>
              <w:spacing w:after="0"/>
              <w:jc w:val="center"/>
              <w:rPr>
                <w:rFonts w:ascii="Arial" w:hAnsi="Arial" w:cs="Arial"/>
                <w:sz w:val="18"/>
              </w:rPr>
            </w:pPr>
            <w:r w:rsidRPr="00A9245F">
              <w:rPr>
                <w:rFonts w:ascii="Arial" w:hAnsi="Arial" w:cs="Arial"/>
                <w:sz w:val="18"/>
              </w:rPr>
              <w:t xml:space="preserve">Pàgina </w:t>
            </w:r>
            <w:r w:rsidRPr="00A9245F">
              <w:rPr>
                <w:rFonts w:ascii="Arial" w:hAnsi="Arial" w:cs="Arial"/>
                <w:sz w:val="18"/>
              </w:rPr>
              <w:fldChar w:fldCharType="begin"/>
            </w:r>
            <w:r w:rsidRPr="00A9245F">
              <w:rPr>
                <w:rFonts w:ascii="Arial" w:hAnsi="Arial" w:cs="Arial"/>
                <w:sz w:val="18"/>
              </w:rPr>
              <w:instrText>PAGE</w:instrText>
            </w:r>
            <w:r w:rsidRPr="00A9245F">
              <w:rPr>
                <w:rFonts w:ascii="Arial" w:hAnsi="Arial" w:cs="Arial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</w:rPr>
              <w:t>8</w:t>
            </w:r>
            <w:r w:rsidRPr="00A9245F">
              <w:rPr>
                <w:rFonts w:ascii="Arial" w:hAnsi="Arial" w:cs="Arial"/>
                <w:sz w:val="18"/>
              </w:rPr>
              <w:fldChar w:fldCharType="end"/>
            </w:r>
            <w:r w:rsidRPr="00A9245F">
              <w:rPr>
                <w:rFonts w:ascii="Arial" w:hAnsi="Arial" w:cs="Arial"/>
                <w:sz w:val="18"/>
              </w:rPr>
              <w:t xml:space="preserve"> de </w:t>
            </w:r>
            <w:r w:rsidRPr="00A9245F">
              <w:rPr>
                <w:rFonts w:ascii="Arial" w:hAnsi="Arial" w:cs="Arial"/>
                <w:sz w:val="18"/>
              </w:rPr>
              <w:fldChar w:fldCharType="begin"/>
            </w:r>
            <w:r w:rsidRPr="00A9245F">
              <w:rPr>
                <w:rFonts w:ascii="Arial" w:hAnsi="Arial" w:cs="Arial"/>
                <w:sz w:val="18"/>
              </w:rPr>
              <w:instrText>NUMPAGES</w:instrText>
            </w:r>
            <w:r w:rsidRPr="00A9245F">
              <w:rPr>
                <w:rFonts w:ascii="Arial" w:hAnsi="Arial" w:cs="Arial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</w:rPr>
              <w:t>68</w:t>
            </w:r>
            <w:r w:rsidRPr="00A9245F">
              <w:rPr>
                <w:rFonts w:ascii="Arial" w:hAnsi="Arial" w:cs="Arial"/>
                <w:sz w:val="18"/>
              </w:rPr>
              <w:fldChar w:fldCharType="end"/>
            </w:r>
          </w:p>
        </w:sdtContent>
      </w:sdt>
    </w:sdtContent>
  </w:sdt>
  <w:p w14:paraId="1CA891D1" w14:textId="77777777" w:rsidR="00E64401" w:rsidRPr="00C3431A" w:rsidRDefault="00E64401" w:rsidP="00C3431A">
    <w:pPr>
      <w:pStyle w:val="Piedepgina"/>
      <w:tabs>
        <w:tab w:val="clear" w:pos="4513"/>
        <w:tab w:val="clear" w:pos="9026"/>
        <w:tab w:val="left" w:pos="6510"/>
      </w:tabs>
      <w:rPr>
        <w:rFonts w:ascii="Arial" w:hAnsi="Arial" w:cs="Arial"/>
      </w:rPr>
    </w:pPr>
    <w:r w:rsidRPr="00A9245F">
      <w:rPr>
        <w:rFonts w:ascii="Arial" w:hAnsi="Arial" w:cs="Arial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21457"/>
      <w:docPartObj>
        <w:docPartGallery w:val="Page Numbers (Bottom of Page)"/>
        <w:docPartUnique/>
      </w:docPartObj>
    </w:sdtPr>
    <w:sdtEndPr/>
    <w:sdtContent>
      <w:sdt>
        <w:sdtPr>
          <w:id w:val="216747541"/>
          <w:docPartObj>
            <w:docPartGallery w:val="Page Numbers (Top of Page)"/>
            <w:docPartUnique/>
          </w:docPartObj>
        </w:sdtPr>
        <w:sdtEndPr/>
        <w:sdtContent>
          <w:p w14:paraId="38263DA7" w14:textId="77777777" w:rsidR="00E64401" w:rsidRDefault="00E64401" w:rsidP="00DA362E">
            <w:pPr>
              <w:pStyle w:val="Piedepgina"/>
              <w:spacing w:after="0"/>
              <w:jc w:val="center"/>
            </w:pPr>
            <w:r w:rsidRPr="00C3431A">
              <w:rPr>
                <w:noProof/>
                <w:lang w:val="es-ES" w:eastAsia="es-ES"/>
              </w:rPr>
              <w:drawing>
                <wp:anchor distT="0" distB="0" distL="114300" distR="114300" simplePos="0" relativeHeight="251670528" behindDoc="0" locked="0" layoutInCell="1" allowOverlap="1" wp14:anchorId="6BD77BAD" wp14:editId="44B0869F">
                  <wp:simplePos x="0" y="0"/>
                  <wp:positionH relativeFrom="margin">
                    <wp:posOffset>5404485</wp:posOffset>
                  </wp:positionH>
                  <wp:positionV relativeFrom="paragraph">
                    <wp:posOffset>2540</wp:posOffset>
                  </wp:positionV>
                  <wp:extent cx="704850" cy="514350"/>
                  <wp:effectExtent l="0" t="0" r="0" b="0"/>
                  <wp:wrapNone/>
                  <wp:docPr id="3" name="Imagen 7" descr="/Users/ti-amoranta/Desktop/MANUAL/SEGELLS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ti-amoranta/Desktop/MANUAL/SEGELLS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3295575" wp14:editId="23C03F39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9735820</wp:posOffset>
                      </wp:positionV>
                      <wp:extent cx="5257800" cy="417830"/>
                      <wp:effectExtent l="0" t="0" r="0" b="0"/>
                      <wp:wrapNone/>
                      <wp:docPr id="4" name="Cuadro de text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257800" cy="417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0503BE" w14:textId="77777777" w:rsidR="00E64401" w:rsidRPr="00706D19" w:rsidRDefault="00E64401" w:rsidP="00837FBA">
                                  <w:pPr>
                                    <w:pStyle w:val="COSCAT"/>
                                    <w:rPr>
                                      <w:rFonts w:ascii="Arial" w:hAnsi="Arial" w:cs="Arial"/>
                                      <w:color w:val="7F888F"/>
                                      <w:sz w:val="16"/>
                                      <w:szCs w:val="16"/>
                                    </w:rPr>
                                  </w:pPr>
                                  <w:r w:rsidRPr="00706D19">
                                    <w:rPr>
                                      <w:rFonts w:ascii="Arial" w:hAnsi="Arial" w:cs="Arial"/>
                                      <w:color w:val="7F888F"/>
                                      <w:sz w:val="16"/>
                                      <w:szCs w:val="16"/>
                                    </w:rPr>
                                    <w:t>EMAYA, Empresa Municipal d’Aigües i Clavegueram, S.A. Carrer de Joan Maragall, 3 · 07006 · Palma · Illes Balears</w:t>
                                  </w:r>
                                </w:p>
                                <w:p w14:paraId="046D6F60" w14:textId="77777777" w:rsidR="00E64401" w:rsidRPr="00706D19" w:rsidRDefault="00E64401" w:rsidP="00837FBA">
                                  <w:pPr>
                                    <w:jc w:val="both"/>
                                    <w:rPr>
                                      <w:rFonts w:cs="Arial"/>
                                      <w:color w:val="7F888F"/>
                                    </w:rPr>
                                  </w:pPr>
                                  <w:r w:rsidRPr="00706D19">
                                    <w:rPr>
                                      <w:rFonts w:cs="Arial"/>
                                      <w:color w:val="7F888F"/>
                                      <w:sz w:val="16"/>
                                      <w:szCs w:val="16"/>
                                    </w:rPr>
                                    <w:t>Registre Mercantil de Palma, Llibre de Societats, Tom 229, Foli 59, Full 4499 · 30 setembre 1974 · N.I.F A07000029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29557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" o:spid="_x0000_s1026" type="#_x0000_t202" style="position:absolute;left:0;text-align:left;margin-left:0;margin-top:766.6pt;width:414pt;height:32.9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" filled="f" stroked="f">
                      <v:textbox inset="0,0,0,0">
                        <w:txbxContent>
                          <w:p w14:paraId="3D0503BE" w14:textId="77777777" w:rsidR="00E64401" w:rsidRPr="00706D19" w:rsidRDefault="00E64401" w:rsidP="00837FBA">
                            <w:pPr>
                              <w:pStyle w:val="COSCAT"/>
                              <w:rPr>
                                <w:rFonts w:ascii="Arial" w:hAnsi="Arial" w:cs="Arial"/>
                                <w:color w:val="7F888F"/>
                                <w:sz w:val="16"/>
                                <w:szCs w:val="16"/>
                              </w:rPr>
                            </w:pPr>
                            <w:r w:rsidRPr="00706D19">
                              <w:rPr>
                                <w:rFonts w:ascii="Arial" w:hAnsi="Arial" w:cs="Arial"/>
                                <w:color w:val="7F888F"/>
                                <w:sz w:val="16"/>
                                <w:szCs w:val="16"/>
                              </w:rPr>
                              <w:t>EMAYA, Empresa Municipal d’Aigües i Clavegueram, S.A. Carrer de Joan Maragall, 3 · 07006 · Palma · Illes Balears</w:t>
                            </w:r>
                          </w:p>
                          <w:p w14:paraId="046D6F60" w14:textId="77777777" w:rsidR="00E64401" w:rsidRPr="00706D19" w:rsidRDefault="00E64401" w:rsidP="00837FBA">
                            <w:pPr>
                              <w:jc w:val="both"/>
                              <w:rPr>
                                <w:rFonts w:cs="Arial"/>
                                <w:color w:val="7F888F"/>
                              </w:rPr>
                            </w:pPr>
                            <w:r w:rsidRPr="00706D19">
                              <w:rPr>
                                <w:rFonts w:cs="Arial"/>
                                <w:color w:val="7F888F"/>
                                <w:sz w:val="16"/>
                                <w:szCs w:val="16"/>
                              </w:rPr>
                              <w:t>Registre Mercantil de Palma, Llibre de Societats, Tom 229, Foli 59, Full 4499 · 30 setembre 1974 · N.I.F A07000029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sdtContent>
      </w:sdt>
    </w:sdtContent>
  </w:sdt>
  <w:p w14:paraId="2E17F37B" w14:textId="77777777" w:rsidR="00E64401" w:rsidRPr="00751877" w:rsidRDefault="00E64401" w:rsidP="00CC3B14">
    <w:pPr>
      <w:rPr>
        <w:rFonts w:cs="Arial"/>
        <w:color w:val="6C777C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92A9A" w14:textId="77777777" w:rsidR="00E64401" w:rsidRDefault="00E64401" w:rsidP="00BF74B3">
      <w:r>
        <w:separator/>
      </w:r>
    </w:p>
  </w:footnote>
  <w:footnote w:type="continuationSeparator" w:id="0">
    <w:p w14:paraId="5D0FC995" w14:textId="77777777" w:rsidR="00E64401" w:rsidRDefault="00E64401" w:rsidP="00BF7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2548E" w14:textId="77777777" w:rsidR="00E64401" w:rsidRDefault="00E64401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20B07" w14:textId="77777777" w:rsidR="00E64401" w:rsidRDefault="00E64401" w:rsidP="00C3431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8480" behindDoc="1" locked="0" layoutInCell="1" allowOverlap="1" wp14:anchorId="2894DF87" wp14:editId="72500958">
          <wp:simplePos x="0" y="0"/>
          <wp:positionH relativeFrom="margin">
            <wp:posOffset>3810</wp:posOffset>
          </wp:positionH>
          <wp:positionV relativeFrom="page">
            <wp:posOffset>276225</wp:posOffset>
          </wp:positionV>
          <wp:extent cx="6105525" cy="419100"/>
          <wp:effectExtent l="19050" t="0" r="9525" b="0"/>
          <wp:wrapNone/>
          <wp:docPr id="1" name="Imagen 2" descr="/Users/ti-amoranta/Desktop/CAP NO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/Users/ti-amoranta/Desktop/CAP NOVA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7DD7D3" w14:textId="22A10319" w:rsidR="00E64401" w:rsidRPr="00CE6313" w:rsidRDefault="00CE6313" w:rsidP="00FE1500">
    <w:pPr>
      <w:pStyle w:val="Encabezado"/>
      <w:tabs>
        <w:tab w:val="clear" w:pos="4513"/>
        <w:tab w:val="clear" w:pos="9026"/>
      </w:tabs>
      <w:ind w:left="1418" w:firstLine="709"/>
      <w:jc w:val="right"/>
      <w:rPr>
        <w:rFonts w:ascii="Arial" w:hAnsi="Arial" w:cs="Arial"/>
        <w:sz w:val="20"/>
        <w:szCs w:val="20"/>
      </w:rPr>
    </w:pPr>
    <w:bookmarkStart w:id="0" w:name="_Hlk159590585"/>
    <w:bookmarkStart w:id="1" w:name="_Hlk159590586"/>
    <w:r w:rsidRPr="00CE6313">
      <w:rPr>
        <w:rFonts w:ascii="Arial" w:hAnsi="Arial" w:cs="Arial"/>
        <w:sz w:val="20"/>
        <w:szCs w:val="20"/>
      </w:rPr>
      <w:t>2010_LASI_SE_0124</w:t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7499F" w14:textId="77777777" w:rsidR="00FE1500" w:rsidRDefault="00E64401" w:rsidP="00FE1500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6432" behindDoc="1" locked="0" layoutInCell="1" allowOverlap="1" wp14:anchorId="038363DE" wp14:editId="629AE887">
          <wp:simplePos x="0" y="0"/>
          <wp:positionH relativeFrom="margin">
            <wp:posOffset>251460</wp:posOffset>
          </wp:positionH>
          <wp:positionV relativeFrom="page">
            <wp:posOffset>161925</wp:posOffset>
          </wp:positionV>
          <wp:extent cx="6105525" cy="417830"/>
          <wp:effectExtent l="19050" t="0" r="9525" b="0"/>
          <wp:wrapNone/>
          <wp:docPr id="2" name="Imagen 2" descr="/Users/ti-amoranta/Desktop/CAP NO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/Users/ti-amoranta/Desktop/CAP NOVA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417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EBC32DC" w14:textId="79D8155E" w:rsidR="00E64401" w:rsidRPr="00CE6313" w:rsidRDefault="00FE1500" w:rsidP="00FE1500">
    <w:pPr>
      <w:pStyle w:val="Encabezado"/>
      <w:tabs>
        <w:tab w:val="clear" w:pos="4513"/>
        <w:tab w:val="clear" w:pos="9026"/>
      </w:tabs>
      <w:jc w:val="right"/>
      <w:rPr>
        <w:rFonts w:ascii="Arial" w:hAnsi="Arial" w:cs="Arial"/>
        <w:sz w:val="20"/>
        <w:szCs w:val="20"/>
      </w:rPr>
    </w:pPr>
    <w:r>
      <w:tab/>
    </w:r>
    <w:r>
      <w:tab/>
    </w:r>
    <w:r w:rsidR="00CE6313" w:rsidRPr="00CE6313">
      <w:rPr>
        <w:rFonts w:ascii="Arial" w:hAnsi="Arial" w:cs="Arial"/>
        <w:sz w:val="20"/>
        <w:szCs w:val="20"/>
      </w:rPr>
      <w:t>2010_LASI_SE_0124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E42A9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A5352A"/>
    <w:multiLevelType w:val="hybridMultilevel"/>
    <w:tmpl w:val="0472C0F2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2022615"/>
    <w:multiLevelType w:val="multilevel"/>
    <w:tmpl w:val="6C9AE87E"/>
    <w:lvl w:ilvl="0">
      <w:start w:val="4"/>
      <w:numFmt w:val="decimal"/>
      <w:lvlText w:val="12.%1."/>
      <w:lvlJc w:val="left"/>
      <w:pPr>
        <w:ind w:left="2130" w:hanging="720"/>
      </w:pPr>
    </w:lvl>
    <w:lvl w:ilvl="1">
      <w:start w:val="1"/>
      <w:numFmt w:val="decimal"/>
      <w:lvlText w:val="11.%2."/>
      <w:lvlJc w:val="left"/>
      <w:pPr>
        <w:ind w:left="2835" w:hanging="720"/>
      </w:pPr>
    </w:lvl>
    <w:lvl w:ilvl="2">
      <w:start w:val="1"/>
      <w:numFmt w:val="decimal"/>
      <w:lvlText w:val="11.2%3."/>
      <w:lvlJc w:val="left"/>
      <w:pPr>
        <w:ind w:left="3540" w:hanging="720"/>
      </w:pPr>
    </w:lvl>
    <w:lvl w:ilvl="3">
      <w:start w:val="1"/>
      <w:numFmt w:val="decimal"/>
      <w:lvlText w:val="%1.%2.%3.%4."/>
      <w:lvlJc w:val="left"/>
      <w:pPr>
        <w:ind w:left="4245" w:hanging="720"/>
      </w:pPr>
    </w:lvl>
    <w:lvl w:ilvl="4">
      <w:start w:val="1"/>
      <w:numFmt w:val="decimal"/>
      <w:lvlText w:val="%1.%2.%3.%4.%5."/>
      <w:lvlJc w:val="left"/>
      <w:pPr>
        <w:ind w:left="5310" w:hanging="1080"/>
      </w:pPr>
    </w:lvl>
    <w:lvl w:ilvl="5">
      <w:start w:val="1"/>
      <w:numFmt w:val="decimal"/>
      <w:lvlText w:val="%1.%2.%3.%4.%5.%6."/>
      <w:lvlJc w:val="left"/>
      <w:pPr>
        <w:ind w:left="6015" w:hanging="1080"/>
      </w:pPr>
    </w:lvl>
    <w:lvl w:ilvl="6">
      <w:start w:val="1"/>
      <w:numFmt w:val="decimal"/>
      <w:lvlText w:val="%1.%2.%3.%4.%5.%6.%7."/>
      <w:lvlJc w:val="left"/>
      <w:pPr>
        <w:ind w:left="7080" w:hanging="1440"/>
      </w:pPr>
    </w:lvl>
    <w:lvl w:ilvl="7">
      <w:start w:val="1"/>
      <w:numFmt w:val="decimal"/>
      <w:lvlText w:val="%1.%2.%3.%4.%5.%6.%7.%8."/>
      <w:lvlJc w:val="left"/>
      <w:pPr>
        <w:ind w:left="7785" w:hanging="1440"/>
      </w:pPr>
    </w:lvl>
    <w:lvl w:ilvl="8">
      <w:start w:val="1"/>
      <w:numFmt w:val="decimal"/>
      <w:lvlText w:val="%1.%2.%3.%4.%5.%6.%7.%8.%9."/>
      <w:lvlJc w:val="left"/>
      <w:pPr>
        <w:ind w:left="8850" w:hanging="1800"/>
      </w:pPr>
    </w:lvl>
  </w:abstractNum>
  <w:abstractNum w:abstractNumId="3" w15:restartNumberingAfterBreak="0">
    <w:nsid w:val="03381975"/>
    <w:multiLevelType w:val="multilevel"/>
    <w:tmpl w:val="C7163674"/>
    <w:lvl w:ilvl="0">
      <w:start w:val="9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A481D47"/>
    <w:multiLevelType w:val="multilevel"/>
    <w:tmpl w:val="C0DA01D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82167"/>
    <w:multiLevelType w:val="multilevel"/>
    <w:tmpl w:val="F5F8AF5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</w:rPr>
    </w:lvl>
    <w:lvl w:ilvl="1">
      <w:start w:val="1"/>
      <w:numFmt w:val="decimal"/>
      <w:lvlText w:val="%1.%2."/>
      <w:lvlJc w:val="left"/>
      <w:pPr>
        <w:ind w:left="1077" w:hanging="717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1644" w:hanging="924"/>
      </w:pPr>
      <w:rPr>
        <w:rFonts w:hint="default"/>
        <w:b/>
        <w:color w:val="auto"/>
      </w:rPr>
    </w:lvl>
    <w:lvl w:ilvl="3">
      <w:start w:val="1"/>
      <w:numFmt w:val="lowerLetter"/>
      <w:lvlText w:val="%4)"/>
      <w:lvlJc w:val="left"/>
      <w:pPr>
        <w:ind w:left="1276" w:hanging="425"/>
      </w:pPr>
      <w:rPr>
        <w:rFonts w:hint="default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2835" w:hanging="13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C2B0FDF"/>
    <w:multiLevelType w:val="multilevel"/>
    <w:tmpl w:val="4224AE18"/>
    <w:lvl w:ilvl="0">
      <w:start w:val="1"/>
      <w:numFmt w:val="decimal"/>
      <w:lvlText w:val="14.%1."/>
      <w:lvlJc w:val="left"/>
      <w:pPr>
        <w:ind w:left="1429" w:hanging="720"/>
      </w:pPr>
    </w:lvl>
    <w:lvl w:ilvl="1">
      <w:start w:val="1"/>
      <w:numFmt w:val="decimal"/>
      <w:lvlText w:val="11.%2."/>
      <w:lvlJc w:val="left"/>
      <w:pPr>
        <w:ind w:left="2134" w:hanging="720"/>
      </w:pPr>
    </w:lvl>
    <w:lvl w:ilvl="2">
      <w:start w:val="1"/>
      <w:numFmt w:val="decimal"/>
      <w:lvlText w:val="11.2%3."/>
      <w:lvlJc w:val="left"/>
      <w:pPr>
        <w:ind w:left="2839" w:hanging="720"/>
      </w:pPr>
    </w:lvl>
    <w:lvl w:ilvl="3">
      <w:start w:val="1"/>
      <w:numFmt w:val="decimal"/>
      <w:lvlText w:val="%1.%2.%3.%4."/>
      <w:lvlJc w:val="left"/>
      <w:pPr>
        <w:ind w:left="3544" w:hanging="720"/>
      </w:pPr>
    </w:lvl>
    <w:lvl w:ilvl="4">
      <w:start w:val="1"/>
      <w:numFmt w:val="decimal"/>
      <w:lvlText w:val="%1.%2.%3.%4.%5."/>
      <w:lvlJc w:val="left"/>
      <w:pPr>
        <w:ind w:left="4609" w:hanging="1080"/>
      </w:pPr>
    </w:lvl>
    <w:lvl w:ilvl="5">
      <w:start w:val="1"/>
      <w:numFmt w:val="decimal"/>
      <w:lvlText w:val="%1.%2.%3.%4.%5.%6."/>
      <w:lvlJc w:val="left"/>
      <w:pPr>
        <w:ind w:left="5314" w:hanging="1080"/>
      </w:pPr>
    </w:lvl>
    <w:lvl w:ilvl="6">
      <w:start w:val="1"/>
      <w:numFmt w:val="decimal"/>
      <w:lvlText w:val="%1.%2.%3.%4.%5.%6.%7."/>
      <w:lvlJc w:val="left"/>
      <w:pPr>
        <w:ind w:left="6379" w:hanging="1440"/>
      </w:pPr>
    </w:lvl>
    <w:lvl w:ilvl="7">
      <w:start w:val="1"/>
      <w:numFmt w:val="decimal"/>
      <w:lvlText w:val="%1.%2.%3.%4.%5.%6.%7.%8."/>
      <w:lvlJc w:val="left"/>
      <w:pPr>
        <w:ind w:left="7084" w:hanging="1440"/>
      </w:pPr>
    </w:lvl>
    <w:lvl w:ilvl="8">
      <w:start w:val="1"/>
      <w:numFmt w:val="decimal"/>
      <w:lvlText w:val="%1.%2.%3.%4.%5.%6.%7.%8.%9."/>
      <w:lvlJc w:val="left"/>
      <w:pPr>
        <w:ind w:left="8149" w:hanging="1800"/>
      </w:pPr>
    </w:lvl>
  </w:abstractNum>
  <w:abstractNum w:abstractNumId="7" w15:restartNumberingAfterBreak="0">
    <w:nsid w:val="0C5834F8"/>
    <w:multiLevelType w:val="multilevel"/>
    <w:tmpl w:val="813C5FB8"/>
    <w:lvl w:ilvl="0">
      <w:start w:val="1"/>
      <w:numFmt w:val="decimal"/>
      <w:lvlText w:val="12.%1."/>
      <w:lvlJc w:val="left"/>
      <w:pPr>
        <w:ind w:left="2130" w:hanging="720"/>
      </w:pPr>
    </w:lvl>
    <w:lvl w:ilvl="1">
      <w:start w:val="1"/>
      <w:numFmt w:val="decimal"/>
      <w:lvlText w:val="11.%2."/>
      <w:lvlJc w:val="left"/>
      <w:pPr>
        <w:ind w:left="2835" w:hanging="720"/>
      </w:pPr>
    </w:lvl>
    <w:lvl w:ilvl="2">
      <w:start w:val="1"/>
      <w:numFmt w:val="decimal"/>
      <w:lvlText w:val="11.2%3."/>
      <w:lvlJc w:val="left"/>
      <w:pPr>
        <w:ind w:left="3540" w:hanging="720"/>
      </w:pPr>
    </w:lvl>
    <w:lvl w:ilvl="3">
      <w:start w:val="1"/>
      <w:numFmt w:val="decimal"/>
      <w:lvlText w:val="%1.%2.%3.%4."/>
      <w:lvlJc w:val="left"/>
      <w:pPr>
        <w:ind w:left="4245" w:hanging="720"/>
      </w:pPr>
    </w:lvl>
    <w:lvl w:ilvl="4">
      <w:start w:val="1"/>
      <w:numFmt w:val="decimal"/>
      <w:lvlText w:val="%1.%2.%3.%4.%5."/>
      <w:lvlJc w:val="left"/>
      <w:pPr>
        <w:ind w:left="5310" w:hanging="1080"/>
      </w:pPr>
    </w:lvl>
    <w:lvl w:ilvl="5">
      <w:start w:val="1"/>
      <w:numFmt w:val="decimal"/>
      <w:lvlText w:val="%1.%2.%3.%4.%5.%6."/>
      <w:lvlJc w:val="left"/>
      <w:pPr>
        <w:ind w:left="6015" w:hanging="1080"/>
      </w:pPr>
    </w:lvl>
    <w:lvl w:ilvl="6">
      <w:start w:val="1"/>
      <w:numFmt w:val="decimal"/>
      <w:lvlText w:val="%1.%2.%3.%4.%5.%6.%7."/>
      <w:lvlJc w:val="left"/>
      <w:pPr>
        <w:ind w:left="7080" w:hanging="1440"/>
      </w:pPr>
    </w:lvl>
    <w:lvl w:ilvl="7">
      <w:start w:val="1"/>
      <w:numFmt w:val="decimal"/>
      <w:lvlText w:val="%1.%2.%3.%4.%5.%6.%7.%8."/>
      <w:lvlJc w:val="left"/>
      <w:pPr>
        <w:ind w:left="7785" w:hanging="1440"/>
      </w:pPr>
    </w:lvl>
    <w:lvl w:ilvl="8">
      <w:start w:val="1"/>
      <w:numFmt w:val="decimal"/>
      <w:lvlText w:val="%1.%2.%3.%4.%5.%6.%7.%8.%9."/>
      <w:lvlJc w:val="left"/>
      <w:pPr>
        <w:ind w:left="8850" w:hanging="1800"/>
      </w:pPr>
    </w:lvl>
  </w:abstractNum>
  <w:abstractNum w:abstractNumId="8" w15:restartNumberingAfterBreak="0">
    <w:nsid w:val="0E7D1220"/>
    <w:multiLevelType w:val="hybridMultilevel"/>
    <w:tmpl w:val="ED103F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A7031D"/>
    <w:multiLevelType w:val="multilevel"/>
    <w:tmpl w:val="186E9E68"/>
    <w:lvl w:ilvl="0">
      <w:start w:val="1"/>
      <w:numFmt w:val="decimal"/>
      <w:lvlText w:val="24.%1."/>
      <w:lvlJc w:val="left"/>
      <w:pPr>
        <w:ind w:left="720" w:hanging="720"/>
      </w:pPr>
    </w:lvl>
    <w:lvl w:ilvl="1">
      <w:start w:val="1"/>
      <w:numFmt w:val="decimal"/>
      <w:lvlText w:val="24.%2."/>
      <w:lvlJc w:val="left"/>
      <w:pPr>
        <w:ind w:left="1425" w:hanging="720"/>
      </w:pPr>
    </w:lvl>
    <w:lvl w:ilvl="2">
      <w:start w:val="1"/>
      <w:numFmt w:val="decimal"/>
      <w:lvlText w:val="11.%3."/>
      <w:lvlJc w:val="left"/>
      <w:pPr>
        <w:ind w:left="2130" w:hanging="720"/>
      </w:pPr>
    </w:lvl>
    <w:lvl w:ilvl="3">
      <w:start w:val="1"/>
      <w:numFmt w:val="decimal"/>
      <w:lvlText w:val="%1.%2.%3.%4."/>
      <w:lvlJc w:val="left"/>
      <w:pPr>
        <w:ind w:left="2835" w:hanging="720"/>
      </w:pPr>
    </w:lvl>
    <w:lvl w:ilvl="4">
      <w:start w:val="1"/>
      <w:numFmt w:val="decimal"/>
      <w:lvlText w:val="%1.%2.%3.%4.%5."/>
      <w:lvlJc w:val="left"/>
      <w:pPr>
        <w:ind w:left="3900" w:hanging="1080"/>
      </w:pPr>
    </w:lvl>
    <w:lvl w:ilvl="5">
      <w:start w:val="1"/>
      <w:numFmt w:val="decimal"/>
      <w:lvlText w:val="%1.%2.%3.%4.%5.%6."/>
      <w:lvlJc w:val="left"/>
      <w:pPr>
        <w:ind w:left="4605" w:hanging="1080"/>
      </w:pPr>
    </w:lvl>
    <w:lvl w:ilvl="6">
      <w:start w:val="1"/>
      <w:numFmt w:val="decimal"/>
      <w:lvlText w:val="%1.%2.%3.%4.%5.%6.%7."/>
      <w:lvlJc w:val="left"/>
      <w:pPr>
        <w:ind w:left="5670" w:hanging="1440"/>
      </w:pPr>
    </w:lvl>
    <w:lvl w:ilvl="7">
      <w:start w:val="1"/>
      <w:numFmt w:val="decimal"/>
      <w:lvlText w:val="%1.%2.%3.%4.%5.%6.%7.%8."/>
      <w:lvlJc w:val="left"/>
      <w:pPr>
        <w:ind w:left="6375" w:hanging="1440"/>
      </w:pPr>
    </w:lvl>
    <w:lvl w:ilvl="8">
      <w:start w:val="1"/>
      <w:numFmt w:val="decimal"/>
      <w:lvlText w:val="%1.%2.%3.%4.%5.%6.%7.%8.%9."/>
      <w:lvlJc w:val="left"/>
      <w:pPr>
        <w:ind w:left="7440" w:hanging="1800"/>
      </w:pPr>
    </w:lvl>
  </w:abstractNum>
  <w:abstractNum w:abstractNumId="10" w15:restartNumberingAfterBreak="0">
    <w:nsid w:val="15B211BE"/>
    <w:multiLevelType w:val="hybridMultilevel"/>
    <w:tmpl w:val="B6E02C46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BD2BCB"/>
    <w:multiLevelType w:val="multilevel"/>
    <w:tmpl w:val="F5F8AF5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</w:rPr>
    </w:lvl>
    <w:lvl w:ilvl="1">
      <w:start w:val="1"/>
      <w:numFmt w:val="decimal"/>
      <w:lvlText w:val="%1.%2."/>
      <w:lvlJc w:val="left"/>
      <w:pPr>
        <w:ind w:left="1077" w:hanging="717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1644" w:hanging="924"/>
      </w:pPr>
      <w:rPr>
        <w:rFonts w:hint="default"/>
        <w:b/>
        <w:color w:val="auto"/>
      </w:rPr>
    </w:lvl>
    <w:lvl w:ilvl="3">
      <w:start w:val="1"/>
      <w:numFmt w:val="lowerLetter"/>
      <w:lvlText w:val="%4)"/>
      <w:lvlJc w:val="left"/>
      <w:pPr>
        <w:ind w:left="1729" w:hanging="425"/>
      </w:pPr>
      <w:rPr>
        <w:rFonts w:hint="default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2835" w:hanging="13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4F926C7"/>
    <w:multiLevelType w:val="hybridMultilevel"/>
    <w:tmpl w:val="48EC19CE"/>
    <w:lvl w:ilvl="0" w:tplc="FFFFFFFF">
      <w:start w:val="1"/>
      <w:numFmt w:val="lowerLetter"/>
      <w:lvlText w:val="%1)"/>
      <w:lvlJc w:val="left"/>
      <w:pPr>
        <w:ind w:left="644" w:hanging="360"/>
      </w:pPr>
      <w:rPr>
        <w:b/>
        <w:color w:val="000000" w:themeColor="text1"/>
      </w:rPr>
    </w:lvl>
    <w:lvl w:ilvl="1" w:tplc="FFFFFFFF">
      <w:start w:val="1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A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5433A7"/>
    <w:multiLevelType w:val="multilevel"/>
    <w:tmpl w:val="A65462E2"/>
    <w:lvl w:ilvl="0">
      <w:start w:val="1"/>
      <w:numFmt w:val="decimal"/>
      <w:lvlText w:val="24.%1."/>
      <w:lvlJc w:val="left"/>
      <w:pPr>
        <w:ind w:left="720" w:hanging="720"/>
      </w:pPr>
    </w:lvl>
    <w:lvl w:ilvl="1">
      <w:start w:val="1"/>
      <w:numFmt w:val="decimal"/>
      <w:lvlText w:val="24.%2."/>
      <w:lvlJc w:val="left"/>
      <w:pPr>
        <w:ind w:left="1425" w:hanging="720"/>
      </w:pPr>
    </w:lvl>
    <w:lvl w:ilvl="2">
      <w:start w:val="2"/>
      <w:numFmt w:val="decimal"/>
      <w:lvlText w:val="20.%3."/>
      <w:lvlJc w:val="left"/>
      <w:pPr>
        <w:ind w:left="2130" w:hanging="720"/>
      </w:pPr>
    </w:lvl>
    <w:lvl w:ilvl="3">
      <w:start w:val="1"/>
      <w:numFmt w:val="decimal"/>
      <w:lvlText w:val="%1.%2.%3.%4."/>
      <w:lvlJc w:val="left"/>
      <w:pPr>
        <w:ind w:left="2835" w:hanging="720"/>
      </w:pPr>
    </w:lvl>
    <w:lvl w:ilvl="4">
      <w:start w:val="1"/>
      <w:numFmt w:val="decimal"/>
      <w:lvlText w:val="%1.%2.%3.%4.%5."/>
      <w:lvlJc w:val="left"/>
      <w:pPr>
        <w:ind w:left="3900" w:hanging="1080"/>
      </w:pPr>
    </w:lvl>
    <w:lvl w:ilvl="5">
      <w:start w:val="1"/>
      <w:numFmt w:val="decimal"/>
      <w:lvlText w:val="%1.%2.%3.%4.%5.%6."/>
      <w:lvlJc w:val="left"/>
      <w:pPr>
        <w:ind w:left="4605" w:hanging="1080"/>
      </w:pPr>
    </w:lvl>
    <w:lvl w:ilvl="6">
      <w:start w:val="1"/>
      <w:numFmt w:val="decimal"/>
      <w:lvlText w:val="%1.%2.%3.%4.%5.%6.%7."/>
      <w:lvlJc w:val="left"/>
      <w:pPr>
        <w:ind w:left="5670" w:hanging="1440"/>
      </w:pPr>
    </w:lvl>
    <w:lvl w:ilvl="7">
      <w:start w:val="1"/>
      <w:numFmt w:val="decimal"/>
      <w:lvlText w:val="%1.%2.%3.%4.%5.%6.%7.%8."/>
      <w:lvlJc w:val="left"/>
      <w:pPr>
        <w:ind w:left="6375" w:hanging="1440"/>
      </w:pPr>
    </w:lvl>
    <w:lvl w:ilvl="8">
      <w:start w:val="1"/>
      <w:numFmt w:val="decimal"/>
      <w:lvlText w:val="%1.%2.%3.%4.%5.%6.%7.%8.%9."/>
      <w:lvlJc w:val="left"/>
      <w:pPr>
        <w:ind w:left="7440" w:hanging="1800"/>
      </w:pPr>
    </w:lvl>
  </w:abstractNum>
  <w:abstractNum w:abstractNumId="14" w15:restartNumberingAfterBreak="0">
    <w:nsid w:val="2C1B4B62"/>
    <w:multiLevelType w:val="multilevel"/>
    <w:tmpl w:val="C0784A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-"/>
      <w:lvlJc w:val="left"/>
      <w:pPr>
        <w:ind w:left="1728" w:hanging="648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CF5E41"/>
    <w:multiLevelType w:val="hybridMultilevel"/>
    <w:tmpl w:val="30AA2FBE"/>
    <w:lvl w:ilvl="0" w:tplc="3F96C36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E288F"/>
    <w:multiLevelType w:val="hybridMultilevel"/>
    <w:tmpl w:val="C7523054"/>
    <w:lvl w:ilvl="0" w:tplc="0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386E0659"/>
    <w:multiLevelType w:val="multilevel"/>
    <w:tmpl w:val="66F08716"/>
    <w:lvl w:ilvl="0">
      <w:start w:val="9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0A068D5"/>
    <w:multiLevelType w:val="hybridMultilevel"/>
    <w:tmpl w:val="3D9AAF26"/>
    <w:lvl w:ilvl="0" w:tplc="EDF20B4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F542B"/>
    <w:multiLevelType w:val="hybridMultilevel"/>
    <w:tmpl w:val="8864EB02"/>
    <w:lvl w:ilvl="0" w:tplc="03DC65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6EB709F"/>
    <w:multiLevelType w:val="multilevel"/>
    <w:tmpl w:val="B77218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90B5BFD"/>
    <w:multiLevelType w:val="multilevel"/>
    <w:tmpl w:val="F5F8AF5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</w:rPr>
    </w:lvl>
    <w:lvl w:ilvl="1">
      <w:start w:val="1"/>
      <w:numFmt w:val="decimal"/>
      <w:lvlText w:val="%1.%2."/>
      <w:lvlJc w:val="left"/>
      <w:pPr>
        <w:ind w:left="1077" w:hanging="717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1644" w:hanging="924"/>
      </w:pPr>
      <w:rPr>
        <w:rFonts w:hint="default"/>
        <w:b/>
        <w:color w:val="auto"/>
      </w:rPr>
    </w:lvl>
    <w:lvl w:ilvl="3">
      <w:start w:val="1"/>
      <w:numFmt w:val="lowerLetter"/>
      <w:lvlText w:val="%4)"/>
      <w:lvlJc w:val="left"/>
      <w:pPr>
        <w:ind w:left="1729" w:hanging="425"/>
      </w:pPr>
      <w:rPr>
        <w:rFonts w:hint="default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2835" w:hanging="13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9F27E40"/>
    <w:multiLevelType w:val="multilevel"/>
    <w:tmpl w:val="767016AE"/>
    <w:lvl w:ilvl="0">
      <w:start w:val="12"/>
      <w:numFmt w:val="bullet"/>
      <w:lvlText w:val="-"/>
      <w:lvlJc w:val="left"/>
      <w:pPr>
        <w:tabs>
          <w:tab w:val="num" w:pos="720"/>
        </w:tabs>
        <w:ind w:left="720" w:hanging="720"/>
      </w:pPr>
      <w:rPr>
        <w:rFonts w:ascii="Arial" w:eastAsia="Times New Roman" w:hAnsi="Arial" w:cs="Arial" w:hint="default"/>
      </w:rPr>
    </w:lvl>
    <w:lvl w:ilvl="1">
      <w:start w:val="12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Arial" w:eastAsia="Times New Roman" w:hAnsi="Arial" w:cs="Aria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B7F7E08"/>
    <w:multiLevelType w:val="multilevel"/>
    <w:tmpl w:val="0B54CF5C"/>
    <w:lvl w:ilvl="0">
      <w:start w:val="1"/>
      <w:numFmt w:val="upperRoman"/>
      <w:pStyle w:val="TITULO"/>
      <w:lvlText w:val="%1.-"/>
      <w:lvlJc w:val="left"/>
      <w:pPr>
        <w:tabs>
          <w:tab w:val="num" w:pos="624"/>
        </w:tabs>
        <w:ind w:left="624" w:hanging="624"/>
      </w:pPr>
      <w:rPr>
        <w:rFonts w:ascii="Arial Narrow" w:hAnsi="Arial Narrow" w:hint="default"/>
        <w:b/>
        <w:i w:val="0"/>
        <w:sz w:val="24"/>
      </w:rPr>
    </w:lvl>
    <w:lvl w:ilvl="1">
      <w:start w:val="1"/>
      <w:numFmt w:val="decimal"/>
      <w:lvlText w:val="%2.-"/>
      <w:lvlJc w:val="left"/>
      <w:pPr>
        <w:tabs>
          <w:tab w:val="num" w:pos="1588"/>
        </w:tabs>
        <w:ind w:left="1588" w:hanging="908"/>
      </w:pPr>
      <w:rPr>
        <w:rFonts w:ascii="Arial Narrow" w:hAnsi="Arial Narrow" w:hint="default"/>
        <w:b/>
        <w:i w:val="0"/>
        <w:sz w:val="24"/>
      </w:rPr>
    </w:lvl>
    <w:lvl w:ilvl="2">
      <w:start w:val="1"/>
      <w:numFmt w:val="lowerLetter"/>
      <w:lvlRestart w:val="0"/>
      <w:lvlText w:val="%3)"/>
      <w:lvlJc w:val="left"/>
      <w:pPr>
        <w:tabs>
          <w:tab w:val="num" w:pos="2098"/>
        </w:tabs>
        <w:ind w:left="2098" w:hanging="964"/>
      </w:pPr>
      <w:rPr>
        <w:rFonts w:ascii="Arial Narrow" w:hAnsi="Arial Narrow" w:hint="default"/>
        <w:b/>
        <w:i w:val="0"/>
        <w:sz w:val="24"/>
      </w:rPr>
    </w:lvl>
    <w:lvl w:ilvl="3">
      <w:start w:val="1"/>
      <w:numFmt w:val="decimal"/>
      <w:lvlRestart w:val="1"/>
      <w:lvlText w:val="%11.1.1.%4."/>
      <w:lvlJc w:val="left"/>
      <w:pPr>
        <w:tabs>
          <w:tab w:val="num" w:pos="3345"/>
        </w:tabs>
        <w:ind w:left="3345" w:hanging="1814"/>
      </w:pPr>
      <w:rPr>
        <w:rFonts w:ascii="Arial Narrow" w:hAnsi="Arial Narrow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B9554C1"/>
    <w:multiLevelType w:val="multilevel"/>
    <w:tmpl w:val="4D24F7FC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7D5968"/>
    <w:multiLevelType w:val="multilevel"/>
    <w:tmpl w:val="66B837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F1235BD"/>
    <w:multiLevelType w:val="hybridMultilevel"/>
    <w:tmpl w:val="B2FAC0DA"/>
    <w:lvl w:ilvl="0" w:tplc="85C8ED0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AB2BED"/>
    <w:multiLevelType w:val="multilevel"/>
    <w:tmpl w:val="AE56CA40"/>
    <w:lvl w:ilvl="0">
      <w:numFmt w:val="none"/>
      <w:lvlText w:val="-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pStyle w:val="DETALLECUADRONUMERADO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8" w15:restartNumberingAfterBreak="0">
    <w:nsid w:val="53F34E4C"/>
    <w:multiLevelType w:val="multilevel"/>
    <w:tmpl w:val="F80691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16" w:hanging="1800"/>
      </w:pPr>
      <w:rPr>
        <w:rFonts w:hint="default"/>
      </w:rPr>
    </w:lvl>
  </w:abstractNum>
  <w:abstractNum w:abstractNumId="29" w15:restartNumberingAfterBreak="0">
    <w:nsid w:val="55F444CE"/>
    <w:multiLevelType w:val="multilevel"/>
    <w:tmpl w:val="04B874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-"/>
      <w:lvlJc w:val="left"/>
      <w:pPr>
        <w:ind w:left="1728" w:hanging="648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6C0427E"/>
    <w:multiLevelType w:val="hybridMultilevel"/>
    <w:tmpl w:val="51ACA860"/>
    <w:lvl w:ilvl="0" w:tplc="47561F0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D6628F"/>
    <w:multiLevelType w:val="hybridMultilevel"/>
    <w:tmpl w:val="15468494"/>
    <w:lvl w:ilvl="0" w:tplc="A10E43D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 w:val="0"/>
        <w:sz w:val="22"/>
        <w:szCs w:val="22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9F65F1"/>
    <w:multiLevelType w:val="multilevel"/>
    <w:tmpl w:val="D34C9DE2"/>
    <w:lvl w:ilvl="0">
      <w:start w:val="1"/>
      <w:numFmt w:val="decimal"/>
      <w:pStyle w:val="DETALLECUADROBLANCO"/>
      <w:lvlText w:val="1.%1."/>
      <w:lvlJc w:val="left"/>
      <w:pPr>
        <w:tabs>
          <w:tab w:val="num" w:pos="360"/>
        </w:tabs>
        <w:ind w:left="0" w:firstLine="0"/>
      </w:pPr>
      <w:rPr>
        <w:rFonts w:ascii="Arial" w:hAnsi="Arial" w:cs="Arial" w:hint="default"/>
        <w:b w:val="0"/>
        <w:i w:val="0"/>
        <w:sz w:val="22"/>
      </w:rPr>
    </w:lvl>
    <w:lvl w:ilvl="1">
      <w:start w:val="1"/>
      <w:numFmt w:val="decimal"/>
      <w:lvlText w:val="2.2.%2"/>
      <w:lvlJc w:val="left"/>
      <w:pPr>
        <w:tabs>
          <w:tab w:val="num" w:pos="1588"/>
        </w:tabs>
        <w:ind w:left="1588" w:hanging="908"/>
      </w:pPr>
      <w:rPr>
        <w:rFonts w:ascii="Arial Narrow" w:hAnsi="Arial Narrow" w:hint="default"/>
        <w:b/>
        <w:i w:val="0"/>
        <w:sz w:val="24"/>
      </w:rPr>
    </w:lvl>
    <w:lvl w:ilvl="2">
      <w:start w:val="1"/>
      <w:numFmt w:val="none"/>
      <w:lvlText w:val="1.1.1."/>
      <w:lvlJc w:val="left"/>
      <w:pPr>
        <w:tabs>
          <w:tab w:val="num" w:pos="2495"/>
        </w:tabs>
        <w:ind w:left="2495" w:hanging="1361"/>
      </w:pPr>
      <w:rPr>
        <w:rFonts w:ascii="Arial Narrow" w:hAnsi="Arial Narrow" w:hint="default"/>
        <w:b/>
        <w:i w:val="0"/>
        <w:sz w:val="24"/>
      </w:rPr>
    </w:lvl>
    <w:lvl w:ilvl="3">
      <w:start w:val="1"/>
      <w:numFmt w:val="decimal"/>
      <w:lvlRestart w:val="1"/>
      <w:lvlText w:val="%11.1.1.%4."/>
      <w:lvlJc w:val="left"/>
      <w:pPr>
        <w:tabs>
          <w:tab w:val="num" w:pos="3345"/>
        </w:tabs>
        <w:ind w:left="3345" w:hanging="1814"/>
      </w:pPr>
      <w:rPr>
        <w:rFonts w:ascii="Arial Narrow" w:hAnsi="Arial Narrow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64BF4203"/>
    <w:multiLevelType w:val="hybridMultilevel"/>
    <w:tmpl w:val="628AD068"/>
    <w:lvl w:ilvl="0" w:tplc="5060FE90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763CF3"/>
    <w:multiLevelType w:val="hybridMultilevel"/>
    <w:tmpl w:val="888CCDB0"/>
    <w:lvl w:ilvl="0" w:tplc="14FEA7E4">
      <w:start w:val="1"/>
      <w:numFmt w:val="lowerLetter"/>
      <w:lvlText w:val="%1)"/>
      <w:lvlJc w:val="left"/>
      <w:pPr>
        <w:ind w:left="644" w:hanging="360"/>
      </w:pPr>
      <w:rPr>
        <w:b/>
        <w:color w:val="000000" w:themeColor="text1"/>
      </w:rPr>
    </w:lvl>
    <w:lvl w:ilvl="1" w:tplc="5060FE90">
      <w:start w:val="1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5060FE90">
      <w:start w:val="12"/>
      <w:numFmt w:val="bullet"/>
      <w:lvlText w:val="-"/>
      <w:lvlJc w:val="left"/>
      <w:pPr>
        <w:ind w:left="2160" w:hanging="180"/>
      </w:pPr>
      <w:rPr>
        <w:rFonts w:ascii="Arial" w:eastAsia="Times New Roman" w:hAnsi="Arial" w:cs="Arial" w:hint="default"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7D7FEF"/>
    <w:multiLevelType w:val="multilevel"/>
    <w:tmpl w:val="8C4CB3F2"/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75B3370F"/>
    <w:multiLevelType w:val="hybridMultilevel"/>
    <w:tmpl w:val="542687E2"/>
    <w:lvl w:ilvl="0" w:tplc="65087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auto"/>
      </w:rPr>
    </w:lvl>
    <w:lvl w:ilvl="1" w:tplc="B944FD4A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b/>
      </w:rPr>
    </w:lvl>
    <w:lvl w:ilvl="2" w:tplc="B8BC79D6">
      <w:start w:val="2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3" w:tplc="973EBB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84F2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CCD4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5F24D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7A2B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8669B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69D2805"/>
    <w:multiLevelType w:val="multilevel"/>
    <w:tmpl w:val="E320F39A"/>
    <w:lvl w:ilvl="0">
      <w:start w:val="6"/>
      <w:numFmt w:val="decimal"/>
      <w:lvlText w:val="12.%1."/>
      <w:lvlJc w:val="left"/>
      <w:pPr>
        <w:ind w:left="2130" w:hanging="720"/>
      </w:pPr>
    </w:lvl>
    <w:lvl w:ilvl="1">
      <w:start w:val="1"/>
      <w:numFmt w:val="decimal"/>
      <w:lvlText w:val="11.%2."/>
      <w:lvlJc w:val="left"/>
      <w:pPr>
        <w:ind w:left="2835" w:hanging="720"/>
      </w:pPr>
    </w:lvl>
    <w:lvl w:ilvl="2">
      <w:start w:val="1"/>
      <w:numFmt w:val="decimal"/>
      <w:lvlText w:val="11.2%3."/>
      <w:lvlJc w:val="left"/>
      <w:pPr>
        <w:ind w:left="3540" w:hanging="720"/>
      </w:pPr>
    </w:lvl>
    <w:lvl w:ilvl="3">
      <w:start w:val="1"/>
      <w:numFmt w:val="decimal"/>
      <w:lvlText w:val="%1.%2.%3.%4."/>
      <w:lvlJc w:val="left"/>
      <w:pPr>
        <w:ind w:left="4245" w:hanging="720"/>
      </w:pPr>
    </w:lvl>
    <w:lvl w:ilvl="4">
      <w:start w:val="1"/>
      <w:numFmt w:val="decimal"/>
      <w:lvlText w:val="%1.%2.%3.%4.%5."/>
      <w:lvlJc w:val="left"/>
      <w:pPr>
        <w:ind w:left="5310" w:hanging="1080"/>
      </w:pPr>
    </w:lvl>
    <w:lvl w:ilvl="5">
      <w:start w:val="1"/>
      <w:numFmt w:val="decimal"/>
      <w:lvlText w:val="%1.%2.%3.%4.%5.%6."/>
      <w:lvlJc w:val="left"/>
      <w:pPr>
        <w:ind w:left="6015" w:hanging="1080"/>
      </w:pPr>
    </w:lvl>
    <w:lvl w:ilvl="6">
      <w:start w:val="1"/>
      <w:numFmt w:val="decimal"/>
      <w:lvlText w:val="%1.%2.%3.%4.%5.%6.%7."/>
      <w:lvlJc w:val="left"/>
      <w:pPr>
        <w:ind w:left="7080" w:hanging="1440"/>
      </w:pPr>
    </w:lvl>
    <w:lvl w:ilvl="7">
      <w:start w:val="1"/>
      <w:numFmt w:val="decimal"/>
      <w:lvlText w:val="%1.%2.%3.%4.%5.%6.%7.%8."/>
      <w:lvlJc w:val="left"/>
      <w:pPr>
        <w:ind w:left="7785" w:hanging="1440"/>
      </w:pPr>
    </w:lvl>
    <w:lvl w:ilvl="8">
      <w:start w:val="1"/>
      <w:numFmt w:val="decimal"/>
      <w:lvlText w:val="%1.%2.%3.%4.%5.%6.%7.%8.%9."/>
      <w:lvlJc w:val="left"/>
      <w:pPr>
        <w:ind w:left="8850" w:hanging="1800"/>
      </w:pPr>
    </w:lvl>
  </w:abstractNum>
  <w:abstractNum w:abstractNumId="38" w15:restartNumberingAfterBreak="0">
    <w:nsid w:val="7B6D506F"/>
    <w:multiLevelType w:val="multilevel"/>
    <w:tmpl w:val="D53E2234"/>
    <w:lvl w:ilvl="0">
      <w:start w:val="22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1190" w:hanging="480"/>
      </w:pPr>
    </w:lvl>
    <w:lvl w:ilvl="2">
      <w:start w:val="1"/>
      <w:numFmt w:val="decimal"/>
      <w:lvlText w:val="%1.%2.%3."/>
      <w:lvlJc w:val="left"/>
      <w:pPr>
        <w:ind w:left="2130" w:hanging="720"/>
      </w:pPr>
    </w:lvl>
    <w:lvl w:ilvl="3">
      <w:start w:val="1"/>
      <w:numFmt w:val="decimal"/>
      <w:lvlText w:val="%1.%2.%3.%4."/>
      <w:lvlJc w:val="left"/>
      <w:pPr>
        <w:ind w:left="2835" w:hanging="720"/>
      </w:pPr>
    </w:lvl>
    <w:lvl w:ilvl="4">
      <w:start w:val="1"/>
      <w:numFmt w:val="decimal"/>
      <w:lvlText w:val="%1.%2.%3.%4.%5."/>
      <w:lvlJc w:val="left"/>
      <w:pPr>
        <w:ind w:left="3900" w:hanging="1080"/>
      </w:pPr>
    </w:lvl>
    <w:lvl w:ilvl="5">
      <w:start w:val="1"/>
      <w:numFmt w:val="decimal"/>
      <w:lvlText w:val="%1.%2.%3.%4.%5.%6."/>
      <w:lvlJc w:val="left"/>
      <w:pPr>
        <w:ind w:left="4605" w:hanging="1080"/>
      </w:pPr>
    </w:lvl>
    <w:lvl w:ilvl="6">
      <w:start w:val="1"/>
      <w:numFmt w:val="decimal"/>
      <w:lvlText w:val="%1.%2.%3.%4.%5.%6.%7."/>
      <w:lvlJc w:val="left"/>
      <w:pPr>
        <w:ind w:left="5670" w:hanging="1440"/>
      </w:pPr>
    </w:lvl>
    <w:lvl w:ilvl="7">
      <w:start w:val="1"/>
      <w:numFmt w:val="decimal"/>
      <w:lvlText w:val="%1.%2.%3.%4.%5.%6.%7.%8."/>
      <w:lvlJc w:val="left"/>
      <w:pPr>
        <w:ind w:left="6375" w:hanging="1440"/>
      </w:pPr>
    </w:lvl>
    <w:lvl w:ilvl="8">
      <w:start w:val="1"/>
      <w:numFmt w:val="decimal"/>
      <w:lvlText w:val="%1.%2.%3.%4.%5.%6.%7.%8.%9."/>
      <w:lvlJc w:val="left"/>
      <w:pPr>
        <w:ind w:left="7440" w:hanging="1800"/>
      </w:pPr>
    </w:lvl>
  </w:abstractNum>
  <w:abstractNum w:abstractNumId="39" w15:restartNumberingAfterBreak="0">
    <w:nsid w:val="7D5C775A"/>
    <w:multiLevelType w:val="multilevel"/>
    <w:tmpl w:val="3704FFC4"/>
    <w:lvl w:ilvl="0">
      <w:start w:val="1"/>
      <w:numFmt w:val="decimal"/>
      <w:lvlText w:val="24.%1."/>
      <w:lvlJc w:val="left"/>
      <w:pPr>
        <w:ind w:left="720" w:hanging="720"/>
      </w:pPr>
    </w:lvl>
    <w:lvl w:ilvl="1">
      <w:start w:val="1"/>
      <w:numFmt w:val="decimal"/>
      <w:lvlText w:val="24.%2."/>
      <w:lvlJc w:val="left"/>
      <w:pPr>
        <w:ind w:left="1425" w:hanging="720"/>
      </w:pPr>
    </w:lvl>
    <w:lvl w:ilvl="2">
      <w:start w:val="1"/>
      <w:numFmt w:val="decimal"/>
      <w:lvlText w:val="20.%3."/>
      <w:lvlJc w:val="left"/>
      <w:pPr>
        <w:ind w:left="2130" w:hanging="720"/>
      </w:pPr>
    </w:lvl>
    <w:lvl w:ilvl="3">
      <w:start w:val="1"/>
      <w:numFmt w:val="decimal"/>
      <w:lvlText w:val="%1.%2.%3.%4."/>
      <w:lvlJc w:val="left"/>
      <w:pPr>
        <w:ind w:left="2835" w:hanging="720"/>
      </w:pPr>
    </w:lvl>
    <w:lvl w:ilvl="4">
      <w:start w:val="1"/>
      <w:numFmt w:val="decimal"/>
      <w:lvlText w:val="%1.%2.%3.%4.%5."/>
      <w:lvlJc w:val="left"/>
      <w:pPr>
        <w:ind w:left="3900" w:hanging="1080"/>
      </w:pPr>
    </w:lvl>
    <w:lvl w:ilvl="5">
      <w:start w:val="1"/>
      <w:numFmt w:val="decimal"/>
      <w:lvlText w:val="%1.%2.%3.%4.%5.%6."/>
      <w:lvlJc w:val="left"/>
      <w:pPr>
        <w:ind w:left="4605" w:hanging="1080"/>
      </w:pPr>
    </w:lvl>
    <w:lvl w:ilvl="6">
      <w:start w:val="1"/>
      <w:numFmt w:val="decimal"/>
      <w:lvlText w:val="%1.%2.%3.%4.%5.%6.%7."/>
      <w:lvlJc w:val="left"/>
      <w:pPr>
        <w:ind w:left="5670" w:hanging="1440"/>
      </w:pPr>
    </w:lvl>
    <w:lvl w:ilvl="7">
      <w:start w:val="1"/>
      <w:numFmt w:val="decimal"/>
      <w:lvlText w:val="%1.%2.%3.%4.%5.%6.%7.%8."/>
      <w:lvlJc w:val="left"/>
      <w:pPr>
        <w:ind w:left="6375" w:hanging="1440"/>
      </w:pPr>
    </w:lvl>
    <w:lvl w:ilvl="8">
      <w:start w:val="1"/>
      <w:numFmt w:val="decimal"/>
      <w:lvlText w:val="%1.%2.%3.%4.%5.%6.%7.%8.%9."/>
      <w:lvlJc w:val="left"/>
      <w:pPr>
        <w:ind w:left="7440" w:hanging="1800"/>
      </w:pPr>
    </w:lvl>
  </w:abstractNum>
  <w:abstractNum w:abstractNumId="40" w15:restartNumberingAfterBreak="0">
    <w:nsid w:val="7ECC1E24"/>
    <w:multiLevelType w:val="hybridMultilevel"/>
    <w:tmpl w:val="0D06E12A"/>
    <w:lvl w:ilvl="0" w:tplc="5060FE90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302A0C"/>
    <w:multiLevelType w:val="multilevel"/>
    <w:tmpl w:val="8E082FC0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 w16cid:durableId="733890062">
    <w:abstractNumId w:val="32"/>
  </w:num>
  <w:num w:numId="2" w16cid:durableId="1902717048">
    <w:abstractNumId w:val="23"/>
  </w:num>
  <w:num w:numId="3" w16cid:durableId="1132669465">
    <w:abstractNumId w:val="27"/>
  </w:num>
  <w:num w:numId="4" w16cid:durableId="239483029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0809367">
    <w:abstractNumId w:val="0"/>
  </w:num>
  <w:num w:numId="6" w16cid:durableId="751319151">
    <w:abstractNumId w:val="26"/>
  </w:num>
  <w:num w:numId="7" w16cid:durableId="193076758">
    <w:abstractNumId w:val="29"/>
  </w:num>
  <w:num w:numId="8" w16cid:durableId="444350580">
    <w:abstractNumId w:val="2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="Arial" w:hAnsi="Arial" w:cs="Arial"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77" w:hanging="717"/>
        </w:pPr>
        <w:rPr>
          <w:rFonts w:hint="default"/>
          <w:b/>
          <w:color w:val="auto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644" w:hanging="924"/>
        </w:pPr>
        <w:rPr>
          <w:rFonts w:hint="default"/>
          <w:b/>
          <w:color w:val="auto"/>
        </w:rPr>
      </w:lvl>
    </w:lvlOverride>
    <w:lvlOverride w:ilvl="3">
      <w:lvl w:ilvl="3">
        <w:start w:val="1"/>
        <w:numFmt w:val="lowerLetter"/>
        <w:lvlText w:val="%4)"/>
        <w:lvlJc w:val="left"/>
        <w:pPr>
          <w:ind w:left="1729" w:hanging="425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835" w:hanging="1395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" w16cid:durableId="516231721">
    <w:abstractNumId w:val="5"/>
  </w:num>
  <w:num w:numId="10" w16cid:durableId="1102871463">
    <w:abstractNumId w:val="2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="Arial" w:hAnsi="Arial" w:cs="Arial"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77" w:hanging="717"/>
        </w:pPr>
        <w:rPr>
          <w:b/>
          <w:color w:val="auto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644" w:hanging="924"/>
        </w:pPr>
        <w:rPr>
          <w:b/>
          <w:color w:val="auto"/>
        </w:rPr>
      </w:lvl>
    </w:lvlOverride>
    <w:lvlOverride w:ilvl="3">
      <w:lvl w:ilvl="3">
        <w:start w:val="1"/>
        <w:numFmt w:val="lowerLetter"/>
        <w:lvlText w:val="%4)"/>
        <w:lvlJc w:val="left"/>
        <w:pPr>
          <w:ind w:left="1729" w:hanging="425"/>
        </w:pPr>
        <w:rPr>
          <w:rFonts w:ascii="Arial" w:eastAsiaTheme="minorHAnsi" w:hAnsi="Arial" w:cs="Arial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835" w:hanging="1395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11" w16cid:durableId="1103111408">
    <w:abstractNumId w:val="4"/>
  </w:num>
  <w:num w:numId="12" w16cid:durableId="780761956">
    <w:abstractNumId w:val="24"/>
  </w:num>
  <w:num w:numId="13" w16cid:durableId="318076026">
    <w:abstractNumId w:val="35"/>
  </w:num>
  <w:num w:numId="14" w16cid:durableId="943922733">
    <w:abstractNumId w:val="41"/>
  </w:num>
  <w:num w:numId="15" w16cid:durableId="661618378">
    <w:abstractNumId w:val="9"/>
  </w:num>
  <w:num w:numId="16" w16cid:durableId="1548834894">
    <w:abstractNumId w:val="2"/>
  </w:num>
  <w:num w:numId="17" w16cid:durableId="192615944">
    <w:abstractNumId w:val="37"/>
  </w:num>
  <w:num w:numId="18" w16cid:durableId="257837304">
    <w:abstractNumId w:val="7"/>
  </w:num>
  <w:num w:numId="19" w16cid:durableId="1568883622">
    <w:abstractNumId w:val="6"/>
  </w:num>
  <w:num w:numId="20" w16cid:durableId="1561791886">
    <w:abstractNumId w:val="17"/>
  </w:num>
  <w:num w:numId="21" w16cid:durableId="665786646">
    <w:abstractNumId w:val="10"/>
  </w:num>
  <w:num w:numId="22" w16cid:durableId="1449085717">
    <w:abstractNumId w:val="39"/>
  </w:num>
  <w:num w:numId="23" w16cid:durableId="1149394865">
    <w:abstractNumId w:val="25"/>
  </w:num>
  <w:num w:numId="24" w16cid:durableId="1002320422">
    <w:abstractNumId w:val="13"/>
  </w:num>
  <w:num w:numId="25" w16cid:durableId="1152872476">
    <w:abstractNumId w:val="38"/>
  </w:num>
  <w:num w:numId="26" w16cid:durableId="2049451138">
    <w:abstractNumId w:val="20"/>
  </w:num>
  <w:num w:numId="27" w16cid:durableId="394745385">
    <w:abstractNumId w:val="3"/>
  </w:num>
  <w:num w:numId="28" w16cid:durableId="422992382">
    <w:abstractNumId w:val="19"/>
  </w:num>
  <w:num w:numId="29" w16cid:durableId="1545604889">
    <w:abstractNumId w:val="8"/>
  </w:num>
  <w:num w:numId="30" w16cid:durableId="1293830352">
    <w:abstractNumId w:val="18"/>
  </w:num>
  <w:num w:numId="31" w16cid:durableId="621619038">
    <w:abstractNumId w:val="28"/>
  </w:num>
  <w:num w:numId="32" w16cid:durableId="1075014810">
    <w:abstractNumId w:val="22"/>
  </w:num>
  <w:num w:numId="33" w16cid:durableId="2022512691">
    <w:abstractNumId w:val="15"/>
  </w:num>
  <w:num w:numId="34" w16cid:durableId="1530754372">
    <w:abstractNumId w:val="1"/>
  </w:num>
  <w:num w:numId="35" w16cid:durableId="1716545394">
    <w:abstractNumId w:val="34"/>
  </w:num>
  <w:num w:numId="36" w16cid:durableId="962493904">
    <w:abstractNumId w:val="14"/>
  </w:num>
  <w:num w:numId="37" w16cid:durableId="1659336082">
    <w:abstractNumId w:val="12"/>
  </w:num>
  <w:num w:numId="38" w16cid:durableId="578758600">
    <w:abstractNumId w:val="16"/>
  </w:num>
  <w:num w:numId="39" w16cid:durableId="1322931998">
    <w:abstractNumId w:val="36"/>
  </w:num>
  <w:num w:numId="40" w16cid:durableId="700932242">
    <w:abstractNumId w:val="30"/>
  </w:num>
  <w:num w:numId="41" w16cid:durableId="1162697602">
    <w:abstractNumId w:val="21"/>
  </w:num>
  <w:num w:numId="42" w16cid:durableId="1400397770">
    <w:abstractNumId w:val="11"/>
  </w:num>
  <w:num w:numId="43" w16cid:durableId="1580678960">
    <w:abstractNumId w:val="33"/>
  </w:num>
  <w:num w:numId="44" w16cid:durableId="52318777">
    <w:abstractNumId w:val="40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085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6D"/>
    <w:rsid w:val="00000682"/>
    <w:rsid w:val="00007D46"/>
    <w:rsid w:val="0001313D"/>
    <w:rsid w:val="00016D3F"/>
    <w:rsid w:val="000217F4"/>
    <w:rsid w:val="000339E6"/>
    <w:rsid w:val="00034A28"/>
    <w:rsid w:val="0004180A"/>
    <w:rsid w:val="00041FC4"/>
    <w:rsid w:val="000432DA"/>
    <w:rsid w:val="000448C1"/>
    <w:rsid w:val="000448C5"/>
    <w:rsid w:val="00045FB2"/>
    <w:rsid w:val="00046E82"/>
    <w:rsid w:val="00050C4C"/>
    <w:rsid w:val="0005393F"/>
    <w:rsid w:val="00063D95"/>
    <w:rsid w:val="00070152"/>
    <w:rsid w:val="00074B3D"/>
    <w:rsid w:val="000774F2"/>
    <w:rsid w:val="00081973"/>
    <w:rsid w:val="0008313F"/>
    <w:rsid w:val="000850E3"/>
    <w:rsid w:val="00094B75"/>
    <w:rsid w:val="000A0FC1"/>
    <w:rsid w:val="000A424E"/>
    <w:rsid w:val="000A7450"/>
    <w:rsid w:val="000B23A6"/>
    <w:rsid w:val="000B46B4"/>
    <w:rsid w:val="000B4D41"/>
    <w:rsid w:val="000B5CC8"/>
    <w:rsid w:val="000C259A"/>
    <w:rsid w:val="000C270E"/>
    <w:rsid w:val="000C402D"/>
    <w:rsid w:val="000C4566"/>
    <w:rsid w:val="000C7EAA"/>
    <w:rsid w:val="000D7D2A"/>
    <w:rsid w:val="000E33BF"/>
    <w:rsid w:val="000E4730"/>
    <w:rsid w:val="000F01B4"/>
    <w:rsid w:val="000F29A7"/>
    <w:rsid w:val="000F30EE"/>
    <w:rsid w:val="000F414D"/>
    <w:rsid w:val="000F44A4"/>
    <w:rsid w:val="00102305"/>
    <w:rsid w:val="001036FC"/>
    <w:rsid w:val="001043FF"/>
    <w:rsid w:val="00107749"/>
    <w:rsid w:val="0011040B"/>
    <w:rsid w:val="00111BBA"/>
    <w:rsid w:val="00127BB3"/>
    <w:rsid w:val="00130EAF"/>
    <w:rsid w:val="00132C4B"/>
    <w:rsid w:val="00133DC7"/>
    <w:rsid w:val="001343CE"/>
    <w:rsid w:val="00136A11"/>
    <w:rsid w:val="001402D9"/>
    <w:rsid w:val="00142030"/>
    <w:rsid w:val="00143609"/>
    <w:rsid w:val="00144047"/>
    <w:rsid w:val="00145CDC"/>
    <w:rsid w:val="00146DA7"/>
    <w:rsid w:val="00152BA4"/>
    <w:rsid w:val="00156DBF"/>
    <w:rsid w:val="0015783E"/>
    <w:rsid w:val="0016199B"/>
    <w:rsid w:val="00164A3D"/>
    <w:rsid w:val="00166D63"/>
    <w:rsid w:val="00167044"/>
    <w:rsid w:val="00167714"/>
    <w:rsid w:val="00172AAA"/>
    <w:rsid w:val="00174B80"/>
    <w:rsid w:val="00175089"/>
    <w:rsid w:val="0018553B"/>
    <w:rsid w:val="00187D1C"/>
    <w:rsid w:val="001905AB"/>
    <w:rsid w:val="001907BF"/>
    <w:rsid w:val="0019422C"/>
    <w:rsid w:val="001942C9"/>
    <w:rsid w:val="001B2502"/>
    <w:rsid w:val="001B3343"/>
    <w:rsid w:val="001B5FAE"/>
    <w:rsid w:val="001B638C"/>
    <w:rsid w:val="001C0156"/>
    <w:rsid w:val="001C2CB2"/>
    <w:rsid w:val="001C477B"/>
    <w:rsid w:val="001C5731"/>
    <w:rsid w:val="001D4A7B"/>
    <w:rsid w:val="001D5B3D"/>
    <w:rsid w:val="001D6BA1"/>
    <w:rsid w:val="001D6DC9"/>
    <w:rsid w:val="001E3450"/>
    <w:rsid w:val="001E5029"/>
    <w:rsid w:val="001E505E"/>
    <w:rsid w:val="001E7504"/>
    <w:rsid w:val="001F2A00"/>
    <w:rsid w:val="002022B7"/>
    <w:rsid w:val="00202A05"/>
    <w:rsid w:val="0020402E"/>
    <w:rsid w:val="00204114"/>
    <w:rsid w:val="00204DA7"/>
    <w:rsid w:val="002066F9"/>
    <w:rsid w:val="002120DA"/>
    <w:rsid w:val="00212D52"/>
    <w:rsid w:val="00216B89"/>
    <w:rsid w:val="00221419"/>
    <w:rsid w:val="0022402E"/>
    <w:rsid w:val="002245F3"/>
    <w:rsid w:val="00224963"/>
    <w:rsid w:val="002314F6"/>
    <w:rsid w:val="00233A99"/>
    <w:rsid w:val="00235EFD"/>
    <w:rsid w:val="002374DA"/>
    <w:rsid w:val="00237522"/>
    <w:rsid w:val="00240430"/>
    <w:rsid w:val="00240BBE"/>
    <w:rsid w:val="00242A67"/>
    <w:rsid w:val="00243549"/>
    <w:rsid w:val="002441E5"/>
    <w:rsid w:val="00245492"/>
    <w:rsid w:val="00250446"/>
    <w:rsid w:val="00261349"/>
    <w:rsid w:val="0026375C"/>
    <w:rsid w:val="00264BA1"/>
    <w:rsid w:val="002706A3"/>
    <w:rsid w:val="002737B8"/>
    <w:rsid w:val="002805DD"/>
    <w:rsid w:val="00284D99"/>
    <w:rsid w:val="0028530E"/>
    <w:rsid w:val="002868ED"/>
    <w:rsid w:val="002870A5"/>
    <w:rsid w:val="00287381"/>
    <w:rsid w:val="0029009E"/>
    <w:rsid w:val="00290D77"/>
    <w:rsid w:val="00291C93"/>
    <w:rsid w:val="00291CA3"/>
    <w:rsid w:val="0029280A"/>
    <w:rsid w:val="00293496"/>
    <w:rsid w:val="00293987"/>
    <w:rsid w:val="00296043"/>
    <w:rsid w:val="00296E11"/>
    <w:rsid w:val="00297B2D"/>
    <w:rsid w:val="002A292C"/>
    <w:rsid w:val="002A310B"/>
    <w:rsid w:val="002A3C62"/>
    <w:rsid w:val="002B0355"/>
    <w:rsid w:val="002B195B"/>
    <w:rsid w:val="002B1ED7"/>
    <w:rsid w:val="002B37D0"/>
    <w:rsid w:val="002B390A"/>
    <w:rsid w:val="002B44E5"/>
    <w:rsid w:val="002B7E90"/>
    <w:rsid w:val="002C1804"/>
    <w:rsid w:val="002C347F"/>
    <w:rsid w:val="002C498E"/>
    <w:rsid w:val="002C4E10"/>
    <w:rsid w:val="002D03C3"/>
    <w:rsid w:val="002D2714"/>
    <w:rsid w:val="002D2A58"/>
    <w:rsid w:val="002D4B67"/>
    <w:rsid w:val="002D6B91"/>
    <w:rsid w:val="002E1A31"/>
    <w:rsid w:val="002E1A92"/>
    <w:rsid w:val="002E3020"/>
    <w:rsid w:val="002E5423"/>
    <w:rsid w:val="002E5D56"/>
    <w:rsid w:val="002F6ABB"/>
    <w:rsid w:val="002F7ACA"/>
    <w:rsid w:val="00301674"/>
    <w:rsid w:val="00306605"/>
    <w:rsid w:val="00307765"/>
    <w:rsid w:val="00307B13"/>
    <w:rsid w:val="00314116"/>
    <w:rsid w:val="003154FB"/>
    <w:rsid w:val="003200B6"/>
    <w:rsid w:val="003202AA"/>
    <w:rsid w:val="00320862"/>
    <w:rsid w:val="00320EF6"/>
    <w:rsid w:val="003212BA"/>
    <w:rsid w:val="00322871"/>
    <w:rsid w:val="00323B29"/>
    <w:rsid w:val="00324997"/>
    <w:rsid w:val="00326E15"/>
    <w:rsid w:val="00327DEC"/>
    <w:rsid w:val="00333D16"/>
    <w:rsid w:val="00334B2B"/>
    <w:rsid w:val="0033752B"/>
    <w:rsid w:val="00343E29"/>
    <w:rsid w:val="003529FD"/>
    <w:rsid w:val="00352E91"/>
    <w:rsid w:val="003562AF"/>
    <w:rsid w:val="00360865"/>
    <w:rsid w:val="003615BC"/>
    <w:rsid w:val="00365CFF"/>
    <w:rsid w:val="003773A4"/>
    <w:rsid w:val="003907B7"/>
    <w:rsid w:val="0039538F"/>
    <w:rsid w:val="003957C1"/>
    <w:rsid w:val="00395D17"/>
    <w:rsid w:val="003A39A3"/>
    <w:rsid w:val="003A593D"/>
    <w:rsid w:val="003B282C"/>
    <w:rsid w:val="003C1644"/>
    <w:rsid w:val="003C4A9F"/>
    <w:rsid w:val="003C4D99"/>
    <w:rsid w:val="003C7E55"/>
    <w:rsid w:val="003D007D"/>
    <w:rsid w:val="003D07C4"/>
    <w:rsid w:val="003D29FC"/>
    <w:rsid w:val="003D777F"/>
    <w:rsid w:val="003E099D"/>
    <w:rsid w:val="003E14F4"/>
    <w:rsid w:val="003E68AF"/>
    <w:rsid w:val="003E6F2D"/>
    <w:rsid w:val="003E7462"/>
    <w:rsid w:val="003F1FB2"/>
    <w:rsid w:val="003F492E"/>
    <w:rsid w:val="003F7A5D"/>
    <w:rsid w:val="00401FEC"/>
    <w:rsid w:val="00402423"/>
    <w:rsid w:val="00402C5D"/>
    <w:rsid w:val="0040732A"/>
    <w:rsid w:val="00413763"/>
    <w:rsid w:val="0042118B"/>
    <w:rsid w:val="00422C45"/>
    <w:rsid w:val="004247E1"/>
    <w:rsid w:val="00425951"/>
    <w:rsid w:val="00426FA8"/>
    <w:rsid w:val="004272F8"/>
    <w:rsid w:val="00430C05"/>
    <w:rsid w:val="00431738"/>
    <w:rsid w:val="00431CC5"/>
    <w:rsid w:val="00433F8E"/>
    <w:rsid w:val="00440E4D"/>
    <w:rsid w:val="00441F97"/>
    <w:rsid w:val="00446B23"/>
    <w:rsid w:val="00447A47"/>
    <w:rsid w:val="0045012F"/>
    <w:rsid w:val="0045254A"/>
    <w:rsid w:val="00453920"/>
    <w:rsid w:val="00453E2D"/>
    <w:rsid w:val="00463D51"/>
    <w:rsid w:val="004648A0"/>
    <w:rsid w:val="004739EF"/>
    <w:rsid w:val="00476F09"/>
    <w:rsid w:val="00480C8C"/>
    <w:rsid w:val="00485803"/>
    <w:rsid w:val="00487254"/>
    <w:rsid w:val="00491B7F"/>
    <w:rsid w:val="004939D6"/>
    <w:rsid w:val="00495F5C"/>
    <w:rsid w:val="004960C2"/>
    <w:rsid w:val="004A03F6"/>
    <w:rsid w:val="004A11F8"/>
    <w:rsid w:val="004A6B01"/>
    <w:rsid w:val="004A6C33"/>
    <w:rsid w:val="004C251F"/>
    <w:rsid w:val="004D2339"/>
    <w:rsid w:val="004D2F6A"/>
    <w:rsid w:val="004D5000"/>
    <w:rsid w:val="004E5E02"/>
    <w:rsid w:val="004E6749"/>
    <w:rsid w:val="004E6AB0"/>
    <w:rsid w:val="004E7616"/>
    <w:rsid w:val="004E7920"/>
    <w:rsid w:val="004F071A"/>
    <w:rsid w:val="004F17E3"/>
    <w:rsid w:val="004F6BC2"/>
    <w:rsid w:val="00500DE2"/>
    <w:rsid w:val="00507FB4"/>
    <w:rsid w:val="00515628"/>
    <w:rsid w:val="00516878"/>
    <w:rsid w:val="00516BCB"/>
    <w:rsid w:val="005211EC"/>
    <w:rsid w:val="00525E4E"/>
    <w:rsid w:val="00527502"/>
    <w:rsid w:val="005434AC"/>
    <w:rsid w:val="00544086"/>
    <w:rsid w:val="0054422F"/>
    <w:rsid w:val="005503B2"/>
    <w:rsid w:val="00550701"/>
    <w:rsid w:val="00561695"/>
    <w:rsid w:val="00563C6E"/>
    <w:rsid w:val="00565CEB"/>
    <w:rsid w:val="00567438"/>
    <w:rsid w:val="0057201E"/>
    <w:rsid w:val="00574A11"/>
    <w:rsid w:val="00576E96"/>
    <w:rsid w:val="00584379"/>
    <w:rsid w:val="00586877"/>
    <w:rsid w:val="0059135D"/>
    <w:rsid w:val="0059136D"/>
    <w:rsid w:val="005A230F"/>
    <w:rsid w:val="005A2F20"/>
    <w:rsid w:val="005A6718"/>
    <w:rsid w:val="005B083E"/>
    <w:rsid w:val="005B09DF"/>
    <w:rsid w:val="005C0142"/>
    <w:rsid w:val="005C1469"/>
    <w:rsid w:val="005C2251"/>
    <w:rsid w:val="005C262F"/>
    <w:rsid w:val="005C50AC"/>
    <w:rsid w:val="005C6423"/>
    <w:rsid w:val="005D23A1"/>
    <w:rsid w:val="005D4FC5"/>
    <w:rsid w:val="005D556F"/>
    <w:rsid w:val="005D6B2F"/>
    <w:rsid w:val="005E0D41"/>
    <w:rsid w:val="005E562D"/>
    <w:rsid w:val="005E63B1"/>
    <w:rsid w:val="005F410B"/>
    <w:rsid w:val="005F431B"/>
    <w:rsid w:val="005F5F67"/>
    <w:rsid w:val="006004F3"/>
    <w:rsid w:val="00601B35"/>
    <w:rsid w:val="00602827"/>
    <w:rsid w:val="00606C02"/>
    <w:rsid w:val="0060732D"/>
    <w:rsid w:val="00610AC8"/>
    <w:rsid w:val="0061154E"/>
    <w:rsid w:val="00617731"/>
    <w:rsid w:val="00620596"/>
    <w:rsid w:val="00620600"/>
    <w:rsid w:val="006225B9"/>
    <w:rsid w:val="00630C2F"/>
    <w:rsid w:val="00632E34"/>
    <w:rsid w:val="0063645D"/>
    <w:rsid w:val="0064260D"/>
    <w:rsid w:val="00643624"/>
    <w:rsid w:val="0064549E"/>
    <w:rsid w:val="00645831"/>
    <w:rsid w:val="00647C32"/>
    <w:rsid w:val="00650005"/>
    <w:rsid w:val="00657E3E"/>
    <w:rsid w:val="006624A7"/>
    <w:rsid w:val="006631C2"/>
    <w:rsid w:val="006651C9"/>
    <w:rsid w:val="00666C33"/>
    <w:rsid w:val="006673F9"/>
    <w:rsid w:val="006730DC"/>
    <w:rsid w:val="006744A8"/>
    <w:rsid w:val="006749C0"/>
    <w:rsid w:val="00680503"/>
    <w:rsid w:val="00686D30"/>
    <w:rsid w:val="006937B5"/>
    <w:rsid w:val="00693BE5"/>
    <w:rsid w:val="006979F6"/>
    <w:rsid w:val="00697B46"/>
    <w:rsid w:val="006A559B"/>
    <w:rsid w:val="006A6830"/>
    <w:rsid w:val="006A6D0F"/>
    <w:rsid w:val="006B2A37"/>
    <w:rsid w:val="006B3B5A"/>
    <w:rsid w:val="006B696B"/>
    <w:rsid w:val="006B7BB6"/>
    <w:rsid w:val="006C02B9"/>
    <w:rsid w:val="006C1F8D"/>
    <w:rsid w:val="006C5D77"/>
    <w:rsid w:val="006D7EF8"/>
    <w:rsid w:val="006E2CAC"/>
    <w:rsid w:val="006E43E3"/>
    <w:rsid w:val="006E57FC"/>
    <w:rsid w:val="006F1033"/>
    <w:rsid w:val="006F1938"/>
    <w:rsid w:val="006F3668"/>
    <w:rsid w:val="006F649B"/>
    <w:rsid w:val="006F72FF"/>
    <w:rsid w:val="006F76F8"/>
    <w:rsid w:val="006F7DE5"/>
    <w:rsid w:val="00700AA9"/>
    <w:rsid w:val="00701BF6"/>
    <w:rsid w:val="00702C0B"/>
    <w:rsid w:val="00706D19"/>
    <w:rsid w:val="007157E5"/>
    <w:rsid w:val="00716423"/>
    <w:rsid w:val="0072073C"/>
    <w:rsid w:val="0072171D"/>
    <w:rsid w:val="00722C5F"/>
    <w:rsid w:val="0072529D"/>
    <w:rsid w:val="00727D78"/>
    <w:rsid w:val="00730E43"/>
    <w:rsid w:val="007323CA"/>
    <w:rsid w:val="00735390"/>
    <w:rsid w:val="00737A11"/>
    <w:rsid w:val="007405E4"/>
    <w:rsid w:val="00740863"/>
    <w:rsid w:val="0074254D"/>
    <w:rsid w:val="00742790"/>
    <w:rsid w:val="00742CE8"/>
    <w:rsid w:val="00746E1C"/>
    <w:rsid w:val="00747E59"/>
    <w:rsid w:val="00751877"/>
    <w:rsid w:val="0076041D"/>
    <w:rsid w:val="007634FD"/>
    <w:rsid w:val="00765D19"/>
    <w:rsid w:val="00766FDB"/>
    <w:rsid w:val="007707B0"/>
    <w:rsid w:val="007822EC"/>
    <w:rsid w:val="00783A2D"/>
    <w:rsid w:val="00783C9B"/>
    <w:rsid w:val="007846C8"/>
    <w:rsid w:val="00785B12"/>
    <w:rsid w:val="007945FF"/>
    <w:rsid w:val="00794B8D"/>
    <w:rsid w:val="0079554A"/>
    <w:rsid w:val="007963CF"/>
    <w:rsid w:val="00797AE5"/>
    <w:rsid w:val="007A4A93"/>
    <w:rsid w:val="007B077A"/>
    <w:rsid w:val="007B22D6"/>
    <w:rsid w:val="007B3CF8"/>
    <w:rsid w:val="007B413A"/>
    <w:rsid w:val="007B603D"/>
    <w:rsid w:val="007B6AD2"/>
    <w:rsid w:val="007B7BDD"/>
    <w:rsid w:val="007C222B"/>
    <w:rsid w:val="007C2472"/>
    <w:rsid w:val="007C2ACD"/>
    <w:rsid w:val="007C38BB"/>
    <w:rsid w:val="007C430E"/>
    <w:rsid w:val="007C5636"/>
    <w:rsid w:val="007C6B16"/>
    <w:rsid w:val="007D00C5"/>
    <w:rsid w:val="007D4450"/>
    <w:rsid w:val="007D5506"/>
    <w:rsid w:val="007D700B"/>
    <w:rsid w:val="007E44D8"/>
    <w:rsid w:val="007E4613"/>
    <w:rsid w:val="007F3D23"/>
    <w:rsid w:val="007F430A"/>
    <w:rsid w:val="007F7610"/>
    <w:rsid w:val="00806EF2"/>
    <w:rsid w:val="00811911"/>
    <w:rsid w:val="00817EEA"/>
    <w:rsid w:val="00826431"/>
    <w:rsid w:val="00826889"/>
    <w:rsid w:val="00826931"/>
    <w:rsid w:val="008279D4"/>
    <w:rsid w:val="008303D4"/>
    <w:rsid w:val="008360E7"/>
    <w:rsid w:val="00836F84"/>
    <w:rsid w:val="00837FBA"/>
    <w:rsid w:val="0084313B"/>
    <w:rsid w:val="008434CC"/>
    <w:rsid w:val="00844BAA"/>
    <w:rsid w:val="0085053B"/>
    <w:rsid w:val="008512A4"/>
    <w:rsid w:val="00851C16"/>
    <w:rsid w:val="00852D65"/>
    <w:rsid w:val="00852F39"/>
    <w:rsid w:val="008543D5"/>
    <w:rsid w:val="008556D3"/>
    <w:rsid w:val="00856D4E"/>
    <w:rsid w:val="00857402"/>
    <w:rsid w:val="008577FD"/>
    <w:rsid w:val="00860812"/>
    <w:rsid w:val="00861450"/>
    <w:rsid w:val="0086733B"/>
    <w:rsid w:val="008675E8"/>
    <w:rsid w:val="00870533"/>
    <w:rsid w:val="00871678"/>
    <w:rsid w:val="00874211"/>
    <w:rsid w:val="00885872"/>
    <w:rsid w:val="00885B6E"/>
    <w:rsid w:val="00886AA2"/>
    <w:rsid w:val="00887EFD"/>
    <w:rsid w:val="008934D4"/>
    <w:rsid w:val="00893B0A"/>
    <w:rsid w:val="00894014"/>
    <w:rsid w:val="00894606"/>
    <w:rsid w:val="008953FE"/>
    <w:rsid w:val="00897B45"/>
    <w:rsid w:val="008A04E1"/>
    <w:rsid w:val="008A077A"/>
    <w:rsid w:val="008A0E6A"/>
    <w:rsid w:val="008A154A"/>
    <w:rsid w:val="008A1F97"/>
    <w:rsid w:val="008A565B"/>
    <w:rsid w:val="008B4064"/>
    <w:rsid w:val="008B527C"/>
    <w:rsid w:val="008B5893"/>
    <w:rsid w:val="008B5B53"/>
    <w:rsid w:val="008C45B0"/>
    <w:rsid w:val="008C6A54"/>
    <w:rsid w:val="008D1B0B"/>
    <w:rsid w:val="008D3A17"/>
    <w:rsid w:val="008D4C07"/>
    <w:rsid w:val="008E1959"/>
    <w:rsid w:val="008E2C1E"/>
    <w:rsid w:val="008E44EC"/>
    <w:rsid w:val="008E5248"/>
    <w:rsid w:val="008F320F"/>
    <w:rsid w:val="00903B92"/>
    <w:rsid w:val="00905C35"/>
    <w:rsid w:val="009079C1"/>
    <w:rsid w:val="00907AB4"/>
    <w:rsid w:val="009100DB"/>
    <w:rsid w:val="009147D8"/>
    <w:rsid w:val="00914CB6"/>
    <w:rsid w:val="009150A1"/>
    <w:rsid w:val="009276B0"/>
    <w:rsid w:val="00927BB3"/>
    <w:rsid w:val="0093101B"/>
    <w:rsid w:val="00933B09"/>
    <w:rsid w:val="009349D1"/>
    <w:rsid w:val="00940031"/>
    <w:rsid w:val="00950291"/>
    <w:rsid w:val="00950FB4"/>
    <w:rsid w:val="00951A23"/>
    <w:rsid w:val="009522C0"/>
    <w:rsid w:val="009533C8"/>
    <w:rsid w:val="009544EF"/>
    <w:rsid w:val="00957A9E"/>
    <w:rsid w:val="00961703"/>
    <w:rsid w:val="00961E27"/>
    <w:rsid w:val="00962603"/>
    <w:rsid w:val="00962982"/>
    <w:rsid w:val="00966534"/>
    <w:rsid w:val="009717E9"/>
    <w:rsid w:val="00972D83"/>
    <w:rsid w:val="00974024"/>
    <w:rsid w:val="00974352"/>
    <w:rsid w:val="00975D4B"/>
    <w:rsid w:val="0097653B"/>
    <w:rsid w:val="00976735"/>
    <w:rsid w:val="009809D0"/>
    <w:rsid w:val="00981168"/>
    <w:rsid w:val="00981AA4"/>
    <w:rsid w:val="00982B55"/>
    <w:rsid w:val="009860A9"/>
    <w:rsid w:val="00986BC3"/>
    <w:rsid w:val="009900C6"/>
    <w:rsid w:val="009901B8"/>
    <w:rsid w:val="00997DC0"/>
    <w:rsid w:val="009A1B9E"/>
    <w:rsid w:val="009A7050"/>
    <w:rsid w:val="009B24FE"/>
    <w:rsid w:val="009B352C"/>
    <w:rsid w:val="009B373C"/>
    <w:rsid w:val="009B75E4"/>
    <w:rsid w:val="009C4069"/>
    <w:rsid w:val="009C707B"/>
    <w:rsid w:val="009D00A0"/>
    <w:rsid w:val="009D0DAA"/>
    <w:rsid w:val="009D0F3C"/>
    <w:rsid w:val="009E1322"/>
    <w:rsid w:val="009E31FF"/>
    <w:rsid w:val="009E4A4A"/>
    <w:rsid w:val="009E6F42"/>
    <w:rsid w:val="009E7EFF"/>
    <w:rsid w:val="009F0895"/>
    <w:rsid w:val="009F2636"/>
    <w:rsid w:val="009F48BF"/>
    <w:rsid w:val="009F4CC5"/>
    <w:rsid w:val="00A00CDE"/>
    <w:rsid w:val="00A03136"/>
    <w:rsid w:val="00A03B3A"/>
    <w:rsid w:val="00A1034C"/>
    <w:rsid w:val="00A10A15"/>
    <w:rsid w:val="00A13276"/>
    <w:rsid w:val="00A132F3"/>
    <w:rsid w:val="00A22F50"/>
    <w:rsid w:val="00A236F6"/>
    <w:rsid w:val="00A24B02"/>
    <w:rsid w:val="00A31036"/>
    <w:rsid w:val="00A3114A"/>
    <w:rsid w:val="00A42C4B"/>
    <w:rsid w:val="00A43084"/>
    <w:rsid w:val="00A433C2"/>
    <w:rsid w:val="00A43BDB"/>
    <w:rsid w:val="00A44E71"/>
    <w:rsid w:val="00A46D50"/>
    <w:rsid w:val="00A616EC"/>
    <w:rsid w:val="00A629BA"/>
    <w:rsid w:val="00A63031"/>
    <w:rsid w:val="00A640CD"/>
    <w:rsid w:val="00A668C1"/>
    <w:rsid w:val="00A67EA5"/>
    <w:rsid w:val="00A711B1"/>
    <w:rsid w:val="00A737AB"/>
    <w:rsid w:val="00A74DC2"/>
    <w:rsid w:val="00A8044C"/>
    <w:rsid w:val="00A82106"/>
    <w:rsid w:val="00A82581"/>
    <w:rsid w:val="00A8608C"/>
    <w:rsid w:val="00A86A26"/>
    <w:rsid w:val="00A901F9"/>
    <w:rsid w:val="00A902E1"/>
    <w:rsid w:val="00A90B44"/>
    <w:rsid w:val="00A9245F"/>
    <w:rsid w:val="00A95047"/>
    <w:rsid w:val="00A958DE"/>
    <w:rsid w:val="00A97FCD"/>
    <w:rsid w:val="00AA2344"/>
    <w:rsid w:val="00AA4ABD"/>
    <w:rsid w:val="00AA4EFF"/>
    <w:rsid w:val="00AB1EB3"/>
    <w:rsid w:val="00AC1120"/>
    <w:rsid w:val="00AC7673"/>
    <w:rsid w:val="00AD0EC9"/>
    <w:rsid w:val="00AD6FA4"/>
    <w:rsid w:val="00AE1C7D"/>
    <w:rsid w:val="00AE56F7"/>
    <w:rsid w:val="00AF0483"/>
    <w:rsid w:val="00AF2C2E"/>
    <w:rsid w:val="00AF4078"/>
    <w:rsid w:val="00AF5EB2"/>
    <w:rsid w:val="00AF74BE"/>
    <w:rsid w:val="00B01BA5"/>
    <w:rsid w:val="00B02317"/>
    <w:rsid w:val="00B03487"/>
    <w:rsid w:val="00B11240"/>
    <w:rsid w:val="00B155DB"/>
    <w:rsid w:val="00B1585A"/>
    <w:rsid w:val="00B17EB5"/>
    <w:rsid w:val="00B200C2"/>
    <w:rsid w:val="00B207E7"/>
    <w:rsid w:val="00B20B10"/>
    <w:rsid w:val="00B215EF"/>
    <w:rsid w:val="00B24643"/>
    <w:rsid w:val="00B26356"/>
    <w:rsid w:val="00B27BA2"/>
    <w:rsid w:val="00B3124E"/>
    <w:rsid w:val="00B31D6A"/>
    <w:rsid w:val="00B344BA"/>
    <w:rsid w:val="00B34957"/>
    <w:rsid w:val="00B34E20"/>
    <w:rsid w:val="00B52B90"/>
    <w:rsid w:val="00B567C1"/>
    <w:rsid w:val="00B64394"/>
    <w:rsid w:val="00B71F8E"/>
    <w:rsid w:val="00B72EBC"/>
    <w:rsid w:val="00B7432E"/>
    <w:rsid w:val="00B75DE3"/>
    <w:rsid w:val="00B81BF5"/>
    <w:rsid w:val="00B825EF"/>
    <w:rsid w:val="00B906E1"/>
    <w:rsid w:val="00B91770"/>
    <w:rsid w:val="00B97F13"/>
    <w:rsid w:val="00BA0164"/>
    <w:rsid w:val="00BA266B"/>
    <w:rsid w:val="00BA43E9"/>
    <w:rsid w:val="00BB5EB3"/>
    <w:rsid w:val="00BB7F4A"/>
    <w:rsid w:val="00BC6D62"/>
    <w:rsid w:val="00BC6F4E"/>
    <w:rsid w:val="00BD5CB8"/>
    <w:rsid w:val="00BD7B7E"/>
    <w:rsid w:val="00BE01A6"/>
    <w:rsid w:val="00BE5AF3"/>
    <w:rsid w:val="00BF1636"/>
    <w:rsid w:val="00BF1B21"/>
    <w:rsid w:val="00BF1FBD"/>
    <w:rsid w:val="00BF255A"/>
    <w:rsid w:val="00BF38BF"/>
    <w:rsid w:val="00BF3B1E"/>
    <w:rsid w:val="00BF43CB"/>
    <w:rsid w:val="00BF49AA"/>
    <w:rsid w:val="00BF74B3"/>
    <w:rsid w:val="00BF7C87"/>
    <w:rsid w:val="00C020C0"/>
    <w:rsid w:val="00C03BE9"/>
    <w:rsid w:val="00C04051"/>
    <w:rsid w:val="00C070E6"/>
    <w:rsid w:val="00C12BED"/>
    <w:rsid w:val="00C13BC8"/>
    <w:rsid w:val="00C13E96"/>
    <w:rsid w:val="00C1518D"/>
    <w:rsid w:val="00C233BF"/>
    <w:rsid w:val="00C23933"/>
    <w:rsid w:val="00C2412E"/>
    <w:rsid w:val="00C24C57"/>
    <w:rsid w:val="00C3431A"/>
    <w:rsid w:val="00C40658"/>
    <w:rsid w:val="00C44E9B"/>
    <w:rsid w:val="00C45D6A"/>
    <w:rsid w:val="00C4650B"/>
    <w:rsid w:val="00C46B08"/>
    <w:rsid w:val="00C50649"/>
    <w:rsid w:val="00C52A62"/>
    <w:rsid w:val="00C546AF"/>
    <w:rsid w:val="00C54A1E"/>
    <w:rsid w:val="00C64AAF"/>
    <w:rsid w:val="00C676A3"/>
    <w:rsid w:val="00C70CC0"/>
    <w:rsid w:val="00C75FC4"/>
    <w:rsid w:val="00C87B89"/>
    <w:rsid w:val="00C921E1"/>
    <w:rsid w:val="00C953F2"/>
    <w:rsid w:val="00C97628"/>
    <w:rsid w:val="00CA2246"/>
    <w:rsid w:val="00CA6591"/>
    <w:rsid w:val="00CB5986"/>
    <w:rsid w:val="00CB6C71"/>
    <w:rsid w:val="00CB6DC0"/>
    <w:rsid w:val="00CC0948"/>
    <w:rsid w:val="00CC0956"/>
    <w:rsid w:val="00CC13CD"/>
    <w:rsid w:val="00CC1F0E"/>
    <w:rsid w:val="00CC223B"/>
    <w:rsid w:val="00CC25D1"/>
    <w:rsid w:val="00CC3B14"/>
    <w:rsid w:val="00CC78B6"/>
    <w:rsid w:val="00CD20BE"/>
    <w:rsid w:val="00CD3B5E"/>
    <w:rsid w:val="00CD52D0"/>
    <w:rsid w:val="00CE0023"/>
    <w:rsid w:val="00CE6313"/>
    <w:rsid w:val="00CF0606"/>
    <w:rsid w:val="00CF62A2"/>
    <w:rsid w:val="00CF6F67"/>
    <w:rsid w:val="00CF712B"/>
    <w:rsid w:val="00D02ECB"/>
    <w:rsid w:val="00D04A09"/>
    <w:rsid w:val="00D04C21"/>
    <w:rsid w:val="00D05042"/>
    <w:rsid w:val="00D07DD6"/>
    <w:rsid w:val="00D10A2D"/>
    <w:rsid w:val="00D1577D"/>
    <w:rsid w:val="00D20D6D"/>
    <w:rsid w:val="00D24423"/>
    <w:rsid w:val="00D2690E"/>
    <w:rsid w:val="00D35867"/>
    <w:rsid w:val="00D40968"/>
    <w:rsid w:val="00D40C7A"/>
    <w:rsid w:val="00D425C2"/>
    <w:rsid w:val="00D43C5A"/>
    <w:rsid w:val="00D43DD7"/>
    <w:rsid w:val="00D44AE0"/>
    <w:rsid w:val="00D51795"/>
    <w:rsid w:val="00D53358"/>
    <w:rsid w:val="00D53448"/>
    <w:rsid w:val="00D55024"/>
    <w:rsid w:val="00D552DF"/>
    <w:rsid w:val="00D658A6"/>
    <w:rsid w:val="00D659D1"/>
    <w:rsid w:val="00D6702E"/>
    <w:rsid w:val="00D673E2"/>
    <w:rsid w:val="00D723F1"/>
    <w:rsid w:val="00D750B8"/>
    <w:rsid w:val="00D82574"/>
    <w:rsid w:val="00D83354"/>
    <w:rsid w:val="00D840DF"/>
    <w:rsid w:val="00D87B57"/>
    <w:rsid w:val="00D91FC1"/>
    <w:rsid w:val="00D92309"/>
    <w:rsid w:val="00D94218"/>
    <w:rsid w:val="00D956D7"/>
    <w:rsid w:val="00D96118"/>
    <w:rsid w:val="00DA156C"/>
    <w:rsid w:val="00DA16AC"/>
    <w:rsid w:val="00DA290F"/>
    <w:rsid w:val="00DA2C58"/>
    <w:rsid w:val="00DA2FBC"/>
    <w:rsid w:val="00DA362E"/>
    <w:rsid w:val="00DA78F6"/>
    <w:rsid w:val="00DB0A8D"/>
    <w:rsid w:val="00DB1F1C"/>
    <w:rsid w:val="00DB2328"/>
    <w:rsid w:val="00DB58CF"/>
    <w:rsid w:val="00DB64B0"/>
    <w:rsid w:val="00DC00B7"/>
    <w:rsid w:val="00DC043A"/>
    <w:rsid w:val="00DC34C1"/>
    <w:rsid w:val="00DC7DB4"/>
    <w:rsid w:val="00DD20CA"/>
    <w:rsid w:val="00DD391A"/>
    <w:rsid w:val="00DD496D"/>
    <w:rsid w:val="00DD6D5D"/>
    <w:rsid w:val="00DE0ED9"/>
    <w:rsid w:val="00DF31F5"/>
    <w:rsid w:val="00DF3996"/>
    <w:rsid w:val="00E00B26"/>
    <w:rsid w:val="00E00FC6"/>
    <w:rsid w:val="00E03F35"/>
    <w:rsid w:val="00E04D8B"/>
    <w:rsid w:val="00E06FBB"/>
    <w:rsid w:val="00E1205E"/>
    <w:rsid w:val="00E13400"/>
    <w:rsid w:val="00E13451"/>
    <w:rsid w:val="00E21746"/>
    <w:rsid w:val="00E21C76"/>
    <w:rsid w:val="00E23951"/>
    <w:rsid w:val="00E33082"/>
    <w:rsid w:val="00E333D0"/>
    <w:rsid w:val="00E35CC5"/>
    <w:rsid w:val="00E455C5"/>
    <w:rsid w:val="00E4788A"/>
    <w:rsid w:val="00E517A6"/>
    <w:rsid w:val="00E52DD8"/>
    <w:rsid w:val="00E54F0D"/>
    <w:rsid w:val="00E55889"/>
    <w:rsid w:val="00E55E4C"/>
    <w:rsid w:val="00E62223"/>
    <w:rsid w:val="00E64401"/>
    <w:rsid w:val="00E661B8"/>
    <w:rsid w:val="00E7171A"/>
    <w:rsid w:val="00E74DC8"/>
    <w:rsid w:val="00E7527E"/>
    <w:rsid w:val="00E76D24"/>
    <w:rsid w:val="00E76FB2"/>
    <w:rsid w:val="00E770C1"/>
    <w:rsid w:val="00E77457"/>
    <w:rsid w:val="00E80F44"/>
    <w:rsid w:val="00E81DBB"/>
    <w:rsid w:val="00E82BF8"/>
    <w:rsid w:val="00E859EF"/>
    <w:rsid w:val="00E85C8F"/>
    <w:rsid w:val="00E87934"/>
    <w:rsid w:val="00E904C4"/>
    <w:rsid w:val="00E92B66"/>
    <w:rsid w:val="00E94894"/>
    <w:rsid w:val="00E95254"/>
    <w:rsid w:val="00E96326"/>
    <w:rsid w:val="00E9700A"/>
    <w:rsid w:val="00EB01F0"/>
    <w:rsid w:val="00EB23C9"/>
    <w:rsid w:val="00EB32B5"/>
    <w:rsid w:val="00EB6641"/>
    <w:rsid w:val="00EB67E7"/>
    <w:rsid w:val="00EB7E9C"/>
    <w:rsid w:val="00EC420E"/>
    <w:rsid w:val="00ED0A0A"/>
    <w:rsid w:val="00ED3277"/>
    <w:rsid w:val="00ED3695"/>
    <w:rsid w:val="00ED3B15"/>
    <w:rsid w:val="00ED4273"/>
    <w:rsid w:val="00ED66D8"/>
    <w:rsid w:val="00ED71C4"/>
    <w:rsid w:val="00ED7B9C"/>
    <w:rsid w:val="00EF03C0"/>
    <w:rsid w:val="00EF1815"/>
    <w:rsid w:val="00EF2B98"/>
    <w:rsid w:val="00EF3AD5"/>
    <w:rsid w:val="00EF4B3E"/>
    <w:rsid w:val="00EF7F21"/>
    <w:rsid w:val="00F03327"/>
    <w:rsid w:val="00F05F04"/>
    <w:rsid w:val="00F16ADF"/>
    <w:rsid w:val="00F31632"/>
    <w:rsid w:val="00F31ED3"/>
    <w:rsid w:val="00F3571F"/>
    <w:rsid w:val="00F36C5A"/>
    <w:rsid w:val="00F52A0E"/>
    <w:rsid w:val="00F5381F"/>
    <w:rsid w:val="00F54101"/>
    <w:rsid w:val="00F54F55"/>
    <w:rsid w:val="00F57A73"/>
    <w:rsid w:val="00F57ACE"/>
    <w:rsid w:val="00F60BC0"/>
    <w:rsid w:val="00F60CB4"/>
    <w:rsid w:val="00F60EEF"/>
    <w:rsid w:val="00F625D5"/>
    <w:rsid w:val="00F63350"/>
    <w:rsid w:val="00F73475"/>
    <w:rsid w:val="00F7531A"/>
    <w:rsid w:val="00F80FF0"/>
    <w:rsid w:val="00F83FBF"/>
    <w:rsid w:val="00F85AA4"/>
    <w:rsid w:val="00F96733"/>
    <w:rsid w:val="00F9794B"/>
    <w:rsid w:val="00FB0C24"/>
    <w:rsid w:val="00FB71B7"/>
    <w:rsid w:val="00FC217F"/>
    <w:rsid w:val="00FC40C5"/>
    <w:rsid w:val="00FC411A"/>
    <w:rsid w:val="00FC5000"/>
    <w:rsid w:val="00FC7737"/>
    <w:rsid w:val="00FD0789"/>
    <w:rsid w:val="00FD6EFF"/>
    <w:rsid w:val="00FE1500"/>
    <w:rsid w:val="00FE4705"/>
    <w:rsid w:val="00FF211E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5"/>
    <o:shapelayout v:ext="edit">
      <o:idmap v:ext="edit" data="1"/>
    </o:shapelayout>
  </w:shapeDefaults>
  <w:decimalSymbol w:val=","/>
  <w:listSeparator w:val=";"/>
  <w14:docId w14:val="4E3684B7"/>
  <w15:docId w15:val="{67AF7E51-6740-4FA1-811B-8365BCCA6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s"/>
    <w:next w:val="Sinespaciado"/>
    <w:qFormat/>
    <w:rsid w:val="008A154A"/>
    <w:pPr>
      <w:spacing w:after="200" w:line="276" w:lineRule="auto"/>
    </w:pPr>
    <w:rPr>
      <w:rFonts w:ascii="Helvetica 55 Roman" w:eastAsia="Calibri" w:hAnsi="Helvetica 55 Roman" w:cs="Times New Roman"/>
      <w:sz w:val="22"/>
      <w:szCs w:val="22"/>
      <w:lang w:val="ca-ES"/>
    </w:rPr>
  </w:style>
  <w:style w:type="paragraph" w:styleId="Ttulo1">
    <w:name w:val="heading 1"/>
    <w:aliases w:val="Títol"/>
    <w:basedOn w:val="Normal"/>
    <w:next w:val="Normal"/>
    <w:link w:val="Ttulo1Car"/>
    <w:qFormat/>
    <w:rsid w:val="00242A67"/>
    <w:pPr>
      <w:keepNext/>
      <w:keepLines/>
      <w:spacing w:before="240"/>
      <w:outlineLvl w:val="0"/>
    </w:pPr>
    <w:rPr>
      <w:rFonts w:eastAsiaTheme="majorEastAsia" w:cstheme="majorBidi"/>
      <w:b/>
      <w:bCs/>
      <w:color w:val="429BC3"/>
      <w:sz w:val="28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242A67"/>
    <w:pPr>
      <w:keepNext/>
      <w:keepLines/>
      <w:spacing w:before="40"/>
      <w:outlineLvl w:val="1"/>
    </w:pPr>
    <w:rPr>
      <w:rFonts w:eastAsiaTheme="majorEastAsia" w:cstheme="majorBidi"/>
      <w:color w:val="429BC3"/>
      <w:sz w:val="24"/>
      <w:szCs w:val="26"/>
    </w:rPr>
  </w:style>
  <w:style w:type="paragraph" w:styleId="Ttulo3">
    <w:name w:val="heading 3"/>
    <w:basedOn w:val="Normal"/>
    <w:next w:val="Normal"/>
    <w:link w:val="Ttulo3Car"/>
    <w:qFormat/>
    <w:rsid w:val="006749C0"/>
    <w:pPr>
      <w:keepNext/>
      <w:spacing w:after="0" w:line="240" w:lineRule="auto"/>
      <w:outlineLvl w:val="2"/>
    </w:pPr>
    <w:rPr>
      <w:rFonts w:ascii="Times New Roman" w:eastAsia="Times New Roman" w:hAnsi="Times New Roman"/>
      <w:b/>
      <w:bCs/>
      <w:szCs w:val="24"/>
      <w:lang w:eastAsia="es-ES"/>
    </w:rPr>
  </w:style>
  <w:style w:type="paragraph" w:styleId="Ttulo4">
    <w:name w:val="heading 4"/>
    <w:basedOn w:val="Normal"/>
    <w:next w:val="Normal"/>
    <w:link w:val="Ttulo4Car"/>
    <w:unhideWhenUsed/>
    <w:qFormat/>
    <w:rsid w:val="006749C0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nhideWhenUsed/>
    <w:qFormat/>
    <w:rsid w:val="006749C0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6749C0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/>
      <w:b/>
      <w:bCs/>
      <w:szCs w:val="24"/>
      <w:lang w:eastAsia="es-ES"/>
    </w:rPr>
  </w:style>
  <w:style w:type="paragraph" w:styleId="Ttulo7">
    <w:name w:val="heading 7"/>
    <w:basedOn w:val="Normal"/>
    <w:next w:val="Normal"/>
    <w:link w:val="Ttulo7Car"/>
    <w:unhideWhenUsed/>
    <w:qFormat/>
    <w:rsid w:val="006749C0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Ttulo9">
    <w:name w:val="heading 9"/>
    <w:basedOn w:val="Normal"/>
    <w:next w:val="Normal"/>
    <w:link w:val="Ttulo9Car"/>
    <w:unhideWhenUsed/>
    <w:qFormat/>
    <w:rsid w:val="006749C0"/>
    <w:pPr>
      <w:spacing w:before="240" w:after="60"/>
      <w:outlineLvl w:val="8"/>
    </w:pPr>
    <w:rPr>
      <w:rFonts w:ascii="Cambria" w:eastAsia="Times New Roman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42A67"/>
    <w:rPr>
      <w:rFonts w:ascii="Arial" w:eastAsiaTheme="majorEastAsia" w:hAnsi="Arial" w:cstheme="majorBidi"/>
      <w:color w:val="429BC3"/>
      <w:szCs w:val="26"/>
    </w:rPr>
  </w:style>
  <w:style w:type="character" w:customStyle="1" w:styleId="Ttulo1Car">
    <w:name w:val="Título 1 Car"/>
    <w:aliases w:val="Títol Car"/>
    <w:basedOn w:val="Fuentedeprrafopredeter"/>
    <w:link w:val="Ttulo1"/>
    <w:rsid w:val="00242A67"/>
    <w:rPr>
      <w:rFonts w:ascii="Arial" w:eastAsiaTheme="majorEastAsia" w:hAnsi="Arial" w:cstheme="majorBidi"/>
      <w:b/>
      <w:bCs/>
      <w:color w:val="429BC3"/>
      <w:sz w:val="28"/>
      <w:szCs w:val="32"/>
    </w:rPr>
  </w:style>
  <w:style w:type="table" w:styleId="Listaclara-nfasis5">
    <w:name w:val="Light List Accent 5"/>
    <w:basedOn w:val="Tablanormal"/>
    <w:uiPriority w:val="61"/>
    <w:semiHidden/>
    <w:unhideWhenUsed/>
    <w:rsid w:val="00242A67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16ADF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6ADF"/>
    <w:rPr>
      <w:rFonts w:ascii="Arial" w:hAnsi="Arial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F16ADF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6ADF"/>
    <w:rPr>
      <w:rFonts w:ascii="Arial" w:hAnsi="Arial"/>
      <w:sz w:val="22"/>
    </w:rPr>
  </w:style>
  <w:style w:type="paragraph" w:customStyle="1" w:styleId="COSCAT">
    <w:name w:val="COS CAT"/>
    <w:basedOn w:val="Normal"/>
    <w:uiPriority w:val="99"/>
    <w:rsid w:val="005D6B2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HelveticaNeueLTStd-Lt" w:hAnsi="HelveticaNeueLTStd-Lt" w:cs="HelveticaNeueLTStd-Lt"/>
      <w:color w:val="000000"/>
    </w:rPr>
  </w:style>
  <w:style w:type="character" w:customStyle="1" w:styleId="Ttulo3Car">
    <w:name w:val="Título 3 Car"/>
    <w:basedOn w:val="Fuentedeprrafopredeter"/>
    <w:link w:val="Ttulo3"/>
    <w:rsid w:val="006749C0"/>
    <w:rPr>
      <w:rFonts w:ascii="Times New Roman" w:eastAsia="Times New Roman" w:hAnsi="Times New Roman" w:cs="Times New Roman"/>
      <w:b/>
      <w:bCs/>
      <w:sz w:val="22"/>
      <w:lang w:val="ca-ES" w:eastAsia="es-ES"/>
    </w:rPr>
  </w:style>
  <w:style w:type="character" w:customStyle="1" w:styleId="Ttulo4Car">
    <w:name w:val="Título 4 Car"/>
    <w:basedOn w:val="Fuentedeprrafopredeter"/>
    <w:link w:val="Ttulo4"/>
    <w:rsid w:val="006749C0"/>
    <w:rPr>
      <w:rFonts w:ascii="Calibri" w:eastAsia="Times New Roman" w:hAnsi="Calibri" w:cs="Times New Roman"/>
      <w:b/>
      <w:bCs/>
      <w:sz w:val="28"/>
      <w:szCs w:val="28"/>
      <w:lang w:val="ca-ES"/>
    </w:rPr>
  </w:style>
  <w:style w:type="character" w:customStyle="1" w:styleId="Ttulo5Car">
    <w:name w:val="Título 5 Car"/>
    <w:basedOn w:val="Fuentedeprrafopredeter"/>
    <w:link w:val="Ttulo5"/>
    <w:rsid w:val="006749C0"/>
    <w:rPr>
      <w:rFonts w:ascii="Calibri" w:eastAsia="Times New Roman" w:hAnsi="Calibri" w:cs="Times New Roman"/>
      <w:b/>
      <w:bCs/>
      <w:i/>
      <w:iCs/>
      <w:sz w:val="26"/>
      <w:szCs w:val="26"/>
      <w:lang w:val="ca-ES"/>
    </w:rPr>
  </w:style>
  <w:style w:type="character" w:customStyle="1" w:styleId="Ttulo6Car">
    <w:name w:val="Título 6 Car"/>
    <w:basedOn w:val="Fuentedeprrafopredeter"/>
    <w:link w:val="Ttulo6"/>
    <w:rsid w:val="006749C0"/>
    <w:rPr>
      <w:rFonts w:ascii="Times New Roman" w:eastAsia="Times New Roman" w:hAnsi="Times New Roman" w:cs="Times New Roman"/>
      <w:b/>
      <w:bCs/>
      <w:sz w:val="22"/>
      <w:lang w:val="ca-ES" w:eastAsia="es-ES"/>
    </w:rPr>
  </w:style>
  <w:style w:type="character" w:customStyle="1" w:styleId="Ttulo7Car">
    <w:name w:val="Título 7 Car"/>
    <w:basedOn w:val="Fuentedeprrafopredeter"/>
    <w:link w:val="Ttulo7"/>
    <w:rsid w:val="006749C0"/>
    <w:rPr>
      <w:rFonts w:ascii="Calibri" w:eastAsia="Times New Roman" w:hAnsi="Calibri" w:cs="Times New Roman"/>
      <w:lang w:val="ca-ES"/>
    </w:rPr>
  </w:style>
  <w:style w:type="character" w:customStyle="1" w:styleId="Ttulo9Car">
    <w:name w:val="Título 9 Car"/>
    <w:basedOn w:val="Fuentedeprrafopredeter"/>
    <w:link w:val="Ttulo9"/>
    <w:rsid w:val="006749C0"/>
    <w:rPr>
      <w:rFonts w:ascii="Cambria" w:eastAsia="Times New Roman" w:hAnsi="Cambria" w:cs="Times New Roman"/>
      <w:sz w:val="22"/>
      <w:szCs w:val="22"/>
      <w:lang w:val="ca-ES"/>
    </w:rPr>
  </w:style>
  <w:style w:type="paragraph" w:styleId="Textodeglobo">
    <w:name w:val="Balloon Text"/>
    <w:basedOn w:val="Normal"/>
    <w:link w:val="TextodegloboCar"/>
    <w:uiPriority w:val="99"/>
    <w:unhideWhenUsed/>
    <w:rsid w:val="00674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6749C0"/>
    <w:rPr>
      <w:rFonts w:ascii="Tahoma" w:eastAsia="Calibri" w:hAnsi="Tahoma" w:cs="Tahoma"/>
      <w:sz w:val="16"/>
      <w:szCs w:val="16"/>
      <w:lang w:val="ca-ES"/>
    </w:rPr>
  </w:style>
  <w:style w:type="paragraph" w:styleId="Sinespaciado">
    <w:name w:val="No Spacing"/>
    <w:uiPriority w:val="1"/>
    <w:qFormat/>
    <w:rsid w:val="006749C0"/>
    <w:rPr>
      <w:rFonts w:ascii="Helvetica 55 Roman" w:eastAsia="Calibri" w:hAnsi="Helvetica 55 Roman" w:cs="Times New Roman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6749C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749C0"/>
    <w:rPr>
      <w:color w:val="800080"/>
      <w:u w:val="single"/>
    </w:rPr>
  </w:style>
  <w:style w:type="paragraph" w:styleId="Ttulo">
    <w:name w:val="Title"/>
    <w:basedOn w:val="Normal"/>
    <w:link w:val="TtuloCar"/>
    <w:qFormat/>
    <w:rsid w:val="006749C0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6749C0"/>
    <w:rPr>
      <w:rFonts w:ascii="Times New Roman" w:eastAsia="Times New Roman" w:hAnsi="Times New Roman" w:cs="Times New Roman"/>
      <w:szCs w:val="20"/>
      <w:lang w:eastAsia="es-ES"/>
    </w:rPr>
  </w:style>
  <w:style w:type="paragraph" w:customStyle="1" w:styleId="DETALLECUADRO">
    <w:name w:val="DETALLE CUADRO"/>
    <w:basedOn w:val="Normal"/>
    <w:rsid w:val="006749C0"/>
    <w:pPr>
      <w:keepLines/>
      <w:spacing w:before="120" w:after="120" w:line="240" w:lineRule="auto"/>
      <w:jc w:val="both"/>
    </w:pPr>
    <w:rPr>
      <w:rFonts w:ascii="Arial Narrow" w:eastAsia="Times New Roman" w:hAnsi="Arial Narrow"/>
      <w:szCs w:val="24"/>
      <w:lang w:eastAsia="es-ES"/>
    </w:rPr>
  </w:style>
  <w:style w:type="paragraph" w:customStyle="1" w:styleId="TEXTO">
    <w:name w:val="TEXTO"/>
    <w:basedOn w:val="Normal"/>
    <w:rsid w:val="006749C0"/>
    <w:pPr>
      <w:keepLines/>
      <w:spacing w:before="120" w:after="120" w:line="240" w:lineRule="auto"/>
      <w:jc w:val="both"/>
    </w:pPr>
    <w:rPr>
      <w:rFonts w:ascii="Arial Narrow" w:eastAsia="Times New Roman" w:hAnsi="Arial Narrow"/>
      <w:sz w:val="24"/>
      <w:szCs w:val="24"/>
      <w:lang w:val="es-ES_tradnl" w:eastAsia="es-ES"/>
    </w:rPr>
  </w:style>
  <w:style w:type="character" w:styleId="Textoennegrita">
    <w:name w:val="Strong"/>
    <w:basedOn w:val="Fuentedeprrafopredeter"/>
    <w:uiPriority w:val="22"/>
    <w:qFormat/>
    <w:rsid w:val="006749C0"/>
    <w:rPr>
      <w:b/>
      <w:bCs/>
    </w:rPr>
  </w:style>
  <w:style w:type="paragraph" w:styleId="Sangradetextonormal">
    <w:name w:val="Body Text Indent"/>
    <w:basedOn w:val="Normal"/>
    <w:link w:val="SangradetextonormalCar"/>
    <w:rsid w:val="006749C0"/>
    <w:pPr>
      <w:spacing w:after="0" w:line="240" w:lineRule="auto"/>
      <w:ind w:left="5664" w:firstLine="456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6749C0"/>
    <w:rPr>
      <w:rFonts w:ascii="Times New Roman" w:eastAsia="Times New Roman" w:hAnsi="Times New Roman" w:cs="Times New Roman"/>
      <w:lang w:val="ca-ES" w:eastAsia="es-ES"/>
    </w:rPr>
  </w:style>
  <w:style w:type="paragraph" w:styleId="Saludo">
    <w:name w:val="Salutation"/>
    <w:basedOn w:val="Normal"/>
    <w:next w:val="Normal"/>
    <w:link w:val="SaludoCar"/>
    <w:semiHidden/>
    <w:rsid w:val="006749C0"/>
    <w:pPr>
      <w:spacing w:before="240" w:after="240" w:line="240" w:lineRule="atLeast"/>
    </w:pPr>
    <w:rPr>
      <w:rFonts w:ascii="Garamond" w:eastAsia="Times New Roman" w:hAnsi="Garamond"/>
      <w:kern w:val="18"/>
      <w:sz w:val="20"/>
      <w:szCs w:val="20"/>
    </w:rPr>
  </w:style>
  <w:style w:type="character" w:customStyle="1" w:styleId="SaludoCar">
    <w:name w:val="Saludo Car"/>
    <w:basedOn w:val="Fuentedeprrafopredeter"/>
    <w:link w:val="Saludo"/>
    <w:semiHidden/>
    <w:rsid w:val="006749C0"/>
    <w:rPr>
      <w:rFonts w:ascii="Garamond" w:eastAsia="Times New Roman" w:hAnsi="Garamond" w:cs="Times New Roman"/>
      <w:kern w:val="18"/>
      <w:sz w:val="20"/>
      <w:szCs w:val="20"/>
      <w:lang w:val="ca-ES"/>
    </w:rPr>
  </w:style>
  <w:style w:type="paragraph" w:styleId="Textoindependiente">
    <w:name w:val="Body Text"/>
    <w:basedOn w:val="Normal"/>
    <w:link w:val="TextoindependienteCar"/>
    <w:unhideWhenUsed/>
    <w:rsid w:val="006749C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6749C0"/>
    <w:rPr>
      <w:rFonts w:ascii="Helvetica 55 Roman" w:eastAsia="Calibri" w:hAnsi="Helvetica 55 Roman" w:cs="Times New Roman"/>
      <w:sz w:val="22"/>
      <w:szCs w:val="22"/>
      <w:lang w:val="ca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749C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49C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49C0"/>
    <w:rPr>
      <w:rFonts w:ascii="Helvetica 55 Roman" w:eastAsia="Calibri" w:hAnsi="Helvetica 55 Roman" w:cs="Times New Roman"/>
      <w:sz w:val="20"/>
      <w:szCs w:val="20"/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49C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49C0"/>
    <w:rPr>
      <w:rFonts w:ascii="Helvetica 55 Roman" w:eastAsia="Calibri" w:hAnsi="Helvetica 55 Roman" w:cs="Times New Roman"/>
      <w:b/>
      <w:bCs/>
      <w:sz w:val="20"/>
      <w:szCs w:val="20"/>
      <w:lang w:val="ca-ES"/>
    </w:rPr>
  </w:style>
  <w:style w:type="paragraph" w:styleId="Textoindependiente3">
    <w:name w:val="Body Text 3"/>
    <w:basedOn w:val="Normal"/>
    <w:link w:val="Textoindependiente3Car"/>
    <w:unhideWhenUsed/>
    <w:rsid w:val="006749C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6749C0"/>
    <w:rPr>
      <w:rFonts w:ascii="Helvetica 55 Roman" w:eastAsia="Calibri" w:hAnsi="Helvetica 55 Roman" w:cs="Times New Roman"/>
      <w:sz w:val="16"/>
      <w:szCs w:val="16"/>
      <w:lang w:val="ca-ES"/>
    </w:rPr>
  </w:style>
  <w:style w:type="paragraph" w:customStyle="1" w:styleId="textonormal">
    <w:name w:val="textonormal"/>
    <w:basedOn w:val="Normal"/>
    <w:rsid w:val="006749C0"/>
    <w:pPr>
      <w:spacing w:before="100" w:beforeAutospacing="1" w:after="100" w:afterAutospacing="1" w:line="240" w:lineRule="auto"/>
    </w:pPr>
    <w:rPr>
      <w:rFonts w:ascii="Arial" w:eastAsia="Arial Unicode MS" w:hAnsi="Arial" w:cs="Arial"/>
      <w:sz w:val="28"/>
      <w:szCs w:val="28"/>
      <w:lang w:eastAsia="es-ES"/>
    </w:rPr>
  </w:style>
  <w:style w:type="paragraph" w:customStyle="1" w:styleId="TITULOCONCURSO">
    <w:name w:val="TITULO CONCURSO"/>
    <w:basedOn w:val="Normal"/>
    <w:rsid w:val="006749C0"/>
    <w:pPr>
      <w:spacing w:after="360" w:line="240" w:lineRule="auto"/>
    </w:pPr>
    <w:rPr>
      <w:rFonts w:ascii="Arial Narrow" w:eastAsia="Times New Roman" w:hAnsi="Arial Narrow"/>
      <w:b/>
      <w:caps/>
      <w:sz w:val="24"/>
      <w:szCs w:val="24"/>
      <w:lang w:eastAsia="es-ES"/>
    </w:rPr>
  </w:style>
  <w:style w:type="paragraph" w:customStyle="1" w:styleId="TITULOCUADRO">
    <w:name w:val="TITULO CUADRO"/>
    <w:basedOn w:val="Normal"/>
    <w:next w:val="DETALLECUADRO"/>
    <w:rsid w:val="006749C0"/>
    <w:pPr>
      <w:keepNext/>
      <w:spacing w:after="0" w:line="240" w:lineRule="auto"/>
      <w:jc w:val="both"/>
      <w:outlineLvl w:val="0"/>
    </w:pPr>
    <w:rPr>
      <w:rFonts w:ascii="Arial Narrow" w:eastAsia="Times New Roman" w:hAnsi="Arial Narrow"/>
      <w:b/>
      <w:caps/>
      <w:sz w:val="24"/>
      <w:szCs w:val="24"/>
      <w:lang w:eastAsia="es-ES"/>
    </w:rPr>
  </w:style>
  <w:style w:type="paragraph" w:customStyle="1" w:styleId="DETALLECUADROBLANCO">
    <w:name w:val="DETALLE CUADRO BLANCO"/>
    <w:basedOn w:val="DETALLECUADRO"/>
    <w:rsid w:val="006749C0"/>
    <w:pPr>
      <w:keepNext/>
      <w:numPr>
        <w:numId w:val="1"/>
      </w:numPr>
      <w:spacing w:after="0"/>
    </w:pPr>
  </w:style>
  <w:style w:type="paragraph" w:customStyle="1" w:styleId="TITULO">
    <w:name w:val="TITULO"/>
    <w:basedOn w:val="Normal"/>
    <w:rsid w:val="006749C0"/>
    <w:pPr>
      <w:keepNext/>
      <w:keepLines/>
      <w:numPr>
        <w:numId w:val="2"/>
      </w:numPr>
      <w:spacing w:before="240" w:after="120" w:line="240" w:lineRule="auto"/>
      <w:outlineLvl w:val="0"/>
    </w:pPr>
    <w:rPr>
      <w:rFonts w:ascii="Arial Narrow" w:eastAsia="Times New Roman" w:hAnsi="Arial Narrow"/>
      <w:b/>
      <w:sz w:val="26"/>
      <w:szCs w:val="24"/>
      <w:lang w:val="es-ES_tradnl" w:eastAsia="es-ES"/>
    </w:rPr>
  </w:style>
  <w:style w:type="paragraph" w:customStyle="1" w:styleId="TITULO1-">
    <w:name w:val="TITULO 1.-"/>
    <w:basedOn w:val="TITULO"/>
    <w:next w:val="TEXTO"/>
    <w:rsid w:val="006749C0"/>
    <w:pPr>
      <w:numPr>
        <w:numId w:val="0"/>
      </w:numPr>
      <w:jc w:val="both"/>
    </w:pPr>
  </w:style>
  <w:style w:type="paragraph" w:customStyle="1" w:styleId="parrafo">
    <w:name w:val="parrafo"/>
    <w:basedOn w:val="Normal"/>
    <w:rsid w:val="006749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749C0"/>
    <w:pPr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BodyText">
    <w:name w:val="_Body Text"/>
    <w:basedOn w:val="Normal"/>
    <w:rsid w:val="006749C0"/>
    <w:pPr>
      <w:overflowPunct w:val="0"/>
      <w:autoSpaceDE w:val="0"/>
      <w:autoSpaceDN w:val="0"/>
      <w:adjustRightInd w:val="0"/>
      <w:spacing w:before="120" w:after="120" w:line="280" w:lineRule="exact"/>
      <w:jc w:val="both"/>
      <w:textAlignment w:val="baseline"/>
    </w:pPr>
    <w:rPr>
      <w:rFonts w:ascii="Arial" w:eastAsia="MS Mincho" w:hAnsi="Arial" w:cs="Arial"/>
      <w:bCs/>
      <w:lang w:val="en-US"/>
    </w:rPr>
  </w:style>
  <w:style w:type="paragraph" w:styleId="Sangra3detindependiente">
    <w:name w:val="Body Text Indent 3"/>
    <w:basedOn w:val="Normal"/>
    <w:link w:val="Sangra3detindependienteCar"/>
    <w:unhideWhenUsed/>
    <w:rsid w:val="006749C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749C0"/>
    <w:rPr>
      <w:rFonts w:ascii="Helvetica 55 Roman" w:eastAsia="Calibri" w:hAnsi="Helvetica 55 Roman" w:cs="Times New Roman"/>
      <w:sz w:val="16"/>
      <w:szCs w:val="16"/>
      <w:lang w:val="ca-ES"/>
    </w:rPr>
  </w:style>
  <w:style w:type="paragraph" w:styleId="Textoindependiente2">
    <w:name w:val="Body Text 2"/>
    <w:basedOn w:val="Normal"/>
    <w:link w:val="Textoindependiente2Car"/>
    <w:semiHidden/>
    <w:rsid w:val="006749C0"/>
    <w:pPr>
      <w:tabs>
        <w:tab w:val="left" w:pos="-720"/>
        <w:tab w:val="left" w:pos="0"/>
      </w:tabs>
      <w:suppressAutoHyphens/>
      <w:spacing w:after="0" w:line="240" w:lineRule="auto"/>
      <w:jc w:val="both"/>
    </w:pPr>
    <w:rPr>
      <w:rFonts w:ascii="Arial Narrow" w:eastAsia="Times New Roman" w:hAnsi="Arial Narrow"/>
      <w:spacing w:val="-3"/>
      <w:sz w:val="24"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6749C0"/>
    <w:rPr>
      <w:rFonts w:ascii="Arial Narrow" w:eastAsia="Times New Roman" w:hAnsi="Arial Narrow" w:cs="Times New Roman"/>
      <w:spacing w:val="-3"/>
      <w:szCs w:val="20"/>
      <w:lang w:eastAsia="es-ES"/>
    </w:rPr>
  </w:style>
  <w:style w:type="paragraph" w:customStyle="1" w:styleId="MiEstilo">
    <w:name w:val="MiEstilo"/>
    <w:basedOn w:val="DETALLECUADRO"/>
    <w:rsid w:val="006749C0"/>
    <w:pPr>
      <w:tabs>
        <w:tab w:val="left" w:pos="2160"/>
      </w:tabs>
    </w:pPr>
  </w:style>
  <w:style w:type="paragraph" w:customStyle="1" w:styleId="DETALLECUADRONUMERADO">
    <w:name w:val="DETALLE CUADRO NUMERADO"/>
    <w:basedOn w:val="DETALLECUADRO"/>
    <w:rsid w:val="006749C0"/>
    <w:pPr>
      <w:numPr>
        <w:ilvl w:val="1"/>
        <w:numId w:val="3"/>
      </w:numPr>
    </w:pPr>
  </w:style>
  <w:style w:type="paragraph" w:customStyle="1" w:styleId="subapartadostitulo1">
    <w:name w:val="subapartados titulo 1"/>
    <w:basedOn w:val="TITULO1-"/>
    <w:rsid w:val="006749C0"/>
    <w:pPr>
      <w:keepNext w:val="0"/>
      <w:spacing w:before="120"/>
    </w:pPr>
    <w:rPr>
      <w:b w:val="0"/>
    </w:rPr>
  </w:style>
  <w:style w:type="paragraph" w:styleId="Textonotapie">
    <w:name w:val="footnote text"/>
    <w:basedOn w:val="Normal"/>
    <w:link w:val="TextonotapieCar"/>
    <w:uiPriority w:val="99"/>
    <w:semiHidden/>
    <w:rsid w:val="006749C0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749C0"/>
    <w:rPr>
      <w:rFonts w:ascii="Times New Roman" w:eastAsia="Times New Roman" w:hAnsi="Times New Roman" w:cs="Times New Roman"/>
      <w:sz w:val="20"/>
      <w:szCs w:val="20"/>
      <w:lang w:val="ca-ES" w:eastAsia="es-ES"/>
    </w:rPr>
  </w:style>
  <w:style w:type="character" w:styleId="Nmerodepgina">
    <w:name w:val="page number"/>
    <w:basedOn w:val="Fuentedeprrafopredeter"/>
    <w:semiHidden/>
    <w:rsid w:val="006749C0"/>
  </w:style>
  <w:style w:type="character" w:customStyle="1" w:styleId="NormaljustificadaCar">
    <w:name w:val="Normal + justificada Car"/>
    <w:basedOn w:val="Fuentedeprrafopredeter"/>
    <w:rsid w:val="006749C0"/>
    <w:rPr>
      <w:sz w:val="26"/>
      <w:szCs w:val="26"/>
      <w:lang w:val="es-ES" w:eastAsia="es-ES" w:bidi="ar-SA"/>
    </w:rPr>
  </w:style>
  <w:style w:type="paragraph" w:customStyle="1" w:styleId="Normaljustificada">
    <w:name w:val="Normal + justificada"/>
    <w:basedOn w:val="Normal"/>
    <w:rsid w:val="006749C0"/>
    <w:pPr>
      <w:spacing w:after="0" w:line="240" w:lineRule="auto"/>
      <w:jc w:val="both"/>
    </w:pPr>
    <w:rPr>
      <w:rFonts w:ascii="Times New Roman" w:eastAsia="Times New Roman" w:hAnsi="Times New Roman"/>
      <w:sz w:val="26"/>
      <w:szCs w:val="26"/>
      <w:lang w:eastAsia="es-ES"/>
    </w:rPr>
  </w:style>
  <w:style w:type="paragraph" w:styleId="Sangra2detindependiente">
    <w:name w:val="Body Text Indent 2"/>
    <w:basedOn w:val="Normal"/>
    <w:link w:val="Sangra2detindependienteCar"/>
    <w:semiHidden/>
    <w:rsid w:val="006749C0"/>
    <w:pPr>
      <w:spacing w:after="0" w:line="240" w:lineRule="auto"/>
      <w:ind w:firstLine="709"/>
      <w:jc w:val="both"/>
    </w:pPr>
    <w:rPr>
      <w:rFonts w:ascii="Times New Roman" w:eastAsia="Times New Roman" w:hAnsi="Times New Roman"/>
      <w:i/>
      <w:iCs/>
      <w:szCs w:val="24"/>
      <w:lang w:val="es-ES_tradnl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6749C0"/>
    <w:rPr>
      <w:rFonts w:ascii="Times New Roman" w:eastAsia="Times New Roman" w:hAnsi="Times New Roman" w:cs="Times New Roman"/>
      <w:i/>
      <w:iCs/>
      <w:sz w:val="22"/>
      <w:lang w:eastAsia="es-ES"/>
    </w:rPr>
  </w:style>
  <w:style w:type="paragraph" w:customStyle="1" w:styleId="Encabezadodetda">
    <w:name w:val="Encabezado de tda"/>
    <w:basedOn w:val="Normal"/>
    <w:rsid w:val="006749C0"/>
    <w:pPr>
      <w:widowControl w:val="0"/>
      <w:tabs>
        <w:tab w:val="right" w:pos="9360"/>
      </w:tabs>
      <w:suppressAutoHyphens/>
      <w:spacing w:after="0" w:line="240" w:lineRule="auto"/>
    </w:pPr>
    <w:rPr>
      <w:rFonts w:ascii="Arial" w:eastAsia="Times New Roman" w:hAnsi="Arial"/>
      <w:snapToGrid w:val="0"/>
      <w:szCs w:val="20"/>
      <w:lang w:val="en-US" w:eastAsia="es-ES"/>
    </w:rPr>
  </w:style>
  <w:style w:type="paragraph" w:customStyle="1" w:styleId="font5">
    <w:name w:val="font5"/>
    <w:basedOn w:val="Normal"/>
    <w:rsid w:val="006749C0"/>
    <w:pPr>
      <w:spacing w:before="100" w:beforeAutospacing="1" w:after="100" w:afterAutospacing="1" w:line="240" w:lineRule="auto"/>
    </w:pPr>
    <w:rPr>
      <w:rFonts w:ascii="Times New Roman" w:eastAsia="Arial Unicode MS" w:hAnsi="Times New Roman"/>
      <w:sz w:val="20"/>
      <w:szCs w:val="20"/>
      <w:lang w:eastAsia="es-ES"/>
    </w:rPr>
  </w:style>
  <w:style w:type="paragraph" w:customStyle="1" w:styleId="font6">
    <w:name w:val="font6"/>
    <w:basedOn w:val="Normal"/>
    <w:rsid w:val="006749C0"/>
    <w:pPr>
      <w:spacing w:before="100" w:beforeAutospacing="1" w:after="100" w:afterAutospacing="1" w:line="240" w:lineRule="auto"/>
    </w:pPr>
    <w:rPr>
      <w:rFonts w:ascii="Times New Roman" w:eastAsia="Arial Unicode MS" w:hAnsi="Times New Roman"/>
      <w:b/>
      <w:bCs/>
      <w:color w:val="FF0000"/>
      <w:sz w:val="20"/>
      <w:szCs w:val="20"/>
      <w:lang w:eastAsia="es-ES"/>
    </w:rPr>
  </w:style>
  <w:style w:type="paragraph" w:customStyle="1" w:styleId="xl24">
    <w:name w:val="xl24"/>
    <w:basedOn w:val="Normal"/>
    <w:rsid w:val="006749C0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25">
    <w:name w:val="xl25"/>
    <w:basedOn w:val="Normal"/>
    <w:rsid w:val="006749C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16"/>
      <w:szCs w:val="16"/>
      <w:lang w:eastAsia="es-ES"/>
    </w:rPr>
  </w:style>
  <w:style w:type="paragraph" w:customStyle="1" w:styleId="xl26">
    <w:name w:val="xl26"/>
    <w:basedOn w:val="Normal"/>
    <w:rsid w:val="006749C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27">
    <w:name w:val="xl27"/>
    <w:basedOn w:val="Normal"/>
    <w:rsid w:val="006749C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Arial Unicode MS" w:hAnsi="Times New Roman"/>
      <w:b/>
      <w:bCs/>
      <w:sz w:val="24"/>
      <w:szCs w:val="24"/>
      <w:lang w:eastAsia="es-ES"/>
    </w:rPr>
  </w:style>
  <w:style w:type="paragraph" w:customStyle="1" w:styleId="xl28">
    <w:name w:val="xl28"/>
    <w:basedOn w:val="Normal"/>
    <w:rsid w:val="006749C0"/>
    <w:pPr>
      <w:spacing w:before="100" w:beforeAutospacing="1" w:after="100" w:afterAutospacing="1" w:line="240" w:lineRule="auto"/>
      <w:jc w:val="center"/>
    </w:pPr>
    <w:rPr>
      <w:rFonts w:ascii="Times New Roman" w:eastAsia="Arial Unicode MS" w:hAnsi="Times New Roman"/>
      <w:sz w:val="24"/>
      <w:szCs w:val="24"/>
      <w:lang w:eastAsia="es-ES"/>
    </w:rPr>
  </w:style>
  <w:style w:type="paragraph" w:customStyle="1" w:styleId="xl29">
    <w:name w:val="xl29"/>
    <w:basedOn w:val="Normal"/>
    <w:rsid w:val="006749C0"/>
    <w:pPr>
      <w:spacing w:before="100" w:beforeAutospacing="1" w:after="100" w:afterAutospacing="1" w:line="240" w:lineRule="auto"/>
    </w:pPr>
    <w:rPr>
      <w:rFonts w:ascii="Times New Roman" w:eastAsia="Arial Unicode MS" w:hAnsi="Times New Roman"/>
      <w:sz w:val="24"/>
      <w:szCs w:val="24"/>
      <w:lang w:eastAsia="es-ES"/>
    </w:rPr>
  </w:style>
  <w:style w:type="paragraph" w:customStyle="1" w:styleId="xl30">
    <w:name w:val="xl30"/>
    <w:basedOn w:val="Normal"/>
    <w:rsid w:val="006749C0"/>
    <w:pPr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  <w:szCs w:val="24"/>
      <w:lang w:eastAsia="es-ES"/>
    </w:rPr>
  </w:style>
  <w:style w:type="paragraph" w:customStyle="1" w:styleId="xl31">
    <w:name w:val="xl31"/>
    <w:basedOn w:val="Normal"/>
    <w:rsid w:val="006749C0"/>
    <w:pP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32">
    <w:name w:val="xl32"/>
    <w:basedOn w:val="Normal"/>
    <w:rsid w:val="006749C0"/>
    <w:pPr>
      <w:spacing w:before="100" w:beforeAutospacing="1" w:after="100" w:afterAutospacing="1" w:line="240" w:lineRule="auto"/>
      <w:jc w:val="center"/>
    </w:pPr>
    <w:rPr>
      <w:rFonts w:ascii="Times New Roman" w:eastAsia="Arial Unicode MS" w:hAnsi="Times New Roman"/>
      <w:sz w:val="24"/>
      <w:szCs w:val="24"/>
      <w:lang w:eastAsia="es-ES"/>
    </w:rPr>
  </w:style>
  <w:style w:type="paragraph" w:customStyle="1" w:styleId="xl33">
    <w:name w:val="xl33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Arial Unicode MS" w:hAnsi="Times New Roman"/>
      <w:sz w:val="24"/>
      <w:szCs w:val="24"/>
      <w:lang w:eastAsia="es-ES"/>
    </w:rPr>
  </w:style>
  <w:style w:type="paragraph" w:customStyle="1" w:styleId="xl34">
    <w:name w:val="xl34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Arial Unicode MS" w:hAnsi="Times New Roman"/>
      <w:sz w:val="24"/>
      <w:szCs w:val="24"/>
      <w:lang w:eastAsia="es-ES"/>
    </w:rPr>
  </w:style>
  <w:style w:type="paragraph" w:customStyle="1" w:styleId="xl35">
    <w:name w:val="xl35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  <w:szCs w:val="24"/>
      <w:lang w:eastAsia="es-ES"/>
    </w:rPr>
  </w:style>
  <w:style w:type="paragraph" w:customStyle="1" w:styleId="xl36">
    <w:name w:val="xl36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37">
    <w:name w:val="xl37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Arial Unicode MS" w:hAnsi="Times New Roman"/>
      <w:sz w:val="24"/>
      <w:szCs w:val="24"/>
      <w:lang w:eastAsia="es-ES"/>
    </w:rPr>
  </w:style>
  <w:style w:type="paragraph" w:customStyle="1" w:styleId="xl38">
    <w:name w:val="xl38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  <w:szCs w:val="24"/>
      <w:lang w:eastAsia="es-ES"/>
    </w:rPr>
  </w:style>
  <w:style w:type="paragraph" w:customStyle="1" w:styleId="xl39">
    <w:name w:val="xl39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40">
    <w:name w:val="xl40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  <w:szCs w:val="24"/>
      <w:lang w:eastAsia="es-ES"/>
    </w:rPr>
  </w:style>
  <w:style w:type="paragraph" w:customStyle="1" w:styleId="xl41">
    <w:name w:val="xl41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42">
    <w:name w:val="xl42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  <w:szCs w:val="24"/>
      <w:lang w:eastAsia="es-ES"/>
    </w:rPr>
  </w:style>
  <w:style w:type="paragraph" w:customStyle="1" w:styleId="xl43">
    <w:name w:val="xl43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44">
    <w:name w:val="xl44"/>
    <w:basedOn w:val="Normal"/>
    <w:rsid w:val="006749C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Arial Unicode MS" w:hAnsi="Times New Roman"/>
      <w:sz w:val="24"/>
      <w:szCs w:val="24"/>
      <w:lang w:eastAsia="es-ES"/>
    </w:rPr>
  </w:style>
  <w:style w:type="paragraph" w:customStyle="1" w:styleId="xl45">
    <w:name w:val="xl45"/>
    <w:basedOn w:val="Normal"/>
    <w:rsid w:val="006749C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Arial Unicode MS" w:hAnsi="Times New Roman"/>
      <w:sz w:val="24"/>
      <w:szCs w:val="24"/>
      <w:lang w:eastAsia="es-ES"/>
    </w:rPr>
  </w:style>
  <w:style w:type="paragraph" w:customStyle="1" w:styleId="xl46">
    <w:name w:val="xl46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47">
    <w:name w:val="xl47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Arial Unicode MS" w:hAnsi="Times New Roman"/>
      <w:sz w:val="24"/>
      <w:szCs w:val="24"/>
      <w:lang w:eastAsia="es-ES"/>
    </w:rPr>
  </w:style>
  <w:style w:type="paragraph" w:customStyle="1" w:styleId="xl48">
    <w:name w:val="xl48"/>
    <w:basedOn w:val="Normal"/>
    <w:rsid w:val="006749C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Arial Unicode MS" w:hAnsi="Times New Roman"/>
      <w:sz w:val="24"/>
      <w:szCs w:val="24"/>
      <w:lang w:eastAsia="es-ES"/>
    </w:rPr>
  </w:style>
  <w:style w:type="paragraph" w:customStyle="1" w:styleId="xl49">
    <w:name w:val="xl49"/>
    <w:basedOn w:val="Normal"/>
    <w:rsid w:val="006749C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Arial Unicode MS" w:hAnsi="Times New Roman"/>
      <w:sz w:val="24"/>
      <w:szCs w:val="24"/>
      <w:lang w:eastAsia="es-ES"/>
    </w:rPr>
  </w:style>
  <w:style w:type="paragraph" w:customStyle="1" w:styleId="xl50">
    <w:name w:val="xl50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Arial Unicode MS" w:hAnsi="Times New Roman"/>
      <w:sz w:val="24"/>
      <w:szCs w:val="24"/>
      <w:lang w:eastAsia="es-ES"/>
    </w:rPr>
  </w:style>
  <w:style w:type="paragraph" w:customStyle="1" w:styleId="xl51">
    <w:name w:val="xl51"/>
    <w:basedOn w:val="Normal"/>
    <w:rsid w:val="006749C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Arial Unicode MS" w:hAnsi="Times New Roman"/>
      <w:sz w:val="24"/>
      <w:szCs w:val="24"/>
      <w:lang w:eastAsia="es-ES"/>
    </w:rPr>
  </w:style>
  <w:style w:type="paragraph" w:customStyle="1" w:styleId="xl52">
    <w:name w:val="xl52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53">
    <w:name w:val="xl53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54">
    <w:name w:val="xl54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55">
    <w:name w:val="xl55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56">
    <w:name w:val="xl56"/>
    <w:basedOn w:val="Normal"/>
    <w:rsid w:val="006749C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CCFFCC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57">
    <w:name w:val="xl57"/>
    <w:basedOn w:val="Normal"/>
    <w:rsid w:val="006749C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  <w:szCs w:val="24"/>
      <w:lang w:eastAsia="es-ES"/>
    </w:rPr>
  </w:style>
  <w:style w:type="paragraph" w:customStyle="1" w:styleId="xl58">
    <w:name w:val="xl58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 w:line="240" w:lineRule="auto"/>
    </w:pPr>
    <w:rPr>
      <w:rFonts w:ascii="Times New Roman" w:eastAsia="Arial Unicode MS" w:hAnsi="Times New Roman"/>
      <w:sz w:val="24"/>
      <w:szCs w:val="24"/>
      <w:lang w:eastAsia="es-ES"/>
    </w:rPr>
  </w:style>
  <w:style w:type="paragraph" w:customStyle="1" w:styleId="xl59">
    <w:name w:val="xl59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Arial Unicode MS" w:hAnsi="Times New Roman"/>
      <w:sz w:val="24"/>
      <w:szCs w:val="24"/>
      <w:lang w:eastAsia="es-ES"/>
    </w:rPr>
  </w:style>
  <w:style w:type="paragraph" w:customStyle="1" w:styleId="xl60">
    <w:name w:val="xl60"/>
    <w:basedOn w:val="Normal"/>
    <w:rsid w:val="006749C0"/>
    <w:pPr>
      <w:pBdr>
        <w:top w:val="single" w:sz="8" w:space="0" w:color="auto"/>
        <w:left w:val="single" w:sz="8" w:space="0" w:color="auto"/>
      </w:pBd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Arial Unicode MS" w:hAnsi="Times New Roman"/>
      <w:b/>
      <w:bCs/>
      <w:sz w:val="40"/>
      <w:szCs w:val="40"/>
      <w:lang w:eastAsia="es-ES"/>
    </w:rPr>
  </w:style>
  <w:style w:type="paragraph" w:customStyle="1" w:styleId="xl61">
    <w:name w:val="xl61"/>
    <w:basedOn w:val="Normal"/>
    <w:rsid w:val="006749C0"/>
    <w:pPr>
      <w:pBdr>
        <w:top w:val="single" w:sz="8" w:space="0" w:color="auto"/>
      </w:pBd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Arial Unicode MS" w:hAnsi="Times New Roman"/>
      <w:b/>
      <w:bCs/>
      <w:sz w:val="40"/>
      <w:szCs w:val="40"/>
      <w:lang w:eastAsia="es-ES"/>
    </w:rPr>
  </w:style>
  <w:style w:type="paragraph" w:customStyle="1" w:styleId="xl62">
    <w:name w:val="xl62"/>
    <w:basedOn w:val="Normal"/>
    <w:rsid w:val="006749C0"/>
    <w:pPr>
      <w:pBdr>
        <w:top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Arial Unicode MS" w:hAnsi="Times New Roman"/>
      <w:b/>
      <w:bCs/>
      <w:sz w:val="40"/>
      <w:szCs w:val="40"/>
      <w:lang w:eastAsia="es-ES"/>
    </w:rPr>
  </w:style>
  <w:style w:type="paragraph" w:customStyle="1" w:styleId="xl63">
    <w:name w:val="xl63"/>
    <w:basedOn w:val="Normal"/>
    <w:rsid w:val="006749C0"/>
    <w:pPr>
      <w:pBdr>
        <w:left w:val="single" w:sz="8" w:space="0" w:color="auto"/>
      </w:pBd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Arial Unicode MS" w:hAnsi="Times New Roman"/>
      <w:b/>
      <w:bCs/>
      <w:sz w:val="40"/>
      <w:szCs w:val="40"/>
      <w:lang w:eastAsia="es-ES"/>
    </w:rPr>
  </w:style>
  <w:style w:type="paragraph" w:customStyle="1" w:styleId="xl64">
    <w:name w:val="xl64"/>
    <w:basedOn w:val="Normal"/>
    <w:rsid w:val="006749C0"/>
    <w:pP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Arial Unicode MS" w:hAnsi="Times New Roman"/>
      <w:b/>
      <w:bCs/>
      <w:sz w:val="40"/>
      <w:szCs w:val="40"/>
      <w:lang w:eastAsia="es-ES"/>
    </w:rPr>
  </w:style>
  <w:style w:type="paragraph" w:customStyle="1" w:styleId="xl65">
    <w:name w:val="xl65"/>
    <w:basedOn w:val="Normal"/>
    <w:rsid w:val="006749C0"/>
    <w:pPr>
      <w:pBdr>
        <w:right w:val="single" w:sz="8" w:space="0" w:color="auto"/>
      </w:pBd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Arial Unicode MS" w:hAnsi="Times New Roman"/>
      <w:b/>
      <w:bCs/>
      <w:sz w:val="40"/>
      <w:szCs w:val="40"/>
      <w:lang w:eastAsia="es-ES"/>
    </w:rPr>
  </w:style>
  <w:style w:type="paragraph" w:customStyle="1" w:styleId="xl66">
    <w:name w:val="xl66"/>
    <w:basedOn w:val="Normal"/>
    <w:rsid w:val="006749C0"/>
    <w:pPr>
      <w:pBdr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Arial Unicode MS" w:hAnsi="Times New Roman"/>
      <w:b/>
      <w:bCs/>
      <w:sz w:val="40"/>
      <w:szCs w:val="40"/>
      <w:lang w:eastAsia="es-ES"/>
    </w:rPr>
  </w:style>
  <w:style w:type="paragraph" w:customStyle="1" w:styleId="xl67">
    <w:name w:val="xl67"/>
    <w:basedOn w:val="Normal"/>
    <w:rsid w:val="006749C0"/>
    <w:pPr>
      <w:pBdr>
        <w:bottom w:val="single" w:sz="8" w:space="0" w:color="auto"/>
      </w:pBd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Arial Unicode MS" w:hAnsi="Times New Roman"/>
      <w:b/>
      <w:bCs/>
      <w:sz w:val="40"/>
      <w:szCs w:val="40"/>
      <w:lang w:eastAsia="es-ES"/>
    </w:rPr>
  </w:style>
  <w:style w:type="paragraph" w:customStyle="1" w:styleId="xl68">
    <w:name w:val="xl68"/>
    <w:basedOn w:val="Normal"/>
    <w:rsid w:val="006749C0"/>
    <w:pPr>
      <w:pBdr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Arial Unicode MS" w:hAnsi="Times New Roman"/>
      <w:b/>
      <w:bCs/>
      <w:sz w:val="40"/>
      <w:szCs w:val="40"/>
      <w:lang w:eastAsia="es-ES"/>
    </w:rPr>
  </w:style>
  <w:style w:type="paragraph" w:customStyle="1" w:styleId="xl69">
    <w:name w:val="xl69"/>
    <w:basedOn w:val="Normal"/>
    <w:rsid w:val="006749C0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Arial Unicode MS" w:hAnsi="Times New Roman"/>
      <w:b/>
      <w:bCs/>
      <w:lang w:eastAsia="es-ES"/>
    </w:rPr>
  </w:style>
  <w:style w:type="paragraph" w:customStyle="1" w:styleId="xl70">
    <w:name w:val="xl70"/>
    <w:basedOn w:val="Normal"/>
    <w:rsid w:val="006749C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Arial Unicode MS" w:hAnsi="Times New Roman"/>
      <w:b/>
      <w:bCs/>
      <w:lang w:eastAsia="es-ES"/>
    </w:rPr>
  </w:style>
  <w:style w:type="paragraph" w:customStyle="1" w:styleId="xl71">
    <w:name w:val="xl71"/>
    <w:basedOn w:val="Normal"/>
    <w:rsid w:val="006749C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72">
    <w:name w:val="xl72"/>
    <w:basedOn w:val="Normal"/>
    <w:rsid w:val="006749C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73">
    <w:name w:val="xl73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74">
    <w:name w:val="xl74"/>
    <w:basedOn w:val="Normal"/>
    <w:rsid w:val="006749C0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ES"/>
    </w:rPr>
  </w:style>
  <w:style w:type="paragraph" w:customStyle="1" w:styleId="xl75">
    <w:name w:val="xl75"/>
    <w:basedOn w:val="Normal"/>
    <w:rsid w:val="006749C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76">
    <w:name w:val="xl76"/>
    <w:basedOn w:val="Normal"/>
    <w:rsid w:val="006749C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77">
    <w:name w:val="xl77"/>
    <w:basedOn w:val="Normal"/>
    <w:rsid w:val="006749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78">
    <w:name w:val="xl78"/>
    <w:basedOn w:val="Normal"/>
    <w:rsid w:val="006749C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ES"/>
    </w:rPr>
  </w:style>
  <w:style w:type="paragraph" w:customStyle="1" w:styleId="xl79">
    <w:name w:val="xl79"/>
    <w:basedOn w:val="Normal"/>
    <w:rsid w:val="006749C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paragraph" w:customStyle="1" w:styleId="xl80">
    <w:name w:val="xl80"/>
    <w:basedOn w:val="Normal"/>
    <w:rsid w:val="006749C0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ES"/>
    </w:rPr>
  </w:style>
  <w:style w:type="paragraph" w:customStyle="1" w:styleId="xl81">
    <w:name w:val="xl81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xl82">
    <w:name w:val="xl82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xl83">
    <w:name w:val="xl83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ES"/>
    </w:rPr>
  </w:style>
  <w:style w:type="paragraph" w:customStyle="1" w:styleId="xl84">
    <w:name w:val="xl84"/>
    <w:basedOn w:val="Normal"/>
    <w:rsid w:val="006749C0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xl85">
    <w:name w:val="xl85"/>
    <w:basedOn w:val="Normal"/>
    <w:rsid w:val="006749C0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xl86">
    <w:name w:val="xl86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xl87">
    <w:name w:val="xl87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88">
    <w:name w:val="xl88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89">
    <w:name w:val="xl89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90">
    <w:name w:val="xl90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91">
    <w:name w:val="xl91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16"/>
      <w:szCs w:val="16"/>
      <w:lang w:eastAsia="es-ES"/>
    </w:rPr>
  </w:style>
  <w:style w:type="paragraph" w:customStyle="1" w:styleId="xl92">
    <w:name w:val="xl92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16"/>
      <w:szCs w:val="16"/>
      <w:lang w:eastAsia="es-ES"/>
    </w:rPr>
  </w:style>
  <w:style w:type="paragraph" w:customStyle="1" w:styleId="xl93">
    <w:name w:val="xl93"/>
    <w:basedOn w:val="Normal"/>
    <w:rsid w:val="006749C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14"/>
      <w:szCs w:val="14"/>
      <w:lang w:eastAsia="es-ES"/>
    </w:rPr>
  </w:style>
  <w:style w:type="paragraph" w:customStyle="1" w:styleId="xl94">
    <w:name w:val="xl94"/>
    <w:basedOn w:val="Normal"/>
    <w:rsid w:val="006749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14"/>
      <w:szCs w:val="14"/>
      <w:lang w:eastAsia="es-ES"/>
    </w:rPr>
  </w:style>
  <w:style w:type="paragraph" w:styleId="Textosinformato">
    <w:name w:val="Plain Text"/>
    <w:basedOn w:val="Normal"/>
    <w:link w:val="TextosinformatoCar"/>
    <w:unhideWhenUsed/>
    <w:rsid w:val="006749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rsid w:val="006749C0"/>
    <w:rPr>
      <w:rFonts w:ascii="Consolas" w:eastAsia="Calibri" w:hAnsi="Consolas" w:cs="Times New Roman"/>
      <w:sz w:val="21"/>
      <w:szCs w:val="21"/>
      <w:lang w:val="ca-ES"/>
    </w:rPr>
  </w:style>
  <w:style w:type="paragraph" w:customStyle="1" w:styleId="Default">
    <w:name w:val="Default"/>
    <w:rsid w:val="006749C0"/>
    <w:pPr>
      <w:autoSpaceDE w:val="0"/>
      <w:autoSpaceDN w:val="0"/>
      <w:adjustRightInd w:val="0"/>
    </w:pPr>
    <w:rPr>
      <w:rFonts w:ascii="Verdana" w:eastAsia="Calibri" w:hAnsi="Verdana" w:cs="Verdana"/>
      <w:color w:val="000000"/>
      <w:lang w:val="es-ES" w:eastAsia="es-ES"/>
    </w:rPr>
  </w:style>
  <w:style w:type="table" w:styleId="Tablaconcuadrcula">
    <w:name w:val="Table Grid"/>
    <w:basedOn w:val="Tablanormal"/>
    <w:uiPriority w:val="39"/>
    <w:rsid w:val="006749C0"/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B09DF"/>
    <w:rPr>
      <w:color w:val="808080"/>
      <w:shd w:val="clear" w:color="auto" w:fill="E6E6E6"/>
    </w:rPr>
  </w:style>
  <w:style w:type="paragraph" w:styleId="Revisin">
    <w:name w:val="Revision"/>
    <w:hidden/>
    <w:uiPriority w:val="99"/>
    <w:rsid w:val="005B09DF"/>
    <w:rPr>
      <w:rFonts w:ascii="Helvetica 55 Roman" w:eastAsia="Calibri" w:hAnsi="Helvetica 55 Roman" w:cs="Times New Roman"/>
      <w:sz w:val="22"/>
      <w:szCs w:val="22"/>
      <w:lang w:val="ca-ES"/>
    </w:rPr>
  </w:style>
  <w:style w:type="character" w:customStyle="1" w:styleId="Mencinsinresolver10">
    <w:name w:val="Mención sin resolver1"/>
    <w:basedOn w:val="Fuentedeprrafopredeter"/>
    <w:uiPriority w:val="99"/>
    <w:semiHidden/>
    <w:unhideWhenUsed/>
    <w:rsid w:val="00C12BED"/>
    <w:rPr>
      <w:color w:val="808080"/>
      <w:shd w:val="clear" w:color="auto" w:fill="E6E6E6"/>
    </w:rPr>
  </w:style>
  <w:style w:type="numbering" w:customStyle="1" w:styleId="Sinlista1">
    <w:name w:val="Sin lista1"/>
    <w:next w:val="Sinlista"/>
    <w:uiPriority w:val="99"/>
    <w:semiHidden/>
    <w:unhideWhenUsed/>
    <w:rsid w:val="00C12BED"/>
  </w:style>
  <w:style w:type="character" w:styleId="Refdenotaalpie">
    <w:name w:val="footnote reference"/>
    <w:uiPriority w:val="99"/>
    <w:semiHidden/>
    <w:unhideWhenUsed/>
    <w:rsid w:val="00C12BED"/>
    <w:rPr>
      <w:vertAlign w:val="superscript"/>
    </w:rPr>
  </w:style>
  <w:style w:type="paragraph" w:customStyle="1" w:styleId="xl109">
    <w:name w:val="xl109"/>
    <w:basedOn w:val="Normal"/>
    <w:rsid w:val="00C12B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customStyle="1" w:styleId="xl110">
    <w:name w:val="xl110"/>
    <w:basedOn w:val="Normal"/>
    <w:rsid w:val="00C12B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customStyle="1" w:styleId="xl111">
    <w:name w:val="xl111"/>
    <w:basedOn w:val="Normal"/>
    <w:rsid w:val="00C12B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xl112">
    <w:name w:val="xl112"/>
    <w:basedOn w:val="Normal"/>
    <w:rsid w:val="00C12B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xl113">
    <w:name w:val="xl113"/>
    <w:basedOn w:val="Normal"/>
    <w:rsid w:val="00C12BED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customStyle="1" w:styleId="xl114">
    <w:name w:val="xl114"/>
    <w:basedOn w:val="Normal"/>
    <w:rsid w:val="00C12B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customStyle="1" w:styleId="xl115">
    <w:name w:val="xl115"/>
    <w:basedOn w:val="Normal"/>
    <w:rsid w:val="00C12B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customStyle="1" w:styleId="xl116">
    <w:name w:val="xl116"/>
    <w:basedOn w:val="Normal"/>
    <w:rsid w:val="00C12B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xl117">
    <w:name w:val="xl117"/>
    <w:basedOn w:val="Normal"/>
    <w:rsid w:val="00C12B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customStyle="1" w:styleId="xl118">
    <w:name w:val="xl118"/>
    <w:basedOn w:val="Normal"/>
    <w:rsid w:val="00C12B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customStyle="1" w:styleId="xl119">
    <w:name w:val="xl119"/>
    <w:basedOn w:val="Normal"/>
    <w:rsid w:val="00C12B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customStyle="1" w:styleId="paragraph">
    <w:name w:val="paragraph"/>
    <w:basedOn w:val="Normal"/>
    <w:rsid w:val="00235EF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235EFD"/>
  </w:style>
  <w:style w:type="character" w:customStyle="1" w:styleId="eop">
    <w:name w:val="eop"/>
    <w:basedOn w:val="Fuentedeprrafopredeter"/>
    <w:rsid w:val="00235EFD"/>
  </w:style>
  <w:style w:type="paragraph" w:styleId="Listaconvietas">
    <w:name w:val="List Bullet"/>
    <w:basedOn w:val="Normal"/>
    <w:uiPriority w:val="99"/>
    <w:unhideWhenUsed/>
    <w:rsid w:val="00235EFD"/>
    <w:pPr>
      <w:numPr>
        <w:numId w:val="5"/>
      </w:numPr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A8608C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296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65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1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1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1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-acalafat\Desktop\PLANTILLA%20CORPORATIVA\EMAYA%20Plantilla%20Word%20A4%20Color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CD61E3-0A07-46DE-ABA5-1D29E7117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EMAYA Plantilla Word A4 Color.dotx</Template>
  <TotalTime>5</TotalTime>
  <Pages>2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Amelia Calafat Rabadán</dc:creator>
  <cp:lastModifiedBy>Paula Andrea Castellanos Arias</cp:lastModifiedBy>
  <cp:revision>10</cp:revision>
  <cp:lastPrinted>2024-02-26T09:26:00Z</cp:lastPrinted>
  <dcterms:created xsi:type="dcterms:W3CDTF">2024-03-04T12:41:00Z</dcterms:created>
  <dcterms:modified xsi:type="dcterms:W3CDTF">2024-03-04T12:47:00Z</dcterms:modified>
</cp:coreProperties>
</file>