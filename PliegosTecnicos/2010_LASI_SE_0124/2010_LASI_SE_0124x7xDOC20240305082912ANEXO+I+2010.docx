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C4DC" w14:textId="77777777" w:rsidR="00C70CC0" w:rsidRPr="00ED0A0A" w:rsidRDefault="00C70CC0" w:rsidP="00C70CC0">
      <w:pPr>
        <w:tabs>
          <w:tab w:val="left" w:pos="3534"/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ANEXO I</w:t>
      </w:r>
    </w:p>
    <w:p w14:paraId="039810A1" w14:textId="77777777" w:rsidR="00C70CC0" w:rsidRPr="00ED0A0A" w:rsidRDefault="00C70CC0" w:rsidP="00C70CC0">
      <w:pPr>
        <w:tabs>
          <w:tab w:val="left" w:pos="3534"/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Arial"/>
          <w:b/>
          <w:bCs/>
          <w:iCs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b/>
          <w:bCs/>
          <w:iCs/>
          <w:sz w:val="20"/>
          <w:szCs w:val="20"/>
          <w:lang w:val="es-ES" w:eastAsia="es-ES"/>
        </w:rPr>
        <w:t>DECLARACIÓN RESPONSABLE</w:t>
      </w:r>
    </w:p>
    <w:p w14:paraId="7BC2A8C2" w14:textId="77777777" w:rsidR="00C70CC0" w:rsidRPr="00ED0A0A" w:rsidRDefault="00C70CC0" w:rsidP="00C70CC0">
      <w:pPr>
        <w:pStyle w:val="textonormal"/>
        <w:spacing w:before="0" w:beforeAutospacing="0" w:after="0" w:afterAutospacing="0"/>
        <w:jc w:val="both"/>
        <w:rPr>
          <w:sz w:val="20"/>
          <w:szCs w:val="20"/>
          <w:lang w:val="es-ES"/>
        </w:rPr>
      </w:pPr>
    </w:p>
    <w:p w14:paraId="75D1041F" w14:textId="77777777" w:rsidR="00C70CC0" w:rsidRPr="00ED0A0A" w:rsidRDefault="00C70CC0" w:rsidP="00C70CC0">
      <w:pPr>
        <w:pStyle w:val="textonormal"/>
        <w:spacing w:before="0" w:beforeAutospacing="0" w:after="0" w:afterAutospacing="0"/>
        <w:jc w:val="both"/>
        <w:rPr>
          <w:sz w:val="20"/>
          <w:szCs w:val="20"/>
          <w:lang w:val="es-ES"/>
        </w:rPr>
      </w:pPr>
    </w:p>
    <w:p w14:paraId="6E981DF5" w14:textId="77777777" w:rsidR="00C70CC0" w:rsidRPr="00ED0A0A" w:rsidRDefault="00C70CC0" w:rsidP="00C70CC0">
      <w:pPr>
        <w:pStyle w:val="textonormal"/>
        <w:spacing w:before="0" w:beforeAutospacing="0" w:after="0" w:afterAutospacing="0"/>
        <w:jc w:val="both"/>
        <w:rPr>
          <w:sz w:val="20"/>
          <w:szCs w:val="20"/>
          <w:lang w:val="es-ES"/>
        </w:rPr>
      </w:pPr>
      <w:r w:rsidRPr="00ED0A0A">
        <w:rPr>
          <w:sz w:val="20"/>
          <w:szCs w:val="20"/>
          <w:lang w:val="es-ES"/>
        </w:rPr>
        <w:t xml:space="preserve">D./Dª. ..................…………………............................., con domicilio en ......………………......., calle..………………………….……………….............., n.º .............., CP………........, con DNI n.º .....................…........., y teléfono...............……..., con plena capacidad de obrar, en nombre propio/ o en representación de la empresa…………………………................, con domicilio en..........................., calle........, CP..........., teléfono.................................. y CIF......................................... </w:t>
      </w:r>
    </w:p>
    <w:p w14:paraId="5CC23437" w14:textId="77777777" w:rsidR="00C70CC0" w:rsidRPr="00ED0A0A" w:rsidRDefault="00C70CC0" w:rsidP="00C70CC0">
      <w:pPr>
        <w:pStyle w:val="textonormal"/>
        <w:spacing w:before="0" w:beforeAutospacing="0" w:after="0" w:afterAutospacing="0"/>
        <w:jc w:val="both"/>
        <w:rPr>
          <w:sz w:val="20"/>
          <w:szCs w:val="20"/>
          <w:lang w:val="es-ES"/>
        </w:rPr>
      </w:pPr>
    </w:p>
    <w:p w14:paraId="215A17B2" w14:textId="77777777" w:rsidR="00C70CC0" w:rsidRPr="00ED0A0A" w:rsidRDefault="00C70CC0" w:rsidP="00C70CC0">
      <w:pPr>
        <w:pStyle w:val="textonormal"/>
        <w:spacing w:before="0" w:beforeAutospacing="0" w:after="0" w:afterAutospacing="0"/>
        <w:jc w:val="both"/>
        <w:rPr>
          <w:sz w:val="20"/>
          <w:szCs w:val="20"/>
          <w:lang w:val="es-ES"/>
        </w:rPr>
      </w:pPr>
      <w:r w:rsidRPr="00ED0A0A">
        <w:rPr>
          <w:sz w:val="20"/>
          <w:szCs w:val="20"/>
          <w:lang w:val="es-ES"/>
        </w:rPr>
        <w:t>En relación al procedimiento abierto simplificado abreviado del contrato de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84BC8DB" w14:textId="77777777" w:rsidR="00C70CC0" w:rsidRPr="00ED0A0A" w:rsidRDefault="00C70CC0" w:rsidP="00C70C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b/>
          <w:sz w:val="20"/>
          <w:szCs w:val="20"/>
          <w:lang w:val="es-ES" w:eastAsia="es-ES"/>
        </w:rPr>
        <w:br/>
        <w:t xml:space="preserve">DECLARA RESPONSABLEMENTE: </w:t>
      </w:r>
    </w:p>
    <w:p w14:paraId="2E652E16" w14:textId="77777777" w:rsidR="00C70CC0" w:rsidRPr="00ED0A0A" w:rsidRDefault="00C70CC0" w:rsidP="00C70C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14:paraId="7AA5C221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tengo la representación de la Sociedad que presenta esta oferta. </w:t>
      </w:r>
    </w:p>
    <w:p w14:paraId="44155869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1ED87B2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la sociedad que represento dispone de las autorizaciones necesarias para ejercer la actividad.  </w:t>
      </w:r>
    </w:p>
    <w:p w14:paraId="107B5916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71554EB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la sociedad que represento cumple con los requisitos de solvencia económica y financiera, y profesional o técnica establecidos en el pliego de prescripciones administrativas particulares. </w:t>
      </w:r>
    </w:p>
    <w:p w14:paraId="3867A77E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7B916ABB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>Que la sociedad que represento no está incursa en prohibición alguna de contratar.</w:t>
      </w:r>
    </w:p>
    <w:p w14:paraId="14B87F99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503C735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la sociedad, en caso de ser extranjera, se somete a la jurisdicción de los juzgados y tribunales españoles de cualquier orden, para todas las incidencias que de manera directa o indirecta puedan surgir del contrato, con renuncia, si se tercia, al fuero jurisdiccional extranjero que le pueda corresponder al licitador. </w:t>
      </w:r>
    </w:p>
    <w:p w14:paraId="7CFDFFB0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3746EF0F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en el supuesto que la oferta la presente una unión temporal de empresarios, me comprometo a la constitución de la unión en el caso de resultar adjudicatario. </w:t>
      </w:r>
    </w:p>
    <w:p w14:paraId="374DF07C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440F9D50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la sociedad que represento: </w:t>
      </w:r>
    </w:p>
    <w:p w14:paraId="2612DEDB" w14:textId="77777777" w:rsidR="00C70CC0" w:rsidRPr="00ED0A0A" w:rsidRDefault="00C70CC0" w:rsidP="00C70C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14:paraId="3CFC3467" w14:textId="77777777" w:rsidR="00C70CC0" w:rsidRPr="00ED0A0A" w:rsidRDefault="00C70CC0" w:rsidP="00C70C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sym w:font="Wingdings 2" w:char="F0A3"/>
      </w:r>
      <w:r w:rsidRPr="00ED0A0A">
        <w:rPr>
          <w:rFonts w:ascii="Arial" w:hAnsi="Arial" w:cs="Arial"/>
          <w:sz w:val="20"/>
          <w:szCs w:val="20"/>
          <w:lang w:val="es-ES"/>
        </w:rPr>
        <w:t xml:space="preserve">  Está inscrita en el Registro Oficial de Licitadores y Empresas Clasificadas del Sector público (ROLECE), y que las circunstancias que constan inscritas no han experimentado variación. </w:t>
      </w:r>
    </w:p>
    <w:p w14:paraId="327319C7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4B0B047" w14:textId="77777777" w:rsidR="00C70CC0" w:rsidRPr="00ED0A0A" w:rsidRDefault="00C70CC0" w:rsidP="00C70C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pacing w:val="-2"/>
          <w:sz w:val="20"/>
          <w:szCs w:val="20"/>
          <w:lang w:val="es-ES"/>
        </w:rPr>
        <w:sym w:font="Wingdings 2" w:char="F0A3"/>
      </w:r>
      <w:r w:rsidRPr="00ED0A0A">
        <w:rPr>
          <w:rFonts w:ascii="Arial" w:hAnsi="Arial" w:cs="Arial"/>
          <w:sz w:val="20"/>
          <w:szCs w:val="20"/>
          <w:lang w:val="es-ES"/>
        </w:rPr>
        <w:t xml:space="preserve">  Ha solicitado su inscripción en el ROLECE antes de la finalización del plazo de presentación de las ofertas del procedimiento de referencia. </w:t>
      </w:r>
    </w:p>
    <w:p w14:paraId="09674420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9AD392B" w14:textId="77777777" w:rsidR="00C70CC0" w:rsidRPr="00ED0A0A" w:rsidRDefault="00C70CC0" w:rsidP="006C02B9">
      <w:pPr>
        <w:pStyle w:val="Sinespaciado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ED0A0A">
        <w:rPr>
          <w:rFonts w:ascii="Arial" w:hAnsi="Arial" w:cs="Arial"/>
          <w:sz w:val="20"/>
          <w:szCs w:val="20"/>
        </w:rPr>
        <w:t xml:space="preserve">Que la Sociedad que represento se encuentra al corriente de sus obligaciones con EMAYA. </w:t>
      </w:r>
    </w:p>
    <w:p w14:paraId="657713A4" w14:textId="77777777" w:rsidR="00C70CC0" w:rsidRPr="00ED0A0A" w:rsidRDefault="00C70CC0" w:rsidP="00C70CC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24395F6F" w14:textId="77777777" w:rsidR="00C70CC0" w:rsidRPr="00ED0A0A" w:rsidRDefault="00C70CC0" w:rsidP="006C02B9">
      <w:pPr>
        <w:pStyle w:val="Sinespaciado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ED0A0A">
        <w:rPr>
          <w:rFonts w:ascii="Arial" w:hAnsi="Arial" w:cs="Arial"/>
          <w:sz w:val="20"/>
          <w:szCs w:val="20"/>
        </w:rPr>
        <w:t>Que la sociedad que represento es una Pequeña y Mediana Empresa (PYME):</w:t>
      </w:r>
    </w:p>
    <w:p w14:paraId="480EEB88" w14:textId="77777777" w:rsidR="00C70CC0" w:rsidRPr="00ED0A0A" w:rsidRDefault="00C70CC0" w:rsidP="00C70CC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7F6EA1CF" w14:textId="77777777" w:rsidR="00C70CC0" w:rsidRPr="00ED0A0A" w:rsidRDefault="00C70CC0" w:rsidP="00C70CC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ED0A0A">
        <w:rPr>
          <w:rFonts w:ascii="Arial" w:hAnsi="Arial" w:cs="Arial"/>
          <w:sz w:val="20"/>
          <w:szCs w:val="20"/>
        </w:rPr>
        <w:sym w:font="Wingdings 2" w:char="F0A3"/>
      </w:r>
      <w:r w:rsidRPr="00ED0A0A">
        <w:rPr>
          <w:rFonts w:ascii="Arial" w:hAnsi="Arial" w:cs="Arial"/>
          <w:sz w:val="20"/>
          <w:szCs w:val="20"/>
        </w:rPr>
        <w:t xml:space="preserve"> Sí</w:t>
      </w:r>
    </w:p>
    <w:p w14:paraId="5242877F" w14:textId="77777777" w:rsidR="00C70CC0" w:rsidRPr="00ED0A0A" w:rsidRDefault="00C70CC0" w:rsidP="00C70CC0">
      <w:pPr>
        <w:pStyle w:val="Sinespaciado"/>
        <w:rPr>
          <w:rFonts w:ascii="Arial" w:hAnsi="Arial" w:cs="Arial"/>
          <w:sz w:val="20"/>
          <w:szCs w:val="20"/>
        </w:rPr>
      </w:pPr>
    </w:p>
    <w:p w14:paraId="5D54F25E" w14:textId="77777777" w:rsidR="00C70CC0" w:rsidRPr="00ED0A0A" w:rsidRDefault="00C70CC0" w:rsidP="00C70C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pacing w:val="-2"/>
          <w:sz w:val="20"/>
          <w:szCs w:val="20"/>
          <w:lang w:val="es-ES"/>
        </w:rPr>
        <w:sym w:font="Wingdings 2" w:char="F0A3"/>
      </w:r>
      <w:r w:rsidRPr="00ED0A0A">
        <w:rPr>
          <w:rFonts w:ascii="Arial" w:hAnsi="Arial" w:cs="Arial"/>
          <w:sz w:val="20"/>
          <w:szCs w:val="20"/>
          <w:lang w:val="es-ES"/>
        </w:rPr>
        <w:t xml:space="preserve"> No</w:t>
      </w:r>
    </w:p>
    <w:p w14:paraId="1EE2FB2F" w14:textId="77777777" w:rsidR="00C70CC0" w:rsidRPr="00ED0A0A" w:rsidRDefault="00C70CC0" w:rsidP="00C70CC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04CAF74B" w14:textId="77777777" w:rsidR="00C70CC0" w:rsidRPr="00ED0A0A" w:rsidRDefault="00C70CC0" w:rsidP="006C02B9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Que la empresa conoce, acepta y se compromete a cumplir todos los requisitos exigidos tanto en el Pliego de Cláusulas Administrativas Particulares como en el Pliego de Prescripciones Técnicas.  </w:t>
      </w:r>
    </w:p>
    <w:p w14:paraId="797DBB14" w14:textId="77777777" w:rsidR="00C70CC0" w:rsidRPr="00ED0A0A" w:rsidRDefault="00C70CC0" w:rsidP="00C70CC0">
      <w:pPr>
        <w:pStyle w:val="Sinespaciado"/>
        <w:rPr>
          <w:sz w:val="20"/>
          <w:szCs w:val="20"/>
        </w:rPr>
      </w:pPr>
    </w:p>
    <w:p w14:paraId="677EEF5D" w14:textId="77777777" w:rsidR="00C70CC0" w:rsidRPr="00ED0A0A" w:rsidRDefault="00C70CC0" w:rsidP="00C70CC0">
      <w:pPr>
        <w:keepNext/>
        <w:spacing w:after="0" w:line="240" w:lineRule="auto"/>
        <w:ind w:right="44"/>
        <w:jc w:val="both"/>
        <w:outlineLvl w:val="6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Y para que conste, firmo la presente declaración responsable en, </w:t>
      </w:r>
    </w:p>
    <w:p w14:paraId="0BB1C1CB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D6437A7" w14:textId="77777777" w:rsidR="00C70CC0" w:rsidRPr="00ED0A0A" w:rsidRDefault="00C70CC0" w:rsidP="00C70C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sz w:val="20"/>
          <w:szCs w:val="20"/>
          <w:lang w:val="es-ES" w:eastAsia="es-ES"/>
        </w:rPr>
        <w:t>Palma, …</w:t>
      </w:r>
      <w:proofErr w:type="gramStart"/>
      <w:r w:rsidRPr="00ED0A0A">
        <w:rPr>
          <w:rFonts w:ascii="Arial" w:eastAsia="Times New Roman" w:hAnsi="Arial" w:cs="Arial"/>
          <w:sz w:val="20"/>
          <w:szCs w:val="20"/>
          <w:lang w:val="es-ES" w:eastAsia="es-ES"/>
        </w:rPr>
        <w:t>…….</w:t>
      </w:r>
      <w:proofErr w:type="gramEnd"/>
      <w:r w:rsidRPr="00ED0A0A">
        <w:rPr>
          <w:rFonts w:ascii="Arial" w:eastAsia="Times New Roman" w:hAnsi="Arial" w:cs="Arial"/>
          <w:sz w:val="20"/>
          <w:szCs w:val="20"/>
          <w:lang w:val="es-ES" w:eastAsia="es-ES"/>
        </w:rPr>
        <w:t>. de ……………………</w:t>
      </w:r>
      <w:proofErr w:type="gramStart"/>
      <w:r w:rsidRPr="00ED0A0A">
        <w:rPr>
          <w:rFonts w:ascii="Arial" w:eastAsia="Times New Roman" w:hAnsi="Arial" w:cs="Arial"/>
          <w:sz w:val="20"/>
          <w:szCs w:val="20"/>
          <w:lang w:val="es-ES" w:eastAsia="es-ES"/>
        </w:rPr>
        <w:t>…….</w:t>
      </w:r>
      <w:proofErr w:type="gramEnd"/>
      <w:r w:rsidRPr="00ED0A0A">
        <w:rPr>
          <w:rFonts w:ascii="Arial" w:eastAsia="Times New Roman" w:hAnsi="Arial" w:cs="Arial"/>
          <w:sz w:val="20"/>
          <w:szCs w:val="20"/>
          <w:lang w:val="es-ES" w:eastAsia="es-ES"/>
        </w:rPr>
        <w:t>.de…………</w:t>
      </w:r>
    </w:p>
    <w:p w14:paraId="48B7D044" w14:textId="77777777" w:rsidR="00C70CC0" w:rsidRPr="00ED0A0A" w:rsidRDefault="00C70CC0" w:rsidP="00C70C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4EBDAF4C" w14:textId="61C2C0BA" w:rsidR="00C70CC0" w:rsidRPr="00ED0A0A" w:rsidRDefault="00C70CC0" w:rsidP="00C70CC0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s-ES" w:eastAsia="es-ES"/>
        </w:rPr>
      </w:pPr>
      <w:r w:rsidRPr="00ED0A0A">
        <w:rPr>
          <w:rFonts w:ascii="Arial" w:eastAsia="Times New Roman" w:hAnsi="Arial" w:cs="Arial"/>
          <w:b/>
          <w:sz w:val="20"/>
          <w:szCs w:val="20"/>
          <w:lang w:val="es-ES" w:eastAsia="es-ES"/>
        </w:rPr>
        <w:t>(Firma)</w:t>
      </w:r>
      <w:r w:rsidRPr="00ED0A0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FAD458" w14:textId="77777777" w:rsidR="00C70CC0" w:rsidRPr="00ED0A0A" w:rsidRDefault="00C70CC0" w:rsidP="00C70CC0">
      <w:pPr>
        <w:pStyle w:val="Sinespaciado"/>
        <w:jc w:val="both"/>
        <w:rPr>
          <w:rFonts w:ascii="Arial" w:hAnsi="Arial" w:cs="Arial"/>
          <w:sz w:val="20"/>
          <w:szCs w:val="20"/>
          <w:lang w:eastAsia="es-ES"/>
        </w:rPr>
      </w:pPr>
    </w:p>
    <w:sectPr w:rsidR="00C70CC0" w:rsidRPr="00ED0A0A" w:rsidSect="00C3431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81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671D" w14:textId="77777777" w:rsidR="00E64401" w:rsidRDefault="00E64401" w:rsidP="00BF74B3">
      <w:r>
        <w:separator/>
      </w:r>
    </w:p>
  </w:endnote>
  <w:endnote w:type="continuationSeparator" w:id="0">
    <w:p w14:paraId="5E973A7F" w14:textId="77777777" w:rsidR="00E64401" w:rsidRDefault="00E64401" w:rsidP="00BF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55 Roman">
    <w:altName w:val="Arial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</w:rPr>
      <w:id w:val="132184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</w:rPr>
          <w:id w:val="13218418"/>
          <w:docPartObj>
            <w:docPartGallery w:val="Page Numbers (Top of Page)"/>
            <w:docPartUnique/>
          </w:docPartObj>
        </w:sdtPr>
        <w:sdtEndPr/>
        <w:sdtContent>
          <w:p w14:paraId="4F5C229C" w14:textId="77777777" w:rsidR="00E64401" w:rsidRPr="00A9245F" w:rsidRDefault="00E64401" w:rsidP="00C020C0">
            <w:pPr>
              <w:pStyle w:val="Piedepgina"/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A9245F">
              <w:rPr>
                <w:rFonts w:ascii="Arial" w:hAnsi="Arial" w:cs="Arial"/>
                <w:sz w:val="18"/>
              </w:rPr>
              <w:t xml:space="preserve">Pàgina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PAGE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  <w:r w:rsidRPr="00A9245F">
              <w:rPr>
                <w:rFonts w:ascii="Arial" w:hAnsi="Arial" w:cs="Arial"/>
                <w:sz w:val="18"/>
              </w:rPr>
              <w:t xml:space="preserve"> de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NUMPAGES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68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</w:p>
        </w:sdtContent>
      </w:sdt>
    </w:sdtContent>
  </w:sdt>
  <w:p w14:paraId="1CA891D1" w14:textId="77777777" w:rsidR="00E64401" w:rsidRPr="00C3431A" w:rsidRDefault="00E64401" w:rsidP="00C3431A">
    <w:pPr>
      <w:pStyle w:val="Piedepgina"/>
      <w:tabs>
        <w:tab w:val="clear" w:pos="4513"/>
        <w:tab w:val="clear" w:pos="9026"/>
        <w:tab w:val="left" w:pos="6510"/>
      </w:tabs>
      <w:rPr>
        <w:rFonts w:ascii="Arial" w:hAnsi="Arial" w:cs="Arial"/>
      </w:rPr>
    </w:pPr>
    <w:r w:rsidRPr="00A9245F">
      <w:rPr>
        <w:rFonts w:ascii="Arial" w:hAnsi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457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14:paraId="38263DA7" w14:textId="77777777" w:rsidR="00E64401" w:rsidRDefault="00E64401" w:rsidP="00DA362E">
            <w:pPr>
              <w:pStyle w:val="Piedepgina"/>
              <w:spacing w:after="0"/>
              <w:jc w:val="center"/>
            </w:pPr>
            <w:r w:rsidRPr="00C3431A">
              <w:rPr>
                <w:noProof/>
                <w:lang w:val="es-ES" w:eastAsia="es-ES"/>
              </w:rPr>
              <w:drawing>
                <wp:anchor distT="0" distB="0" distL="114300" distR="114300" simplePos="0" relativeHeight="251670528" behindDoc="0" locked="0" layoutInCell="1" allowOverlap="1" wp14:anchorId="6BD77BAD" wp14:editId="44B0869F">
                  <wp:simplePos x="0" y="0"/>
                  <wp:positionH relativeFrom="margin">
                    <wp:posOffset>5404485</wp:posOffset>
                  </wp:positionH>
                  <wp:positionV relativeFrom="paragraph">
                    <wp:posOffset>2540</wp:posOffset>
                  </wp:positionV>
                  <wp:extent cx="704850" cy="514350"/>
                  <wp:effectExtent l="0" t="0" r="0" b="0"/>
                  <wp:wrapNone/>
                  <wp:docPr id="3" name="Imagen 7" descr="/Users/ti-amoranta/Desktop/MANUAL/SEGELL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ti-amoranta/Desktop/MANUAL/SEGELLS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295575" wp14:editId="23C03F3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9735820</wp:posOffset>
                      </wp:positionV>
                      <wp:extent cx="5257800" cy="417830"/>
                      <wp:effectExtent l="0" t="0" r="0" b="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257800" cy="417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03BE" w14:textId="77777777" w:rsidR="00E64401" w:rsidRPr="00706D19" w:rsidRDefault="00E64401" w:rsidP="00837FBA">
                                  <w:pPr>
                                    <w:pStyle w:val="COSCAT"/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</w:pPr>
                                  <w:r w:rsidRPr="00706D19"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EMAYA, Empresa Municipal d’Aigües i Clavegueram, S.A. Carrer de Joan Maragall, 3 · 07006 · Palma · Illes Balears</w:t>
                                  </w:r>
                                </w:p>
                                <w:p w14:paraId="046D6F60" w14:textId="77777777" w:rsidR="00E64401" w:rsidRPr="00706D19" w:rsidRDefault="00E64401" w:rsidP="00837FBA">
                                  <w:pPr>
                                    <w:jc w:val="both"/>
                                    <w:rPr>
                                      <w:rFonts w:cs="Arial"/>
                                      <w:color w:val="7F888F"/>
                                    </w:rPr>
                                  </w:pPr>
                                  <w:r w:rsidRPr="00706D19">
                                    <w:rPr>
                                      <w:rFonts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Registre Mercantil de Palma, Llibre de Societats, Tom 229, Foli 59, Full 4499 · 30 setembre 1974 · N.I.F A07000029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95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0;margin-top:766.6pt;width:414pt;height:32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" filled="f" stroked="f">
                      <v:textbox inset="0,0,0,0">
                        <w:txbxContent>
                          <w:p w14:paraId="3D0503BE" w14:textId="77777777" w:rsidR="00E64401" w:rsidRPr="00706D19" w:rsidRDefault="00E64401" w:rsidP="00837FBA">
                            <w:pPr>
                              <w:pStyle w:val="COSCAT"/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</w:pPr>
                            <w:r w:rsidRPr="00706D19"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  <w:t>EMAYA, Empresa Municipal d’Aigües i Clavegueram, S.A. Carrer de Joan Maragall, 3 · 07006 · Palma · Illes Balears</w:t>
                            </w:r>
                          </w:p>
                          <w:p w14:paraId="046D6F60" w14:textId="77777777" w:rsidR="00E64401" w:rsidRPr="00706D19" w:rsidRDefault="00E64401" w:rsidP="00837FBA">
                            <w:pPr>
                              <w:jc w:val="both"/>
                              <w:rPr>
                                <w:rFonts w:cs="Arial"/>
                                <w:color w:val="7F888F"/>
                              </w:rPr>
                            </w:pPr>
                            <w:r w:rsidRPr="00706D19">
                              <w:rPr>
                                <w:rFonts w:cs="Arial"/>
                                <w:color w:val="7F888F"/>
                                <w:sz w:val="16"/>
                                <w:szCs w:val="16"/>
                              </w:rPr>
                              <w:t>Registre Mercantil de Palma, Llibre de Societats, Tom 229, Foli 59, Full 4499 · 30 setembre 1974 · N.I.F A07000029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sdtContent>
      </w:sdt>
    </w:sdtContent>
  </w:sdt>
  <w:p w14:paraId="2E17F37B" w14:textId="77777777" w:rsidR="00E64401" w:rsidRPr="00751877" w:rsidRDefault="00E64401" w:rsidP="00CC3B14">
    <w:pPr>
      <w:rPr>
        <w:rFonts w:cs="Arial"/>
        <w:color w:val="6C777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2A9A" w14:textId="77777777" w:rsidR="00E64401" w:rsidRDefault="00E64401" w:rsidP="00BF74B3">
      <w:r>
        <w:separator/>
      </w:r>
    </w:p>
  </w:footnote>
  <w:footnote w:type="continuationSeparator" w:id="0">
    <w:p w14:paraId="5D0FC995" w14:textId="77777777" w:rsidR="00E64401" w:rsidRDefault="00E64401" w:rsidP="00BF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548E" w14:textId="77777777" w:rsidR="00E64401" w:rsidRDefault="00E64401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0B07" w14:textId="77777777" w:rsidR="00E64401" w:rsidRDefault="00E64401" w:rsidP="00C343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2894DF87" wp14:editId="72500958">
          <wp:simplePos x="0" y="0"/>
          <wp:positionH relativeFrom="margin">
            <wp:posOffset>3810</wp:posOffset>
          </wp:positionH>
          <wp:positionV relativeFrom="page">
            <wp:posOffset>276225</wp:posOffset>
          </wp:positionV>
          <wp:extent cx="6105525" cy="419100"/>
          <wp:effectExtent l="19050" t="0" r="9525" b="0"/>
          <wp:wrapNone/>
          <wp:docPr id="1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7DD7D3" w14:textId="22A10319" w:rsidR="00E64401" w:rsidRPr="00CE6313" w:rsidRDefault="00CE6313" w:rsidP="00FE1500">
    <w:pPr>
      <w:pStyle w:val="Encabezado"/>
      <w:tabs>
        <w:tab w:val="clear" w:pos="4513"/>
        <w:tab w:val="clear" w:pos="9026"/>
      </w:tabs>
      <w:ind w:left="1418" w:firstLine="709"/>
      <w:jc w:val="right"/>
      <w:rPr>
        <w:rFonts w:ascii="Arial" w:hAnsi="Arial" w:cs="Arial"/>
        <w:sz w:val="20"/>
        <w:szCs w:val="20"/>
      </w:rPr>
    </w:pPr>
    <w:bookmarkStart w:id="0" w:name="_Hlk159590585"/>
    <w:bookmarkStart w:id="1" w:name="_Hlk159590586"/>
    <w:r w:rsidRPr="00CE6313">
      <w:rPr>
        <w:rFonts w:ascii="Arial" w:hAnsi="Arial" w:cs="Arial"/>
        <w:sz w:val="20"/>
        <w:szCs w:val="20"/>
      </w:rPr>
      <w:t>2010_LASI_SE_0124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499F" w14:textId="77777777" w:rsidR="00FE1500" w:rsidRDefault="00E64401" w:rsidP="00FE150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038363DE" wp14:editId="629AE887">
          <wp:simplePos x="0" y="0"/>
          <wp:positionH relativeFrom="margin">
            <wp:posOffset>251460</wp:posOffset>
          </wp:positionH>
          <wp:positionV relativeFrom="page">
            <wp:posOffset>161925</wp:posOffset>
          </wp:positionV>
          <wp:extent cx="6105525" cy="417830"/>
          <wp:effectExtent l="19050" t="0" r="9525" b="0"/>
          <wp:wrapNone/>
          <wp:docPr id="2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EBC32DC" w14:textId="79D8155E" w:rsidR="00E64401" w:rsidRPr="00CE6313" w:rsidRDefault="00FE1500" w:rsidP="00FE1500">
    <w:pPr>
      <w:pStyle w:val="Encabezado"/>
      <w:tabs>
        <w:tab w:val="clear" w:pos="4513"/>
        <w:tab w:val="clear" w:pos="9026"/>
      </w:tabs>
      <w:jc w:val="right"/>
      <w:rPr>
        <w:rFonts w:ascii="Arial" w:hAnsi="Arial" w:cs="Arial"/>
        <w:sz w:val="20"/>
        <w:szCs w:val="20"/>
      </w:rPr>
    </w:pPr>
    <w:r>
      <w:tab/>
    </w:r>
    <w:r>
      <w:tab/>
    </w:r>
    <w:r w:rsidR="00CE6313" w:rsidRPr="00CE6313">
      <w:rPr>
        <w:rFonts w:ascii="Arial" w:hAnsi="Arial" w:cs="Arial"/>
        <w:sz w:val="20"/>
        <w:szCs w:val="20"/>
      </w:rPr>
      <w:t>2010_LASI_SE_0124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42A9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5352A"/>
    <w:multiLevelType w:val="hybridMultilevel"/>
    <w:tmpl w:val="0472C0F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2022615"/>
    <w:multiLevelType w:val="multilevel"/>
    <w:tmpl w:val="6C9AE87E"/>
    <w:lvl w:ilvl="0">
      <w:start w:val="4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" w15:restartNumberingAfterBreak="0">
    <w:nsid w:val="03381975"/>
    <w:multiLevelType w:val="multilevel"/>
    <w:tmpl w:val="C7163674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481D47"/>
    <w:multiLevelType w:val="multilevel"/>
    <w:tmpl w:val="C0DA01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167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276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2B0FDF"/>
    <w:multiLevelType w:val="multilevel"/>
    <w:tmpl w:val="4224AE18"/>
    <w:lvl w:ilvl="0">
      <w:start w:val="1"/>
      <w:numFmt w:val="decimal"/>
      <w:lvlText w:val="14.%1."/>
      <w:lvlJc w:val="left"/>
      <w:pPr>
        <w:ind w:left="1429" w:hanging="720"/>
      </w:pPr>
    </w:lvl>
    <w:lvl w:ilvl="1">
      <w:start w:val="1"/>
      <w:numFmt w:val="decimal"/>
      <w:lvlText w:val="11.%2."/>
      <w:lvlJc w:val="left"/>
      <w:pPr>
        <w:ind w:left="2134" w:hanging="720"/>
      </w:pPr>
    </w:lvl>
    <w:lvl w:ilvl="2">
      <w:start w:val="1"/>
      <w:numFmt w:val="decimal"/>
      <w:lvlText w:val="11.2%3."/>
      <w:lvlJc w:val="left"/>
      <w:pPr>
        <w:ind w:left="2839" w:hanging="720"/>
      </w:pPr>
    </w:lvl>
    <w:lvl w:ilvl="3">
      <w:start w:val="1"/>
      <w:numFmt w:val="decimal"/>
      <w:lvlText w:val="%1.%2.%3.%4."/>
      <w:lvlJc w:val="left"/>
      <w:pPr>
        <w:ind w:left="3544" w:hanging="720"/>
      </w:pPr>
    </w:lvl>
    <w:lvl w:ilvl="4">
      <w:start w:val="1"/>
      <w:numFmt w:val="decimal"/>
      <w:lvlText w:val="%1.%2.%3.%4.%5."/>
      <w:lvlJc w:val="left"/>
      <w:pPr>
        <w:ind w:left="4609" w:hanging="1080"/>
      </w:pPr>
    </w:lvl>
    <w:lvl w:ilvl="5">
      <w:start w:val="1"/>
      <w:numFmt w:val="decimal"/>
      <w:lvlText w:val="%1.%2.%3.%4.%5.%6."/>
      <w:lvlJc w:val="left"/>
      <w:pPr>
        <w:ind w:left="5314" w:hanging="1080"/>
      </w:pPr>
    </w:lvl>
    <w:lvl w:ilvl="6">
      <w:start w:val="1"/>
      <w:numFmt w:val="decimal"/>
      <w:lvlText w:val="%1.%2.%3.%4.%5.%6.%7."/>
      <w:lvlJc w:val="left"/>
      <w:pPr>
        <w:ind w:left="6379" w:hanging="1440"/>
      </w:pPr>
    </w:lvl>
    <w:lvl w:ilvl="7">
      <w:start w:val="1"/>
      <w:numFmt w:val="decimal"/>
      <w:lvlText w:val="%1.%2.%3.%4.%5.%6.%7.%8."/>
      <w:lvlJc w:val="left"/>
      <w:pPr>
        <w:ind w:left="7084" w:hanging="1440"/>
      </w:pPr>
    </w:lvl>
    <w:lvl w:ilvl="8">
      <w:start w:val="1"/>
      <w:numFmt w:val="decimal"/>
      <w:lvlText w:val="%1.%2.%3.%4.%5.%6.%7.%8.%9."/>
      <w:lvlJc w:val="left"/>
      <w:pPr>
        <w:ind w:left="8149" w:hanging="1800"/>
      </w:pPr>
    </w:lvl>
  </w:abstractNum>
  <w:abstractNum w:abstractNumId="7" w15:restartNumberingAfterBreak="0">
    <w:nsid w:val="0C5834F8"/>
    <w:multiLevelType w:val="multilevel"/>
    <w:tmpl w:val="813C5FB8"/>
    <w:lvl w:ilvl="0">
      <w:start w:val="1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8" w15:restartNumberingAfterBreak="0">
    <w:nsid w:val="0E7D1220"/>
    <w:multiLevelType w:val="hybridMultilevel"/>
    <w:tmpl w:val="ED103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7031D"/>
    <w:multiLevelType w:val="multilevel"/>
    <w:tmpl w:val="186E9E68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11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15B211BE"/>
    <w:multiLevelType w:val="hybridMultilevel"/>
    <w:tmpl w:val="B6E02C46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D2BCB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F926C7"/>
    <w:multiLevelType w:val="hybridMultilevel"/>
    <w:tmpl w:val="48EC19CE"/>
    <w:lvl w:ilvl="0" w:tplc="FFFFFFFF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FFFFFFFF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433A7"/>
    <w:multiLevelType w:val="multilevel"/>
    <w:tmpl w:val="A65462E2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2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4" w15:restartNumberingAfterBreak="0">
    <w:nsid w:val="2C1B4B62"/>
    <w:multiLevelType w:val="multilevel"/>
    <w:tmpl w:val="C078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CF5E41"/>
    <w:multiLevelType w:val="hybridMultilevel"/>
    <w:tmpl w:val="30AA2FBE"/>
    <w:lvl w:ilvl="0" w:tplc="3F96C3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E288F"/>
    <w:multiLevelType w:val="hybridMultilevel"/>
    <w:tmpl w:val="C7523054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86E0659"/>
    <w:multiLevelType w:val="multilevel"/>
    <w:tmpl w:val="66F08716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0A068D5"/>
    <w:multiLevelType w:val="hybridMultilevel"/>
    <w:tmpl w:val="3D9AAF26"/>
    <w:lvl w:ilvl="0" w:tplc="EDF20B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F542B"/>
    <w:multiLevelType w:val="hybridMultilevel"/>
    <w:tmpl w:val="8864EB02"/>
    <w:lvl w:ilvl="0" w:tplc="03DC6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EB709F"/>
    <w:multiLevelType w:val="multilevel"/>
    <w:tmpl w:val="B7721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0B5BFD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F27E40"/>
    <w:multiLevelType w:val="multilevel"/>
    <w:tmpl w:val="767016AE"/>
    <w:lvl w:ilvl="0">
      <w:start w:val="12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 w:hint="default"/>
      </w:rPr>
    </w:lvl>
    <w:lvl w:ilvl="1">
      <w:start w:val="1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B7F7E08"/>
    <w:multiLevelType w:val="multilevel"/>
    <w:tmpl w:val="0B54CF5C"/>
    <w:lvl w:ilvl="0">
      <w:start w:val="1"/>
      <w:numFmt w:val="upperRoman"/>
      <w:pStyle w:val="TITULO"/>
      <w:lvlText w:val="%1.-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2.-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lowerLetter"/>
      <w:lvlRestart w:val="0"/>
      <w:lvlText w:val="%3)"/>
      <w:lvlJc w:val="left"/>
      <w:pPr>
        <w:tabs>
          <w:tab w:val="num" w:pos="2098"/>
        </w:tabs>
        <w:ind w:left="2098" w:hanging="964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B9554C1"/>
    <w:multiLevelType w:val="multilevel"/>
    <w:tmpl w:val="4D24F7F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968"/>
    <w:multiLevelType w:val="multilevel"/>
    <w:tmpl w:val="66B83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1235BD"/>
    <w:multiLevelType w:val="hybridMultilevel"/>
    <w:tmpl w:val="B2FAC0DA"/>
    <w:lvl w:ilvl="0" w:tplc="85C8ED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B2BED"/>
    <w:multiLevelType w:val="multilevel"/>
    <w:tmpl w:val="AE56CA40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pStyle w:val="DETALLECUADRONUMERADO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53F34E4C"/>
    <w:multiLevelType w:val="multilevel"/>
    <w:tmpl w:val="F8069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29" w15:restartNumberingAfterBreak="0">
    <w:nsid w:val="55F444CE"/>
    <w:multiLevelType w:val="multilevel"/>
    <w:tmpl w:val="04B87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C0427E"/>
    <w:multiLevelType w:val="hybridMultilevel"/>
    <w:tmpl w:val="51ACA860"/>
    <w:lvl w:ilvl="0" w:tplc="47561F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D6628F"/>
    <w:multiLevelType w:val="hybridMultilevel"/>
    <w:tmpl w:val="15468494"/>
    <w:lvl w:ilvl="0" w:tplc="A10E43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  <w:szCs w:val="22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9F65F1"/>
    <w:multiLevelType w:val="multilevel"/>
    <w:tmpl w:val="D34C9DE2"/>
    <w:lvl w:ilvl="0">
      <w:start w:val="1"/>
      <w:numFmt w:val="decimal"/>
      <w:pStyle w:val="DETALLECUADROBLANCO"/>
      <w:lvlText w:val="1.%1."/>
      <w:lvlJc w:val="left"/>
      <w:pPr>
        <w:tabs>
          <w:tab w:val="num" w:pos="360"/>
        </w:tabs>
        <w:ind w:left="0" w:firstLine="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decimal"/>
      <w:lvlText w:val="2.2.%2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none"/>
      <w:lvlText w:val="1.1.1."/>
      <w:lvlJc w:val="left"/>
      <w:pPr>
        <w:tabs>
          <w:tab w:val="num" w:pos="2495"/>
        </w:tabs>
        <w:ind w:left="2495" w:hanging="1361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4BF4203"/>
    <w:multiLevelType w:val="hybridMultilevel"/>
    <w:tmpl w:val="628AD068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63CF3"/>
    <w:multiLevelType w:val="hybridMultilevel"/>
    <w:tmpl w:val="888CCDB0"/>
    <w:lvl w:ilvl="0" w:tplc="14FEA7E4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5060FE90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5060FE90">
      <w:start w:val="12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D7FEF"/>
    <w:multiLevelType w:val="multilevel"/>
    <w:tmpl w:val="8C4CB3F2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5B3370F"/>
    <w:multiLevelType w:val="hybridMultilevel"/>
    <w:tmpl w:val="542687E2"/>
    <w:lvl w:ilvl="0" w:tplc="65087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B944FD4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b/>
      </w:rPr>
    </w:lvl>
    <w:lvl w:ilvl="2" w:tplc="B8BC79D6">
      <w:start w:val="2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3" w:tplc="973EB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4F2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CCD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F24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7A2B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69B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9D2805"/>
    <w:multiLevelType w:val="multilevel"/>
    <w:tmpl w:val="E320F39A"/>
    <w:lvl w:ilvl="0">
      <w:start w:val="6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8" w15:restartNumberingAfterBreak="0">
    <w:nsid w:val="7B6D506F"/>
    <w:multiLevelType w:val="multilevel"/>
    <w:tmpl w:val="D53E2234"/>
    <w:lvl w:ilvl="0">
      <w:start w:val="22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1190" w:hanging="48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39" w15:restartNumberingAfterBreak="0">
    <w:nsid w:val="7D5C775A"/>
    <w:multiLevelType w:val="multilevel"/>
    <w:tmpl w:val="3704FFC4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40" w15:restartNumberingAfterBreak="0">
    <w:nsid w:val="7ECC1E24"/>
    <w:multiLevelType w:val="hybridMultilevel"/>
    <w:tmpl w:val="0D06E12A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02A0C"/>
    <w:multiLevelType w:val="multilevel"/>
    <w:tmpl w:val="8E082FC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733890062">
    <w:abstractNumId w:val="32"/>
  </w:num>
  <w:num w:numId="2" w16cid:durableId="1902717048">
    <w:abstractNumId w:val="23"/>
  </w:num>
  <w:num w:numId="3" w16cid:durableId="1132669465">
    <w:abstractNumId w:val="27"/>
  </w:num>
  <w:num w:numId="4" w16cid:durableId="2394830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809367">
    <w:abstractNumId w:val="0"/>
  </w:num>
  <w:num w:numId="6" w16cid:durableId="751319151">
    <w:abstractNumId w:val="26"/>
  </w:num>
  <w:num w:numId="7" w16cid:durableId="193076758">
    <w:abstractNumId w:val="29"/>
  </w:num>
  <w:num w:numId="8" w16cid:durableId="444350580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rFonts w:hint="default"/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516231721">
    <w:abstractNumId w:val="5"/>
  </w:num>
  <w:num w:numId="10" w16cid:durableId="1102871463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ascii="Arial" w:eastAsiaTheme="minorHAnsi" w:hAnsi="Arial" w:cs="Arial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 w16cid:durableId="1103111408">
    <w:abstractNumId w:val="4"/>
  </w:num>
  <w:num w:numId="12" w16cid:durableId="780761956">
    <w:abstractNumId w:val="24"/>
  </w:num>
  <w:num w:numId="13" w16cid:durableId="318076026">
    <w:abstractNumId w:val="35"/>
  </w:num>
  <w:num w:numId="14" w16cid:durableId="943922733">
    <w:abstractNumId w:val="41"/>
  </w:num>
  <w:num w:numId="15" w16cid:durableId="661618378">
    <w:abstractNumId w:val="9"/>
  </w:num>
  <w:num w:numId="16" w16cid:durableId="1548834894">
    <w:abstractNumId w:val="2"/>
  </w:num>
  <w:num w:numId="17" w16cid:durableId="192615944">
    <w:abstractNumId w:val="37"/>
  </w:num>
  <w:num w:numId="18" w16cid:durableId="257837304">
    <w:abstractNumId w:val="7"/>
  </w:num>
  <w:num w:numId="19" w16cid:durableId="1568883622">
    <w:abstractNumId w:val="6"/>
  </w:num>
  <w:num w:numId="20" w16cid:durableId="1561791886">
    <w:abstractNumId w:val="17"/>
  </w:num>
  <w:num w:numId="21" w16cid:durableId="665786646">
    <w:abstractNumId w:val="10"/>
  </w:num>
  <w:num w:numId="22" w16cid:durableId="1449085717">
    <w:abstractNumId w:val="39"/>
  </w:num>
  <w:num w:numId="23" w16cid:durableId="1149394865">
    <w:abstractNumId w:val="25"/>
  </w:num>
  <w:num w:numId="24" w16cid:durableId="1002320422">
    <w:abstractNumId w:val="13"/>
  </w:num>
  <w:num w:numId="25" w16cid:durableId="1152872476">
    <w:abstractNumId w:val="38"/>
  </w:num>
  <w:num w:numId="26" w16cid:durableId="2049451138">
    <w:abstractNumId w:val="20"/>
  </w:num>
  <w:num w:numId="27" w16cid:durableId="394745385">
    <w:abstractNumId w:val="3"/>
  </w:num>
  <w:num w:numId="28" w16cid:durableId="422992382">
    <w:abstractNumId w:val="19"/>
  </w:num>
  <w:num w:numId="29" w16cid:durableId="1545604889">
    <w:abstractNumId w:val="8"/>
  </w:num>
  <w:num w:numId="30" w16cid:durableId="1293830352">
    <w:abstractNumId w:val="18"/>
  </w:num>
  <w:num w:numId="31" w16cid:durableId="621619038">
    <w:abstractNumId w:val="28"/>
  </w:num>
  <w:num w:numId="32" w16cid:durableId="1075014810">
    <w:abstractNumId w:val="22"/>
  </w:num>
  <w:num w:numId="33" w16cid:durableId="2022512691">
    <w:abstractNumId w:val="15"/>
  </w:num>
  <w:num w:numId="34" w16cid:durableId="1530754372">
    <w:abstractNumId w:val="1"/>
  </w:num>
  <w:num w:numId="35" w16cid:durableId="1716545394">
    <w:abstractNumId w:val="34"/>
  </w:num>
  <w:num w:numId="36" w16cid:durableId="962493904">
    <w:abstractNumId w:val="14"/>
  </w:num>
  <w:num w:numId="37" w16cid:durableId="1659336082">
    <w:abstractNumId w:val="12"/>
  </w:num>
  <w:num w:numId="38" w16cid:durableId="578758600">
    <w:abstractNumId w:val="16"/>
  </w:num>
  <w:num w:numId="39" w16cid:durableId="1322931998">
    <w:abstractNumId w:val="36"/>
  </w:num>
  <w:num w:numId="40" w16cid:durableId="700932242">
    <w:abstractNumId w:val="30"/>
  </w:num>
  <w:num w:numId="41" w16cid:durableId="1162697602">
    <w:abstractNumId w:val="21"/>
  </w:num>
  <w:num w:numId="42" w16cid:durableId="1400397770">
    <w:abstractNumId w:val="11"/>
  </w:num>
  <w:num w:numId="43" w16cid:durableId="1580678960">
    <w:abstractNumId w:val="33"/>
  </w:num>
  <w:num w:numId="44" w16cid:durableId="52318777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D"/>
    <w:rsid w:val="00000682"/>
    <w:rsid w:val="00007D46"/>
    <w:rsid w:val="0001313D"/>
    <w:rsid w:val="00016D3F"/>
    <w:rsid w:val="000217F4"/>
    <w:rsid w:val="000339E6"/>
    <w:rsid w:val="00034A28"/>
    <w:rsid w:val="0004180A"/>
    <w:rsid w:val="00041FC4"/>
    <w:rsid w:val="000432DA"/>
    <w:rsid w:val="000448C1"/>
    <w:rsid w:val="000448C5"/>
    <w:rsid w:val="00045FB2"/>
    <w:rsid w:val="00046E82"/>
    <w:rsid w:val="00050C4C"/>
    <w:rsid w:val="0005393F"/>
    <w:rsid w:val="00063D95"/>
    <w:rsid w:val="00070152"/>
    <w:rsid w:val="00074B3D"/>
    <w:rsid w:val="000774F2"/>
    <w:rsid w:val="00081973"/>
    <w:rsid w:val="0008313F"/>
    <w:rsid w:val="000850E3"/>
    <w:rsid w:val="00092DEA"/>
    <w:rsid w:val="00094B75"/>
    <w:rsid w:val="000A0FC1"/>
    <w:rsid w:val="000A424E"/>
    <w:rsid w:val="000A7450"/>
    <w:rsid w:val="000B23A6"/>
    <w:rsid w:val="000B46B4"/>
    <w:rsid w:val="000B4D41"/>
    <w:rsid w:val="000B5CC8"/>
    <w:rsid w:val="000C259A"/>
    <w:rsid w:val="000C270E"/>
    <w:rsid w:val="000C402D"/>
    <w:rsid w:val="000C4566"/>
    <w:rsid w:val="000C7EAA"/>
    <w:rsid w:val="000D7D2A"/>
    <w:rsid w:val="000E33BF"/>
    <w:rsid w:val="000E4730"/>
    <w:rsid w:val="000F01B4"/>
    <w:rsid w:val="000F29A7"/>
    <w:rsid w:val="000F30EE"/>
    <w:rsid w:val="000F414D"/>
    <w:rsid w:val="000F44A4"/>
    <w:rsid w:val="00102305"/>
    <w:rsid w:val="001036FC"/>
    <w:rsid w:val="001043FF"/>
    <w:rsid w:val="00107749"/>
    <w:rsid w:val="0011040B"/>
    <w:rsid w:val="00111BBA"/>
    <w:rsid w:val="00127BB3"/>
    <w:rsid w:val="00130EAF"/>
    <w:rsid w:val="00132C4B"/>
    <w:rsid w:val="00133DC7"/>
    <w:rsid w:val="001343CE"/>
    <w:rsid w:val="00136A11"/>
    <w:rsid w:val="001402D9"/>
    <w:rsid w:val="00142030"/>
    <w:rsid w:val="00143609"/>
    <w:rsid w:val="00144047"/>
    <w:rsid w:val="00145CDC"/>
    <w:rsid w:val="00146DA7"/>
    <w:rsid w:val="00152BA4"/>
    <w:rsid w:val="00156DBF"/>
    <w:rsid w:val="0015783E"/>
    <w:rsid w:val="0016199B"/>
    <w:rsid w:val="00164A3D"/>
    <w:rsid w:val="00166D63"/>
    <w:rsid w:val="00167044"/>
    <w:rsid w:val="00167714"/>
    <w:rsid w:val="00172AAA"/>
    <w:rsid w:val="00174B80"/>
    <w:rsid w:val="00175089"/>
    <w:rsid w:val="0018553B"/>
    <w:rsid w:val="00187D1C"/>
    <w:rsid w:val="001905AB"/>
    <w:rsid w:val="001907BF"/>
    <w:rsid w:val="0019422C"/>
    <w:rsid w:val="001942C9"/>
    <w:rsid w:val="001B2502"/>
    <w:rsid w:val="001B3343"/>
    <w:rsid w:val="001B5FAE"/>
    <w:rsid w:val="001B638C"/>
    <w:rsid w:val="001C0156"/>
    <w:rsid w:val="001C2CB2"/>
    <w:rsid w:val="001C477B"/>
    <w:rsid w:val="001C5731"/>
    <w:rsid w:val="001D4A7B"/>
    <w:rsid w:val="001D5B3D"/>
    <w:rsid w:val="001D6BA1"/>
    <w:rsid w:val="001D6DC9"/>
    <w:rsid w:val="001E3450"/>
    <w:rsid w:val="001E5029"/>
    <w:rsid w:val="001E505E"/>
    <w:rsid w:val="001E7504"/>
    <w:rsid w:val="001F2A00"/>
    <w:rsid w:val="002022B7"/>
    <w:rsid w:val="00202A05"/>
    <w:rsid w:val="0020402E"/>
    <w:rsid w:val="00204114"/>
    <w:rsid w:val="00204DA7"/>
    <w:rsid w:val="002066F9"/>
    <w:rsid w:val="002120DA"/>
    <w:rsid w:val="00212D52"/>
    <w:rsid w:val="00216B89"/>
    <w:rsid w:val="00221419"/>
    <w:rsid w:val="0022402E"/>
    <w:rsid w:val="002245F3"/>
    <w:rsid w:val="00224963"/>
    <w:rsid w:val="002314F6"/>
    <w:rsid w:val="00233A99"/>
    <w:rsid w:val="00235EFD"/>
    <w:rsid w:val="002374DA"/>
    <w:rsid w:val="00237522"/>
    <w:rsid w:val="00240430"/>
    <w:rsid w:val="00240BBE"/>
    <w:rsid w:val="00242A67"/>
    <w:rsid w:val="00243549"/>
    <w:rsid w:val="002441E5"/>
    <w:rsid w:val="00245492"/>
    <w:rsid w:val="00250446"/>
    <w:rsid w:val="00261349"/>
    <w:rsid w:val="0026375C"/>
    <w:rsid w:val="00264BA1"/>
    <w:rsid w:val="002706A3"/>
    <w:rsid w:val="002737B8"/>
    <w:rsid w:val="002805DD"/>
    <w:rsid w:val="00284D99"/>
    <w:rsid w:val="0028530E"/>
    <w:rsid w:val="002868ED"/>
    <w:rsid w:val="002870A5"/>
    <w:rsid w:val="00287381"/>
    <w:rsid w:val="0029009E"/>
    <w:rsid w:val="00290D77"/>
    <w:rsid w:val="00291C93"/>
    <w:rsid w:val="00291CA3"/>
    <w:rsid w:val="0029280A"/>
    <w:rsid w:val="00293496"/>
    <w:rsid w:val="00293987"/>
    <w:rsid w:val="00296043"/>
    <w:rsid w:val="00296E11"/>
    <w:rsid w:val="00297B2D"/>
    <w:rsid w:val="002A292C"/>
    <w:rsid w:val="002A310B"/>
    <w:rsid w:val="002A3C62"/>
    <w:rsid w:val="002B0355"/>
    <w:rsid w:val="002B195B"/>
    <w:rsid w:val="002B1ED7"/>
    <w:rsid w:val="002B37D0"/>
    <w:rsid w:val="002B390A"/>
    <w:rsid w:val="002B44E5"/>
    <w:rsid w:val="002B7E90"/>
    <w:rsid w:val="002C1804"/>
    <w:rsid w:val="002C347F"/>
    <w:rsid w:val="002C498E"/>
    <w:rsid w:val="002C4E10"/>
    <w:rsid w:val="002D03C3"/>
    <w:rsid w:val="002D2A58"/>
    <w:rsid w:val="002D4B67"/>
    <w:rsid w:val="002D6B91"/>
    <w:rsid w:val="002E1A31"/>
    <w:rsid w:val="002E1A92"/>
    <w:rsid w:val="002E3020"/>
    <w:rsid w:val="002E5423"/>
    <w:rsid w:val="002E5D56"/>
    <w:rsid w:val="002F6ABB"/>
    <w:rsid w:val="002F7ACA"/>
    <w:rsid w:val="00301674"/>
    <w:rsid w:val="00306605"/>
    <w:rsid w:val="00307765"/>
    <w:rsid w:val="00307B13"/>
    <w:rsid w:val="00314116"/>
    <w:rsid w:val="003154FB"/>
    <w:rsid w:val="003200B6"/>
    <w:rsid w:val="003202AA"/>
    <w:rsid w:val="00320862"/>
    <w:rsid w:val="00320EF6"/>
    <w:rsid w:val="003212BA"/>
    <w:rsid w:val="00322871"/>
    <w:rsid w:val="00323B29"/>
    <w:rsid w:val="00324997"/>
    <w:rsid w:val="00326E15"/>
    <w:rsid w:val="00327DEC"/>
    <w:rsid w:val="00333D16"/>
    <w:rsid w:val="00334B2B"/>
    <w:rsid w:val="0033752B"/>
    <w:rsid w:val="00343E29"/>
    <w:rsid w:val="003529FD"/>
    <w:rsid w:val="00352E91"/>
    <w:rsid w:val="003562AF"/>
    <w:rsid w:val="00360865"/>
    <w:rsid w:val="003615BC"/>
    <w:rsid w:val="00365CFF"/>
    <w:rsid w:val="003773A4"/>
    <w:rsid w:val="003907B7"/>
    <w:rsid w:val="00390AD4"/>
    <w:rsid w:val="0039538F"/>
    <w:rsid w:val="003957C1"/>
    <w:rsid w:val="00395D17"/>
    <w:rsid w:val="003A39A3"/>
    <w:rsid w:val="003A593D"/>
    <w:rsid w:val="003B282C"/>
    <w:rsid w:val="003C1644"/>
    <w:rsid w:val="003C4A9F"/>
    <w:rsid w:val="003C4D99"/>
    <w:rsid w:val="003C7E55"/>
    <w:rsid w:val="003D007D"/>
    <w:rsid w:val="003D07C4"/>
    <w:rsid w:val="003D29FC"/>
    <w:rsid w:val="003D777F"/>
    <w:rsid w:val="003E099D"/>
    <w:rsid w:val="003E14F4"/>
    <w:rsid w:val="003E68AF"/>
    <w:rsid w:val="003E6F2D"/>
    <w:rsid w:val="003E7462"/>
    <w:rsid w:val="003F1FB2"/>
    <w:rsid w:val="003F492E"/>
    <w:rsid w:val="003F7A5D"/>
    <w:rsid w:val="00401FEC"/>
    <w:rsid w:val="00402423"/>
    <w:rsid w:val="00402C5D"/>
    <w:rsid w:val="0040732A"/>
    <w:rsid w:val="00413763"/>
    <w:rsid w:val="0042118B"/>
    <w:rsid w:val="00422C45"/>
    <w:rsid w:val="004247E1"/>
    <w:rsid w:val="00425951"/>
    <w:rsid w:val="00426FA8"/>
    <w:rsid w:val="004272F8"/>
    <w:rsid w:val="00430C05"/>
    <w:rsid w:val="00431738"/>
    <w:rsid w:val="00431CC5"/>
    <w:rsid w:val="00433F8E"/>
    <w:rsid w:val="00440E4D"/>
    <w:rsid w:val="00441F97"/>
    <w:rsid w:val="00446B23"/>
    <w:rsid w:val="00447A47"/>
    <w:rsid w:val="0045012F"/>
    <w:rsid w:val="0045254A"/>
    <w:rsid w:val="00453920"/>
    <w:rsid w:val="00453E2D"/>
    <w:rsid w:val="00463D51"/>
    <w:rsid w:val="004648A0"/>
    <w:rsid w:val="004739EF"/>
    <w:rsid w:val="00476F09"/>
    <w:rsid w:val="00480C8C"/>
    <w:rsid w:val="00485803"/>
    <w:rsid w:val="00487254"/>
    <w:rsid w:val="00491B7F"/>
    <w:rsid w:val="004939D6"/>
    <w:rsid w:val="00495F5C"/>
    <w:rsid w:val="004960C2"/>
    <w:rsid w:val="004A03F6"/>
    <w:rsid w:val="004A11F8"/>
    <w:rsid w:val="004A6B01"/>
    <w:rsid w:val="004A6C33"/>
    <w:rsid w:val="004C251F"/>
    <w:rsid w:val="004D2339"/>
    <w:rsid w:val="004D2F6A"/>
    <w:rsid w:val="004D5000"/>
    <w:rsid w:val="004E5E02"/>
    <w:rsid w:val="004E6749"/>
    <w:rsid w:val="004E6AB0"/>
    <w:rsid w:val="004E7616"/>
    <w:rsid w:val="004E7920"/>
    <w:rsid w:val="004F071A"/>
    <w:rsid w:val="004F17E3"/>
    <w:rsid w:val="004F6BC2"/>
    <w:rsid w:val="00500DE2"/>
    <w:rsid w:val="00507FB4"/>
    <w:rsid w:val="00515628"/>
    <w:rsid w:val="00516878"/>
    <w:rsid w:val="00516BCB"/>
    <w:rsid w:val="005211EC"/>
    <w:rsid w:val="00525E4E"/>
    <w:rsid w:val="00527502"/>
    <w:rsid w:val="005434AC"/>
    <w:rsid w:val="00544086"/>
    <w:rsid w:val="0054422F"/>
    <w:rsid w:val="005503B2"/>
    <w:rsid w:val="00550701"/>
    <w:rsid w:val="00561695"/>
    <w:rsid w:val="00563C6E"/>
    <w:rsid w:val="00565CEB"/>
    <w:rsid w:val="00567438"/>
    <w:rsid w:val="0057201E"/>
    <w:rsid w:val="00574A11"/>
    <w:rsid w:val="00576E96"/>
    <w:rsid w:val="00584379"/>
    <w:rsid w:val="00586877"/>
    <w:rsid w:val="0059135D"/>
    <w:rsid w:val="0059136D"/>
    <w:rsid w:val="005A230F"/>
    <w:rsid w:val="005A2F20"/>
    <w:rsid w:val="005A6718"/>
    <w:rsid w:val="005B083E"/>
    <w:rsid w:val="005B09DF"/>
    <w:rsid w:val="005C0142"/>
    <w:rsid w:val="005C1469"/>
    <w:rsid w:val="005C2251"/>
    <w:rsid w:val="005C262F"/>
    <w:rsid w:val="005C50AC"/>
    <w:rsid w:val="005C6423"/>
    <w:rsid w:val="005D23A1"/>
    <w:rsid w:val="005D4FC5"/>
    <w:rsid w:val="005D556F"/>
    <w:rsid w:val="005D6B2F"/>
    <w:rsid w:val="005E0D41"/>
    <w:rsid w:val="005E562D"/>
    <w:rsid w:val="005E63B1"/>
    <w:rsid w:val="005F410B"/>
    <w:rsid w:val="005F431B"/>
    <w:rsid w:val="005F5F67"/>
    <w:rsid w:val="006004F3"/>
    <w:rsid w:val="00601B35"/>
    <w:rsid w:val="00602827"/>
    <w:rsid w:val="00606C02"/>
    <w:rsid w:val="0060732D"/>
    <w:rsid w:val="00610AC8"/>
    <w:rsid w:val="0061154E"/>
    <w:rsid w:val="00617731"/>
    <w:rsid w:val="00620596"/>
    <w:rsid w:val="00620600"/>
    <w:rsid w:val="006225B9"/>
    <w:rsid w:val="00630C2F"/>
    <w:rsid w:val="00632E34"/>
    <w:rsid w:val="0063645D"/>
    <w:rsid w:val="0064260D"/>
    <w:rsid w:val="00643624"/>
    <w:rsid w:val="0064549E"/>
    <w:rsid w:val="00645831"/>
    <w:rsid w:val="00647C32"/>
    <w:rsid w:val="00650005"/>
    <w:rsid w:val="00657E3E"/>
    <w:rsid w:val="006624A7"/>
    <w:rsid w:val="006631C2"/>
    <w:rsid w:val="006651C9"/>
    <w:rsid w:val="00666C33"/>
    <w:rsid w:val="006673F9"/>
    <w:rsid w:val="006730DC"/>
    <w:rsid w:val="006744A8"/>
    <w:rsid w:val="006749C0"/>
    <w:rsid w:val="00680503"/>
    <w:rsid w:val="00686D30"/>
    <w:rsid w:val="006937B5"/>
    <w:rsid w:val="00693BE5"/>
    <w:rsid w:val="006979F6"/>
    <w:rsid w:val="00697B46"/>
    <w:rsid w:val="006A559B"/>
    <w:rsid w:val="006A6830"/>
    <w:rsid w:val="006A6D0F"/>
    <w:rsid w:val="006B2A37"/>
    <w:rsid w:val="006B3B5A"/>
    <w:rsid w:val="006B696B"/>
    <w:rsid w:val="006B7BB6"/>
    <w:rsid w:val="006C02B9"/>
    <w:rsid w:val="006C1F8D"/>
    <w:rsid w:val="006C5D77"/>
    <w:rsid w:val="006D7EF8"/>
    <w:rsid w:val="006E2CAC"/>
    <w:rsid w:val="006E43E3"/>
    <w:rsid w:val="006E57FC"/>
    <w:rsid w:val="006F1033"/>
    <w:rsid w:val="006F1938"/>
    <w:rsid w:val="006F3668"/>
    <w:rsid w:val="006F649B"/>
    <w:rsid w:val="006F72FF"/>
    <w:rsid w:val="006F76F8"/>
    <w:rsid w:val="006F7DE5"/>
    <w:rsid w:val="00700AA9"/>
    <w:rsid w:val="00701BF6"/>
    <w:rsid w:val="00702C0B"/>
    <w:rsid w:val="00706D19"/>
    <w:rsid w:val="007157E5"/>
    <w:rsid w:val="00716423"/>
    <w:rsid w:val="0072073C"/>
    <w:rsid w:val="0072171D"/>
    <w:rsid w:val="00722C5F"/>
    <w:rsid w:val="0072529D"/>
    <w:rsid w:val="00727D78"/>
    <w:rsid w:val="00730E43"/>
    <w:rsid w:val="007323CA"/>
    <w:rsid w:val="00735390"/>
    <w:rsid w:val="00737A11"/>
    <w:rsid w:val="007405E4"/>
    <w:rsid w:val="00740863"/>
    <w:rsid w:val="0074254D"/>
    <w:rsid w:val="00742790"/>
    <w:rsid w:val="00742CE8"/>
    <w:rsid w:val="00746E1C"/>
    <w:rsid w:val="00747E59"/>
    <w:rsid w:val="00751877"/>
    <w:rsid w:val="0076041D"/>
    <w:rsid w:val="007634FD"/>
    <w:rsid w:val="00765D19"/>
    <w:rsid w:val="00766FDB"/>
    <w:rsid w:val="007707B0"/>
    <w:rsid w:val="007822EC"/>
    <w:rsid w:val="00783A2D"/>
    <w:rsid w:val="00783C9B"/>
    <w:rsid w:val="007846C8"/>
    <w:rsid w:val="00785B12"/>
    <w:rsid w:val="007945FF"/>
    <w:rsid w:val="00794B8D"/>
    <w:rsid w:val="0079554A"/>
    <w:rsid w:val="007963CF"/>
    <w:rsid w:val="00797AE5"/>
    <w:rsid w:val="007A4A93"/>
    <w:rsid w:val="007B077A"/>
    <w:rsid w:val="007B22D6"/>
    <w:rsid w:val="007B3CF8"/>
    <w:rsid w:val="007B413A"/>
    <w:rsid w:val="007B603D"/>
    <w:rsid w:val="007B6AD2"/>
    <w:rsid w:val="007B7BDD"/>
    <w:rsid w:val="007C222B"/>
    <w:rsid w:val="007C2472"/>
    <w:rsid w:val="007C2ACD"/>
    <w:rsid w:val="007C38BB"/>
    <w:rsid w:val="007C430E"/>
    <w:rsid w:val="007C5636"/>
    <w:rsid w:val="007C6B16"/>
    <w:rsid w:val="007D00C5"/>
    <w:rsid w:val="007D4450"/>
    <w:rsid w:val="007D5506"/>
    <w:rsid w:val="007D700B"/>
    <w:rsid w:val="007E44D8"/>
    <w:rsid w:val="007E4613"/>
    <w:rsid w:val="007F3D23"/>
    <w:rsid w:val="007F430A"/>
    <w:rsid w:val="007F7610"/>
    <w:rsid w:val="00806EF2"/>
    <w:rsid w:val="00811911"/>
    <w:rsid w:val="00817EEA"/>
    <w:rsid w:val="00826431"/>
    <w:rsid w:val="00826889"/>
    <w:rsid w:val="00826931"/>
    <w:rsid w:val="008279D4"/>
    <w:rsid w:val="008303D4"/>
    <w:rsid w:val="008360E7"/>
    <w:rsid w:val="00836F84"/>
    <w:rsid w:val="00837FBA"/>
    <w:rsid w:val="0084313B"/>
    <w:rsid w:val="008434CC"/>
    <w:rsid w:val="00844BAA"/>
    <w:rsid w:val="0085053B"/>
    <w:rsid w:val="008512A4"/>
    <w:rsid w:val="00851C16"/>
    <w:rsid w:val="00852D65"/>
    <w:rsid w:val="00852F39"/>
    <w:rsid w:val="008543D5"/>
    <w:rsid w:val="008556D3"/>
    <w:rsid w:val="00856D4E"/>
    <w:rsid w:val="00857402"/>
    <w:rsid w:val="008577FD"/>
    <w:rsid w:val="00860812"/>
    <w:rsid w:val="00861450"/>
    <w:rsid w:val="0086733B"/>
    <w:rsid w:val="008675E8"/>
    <w:rsid w:val="00870533"/>
    <w:rsid w:val="00871678"/>
    <w:rsid w:val="00874211"/>
    <w:rsid w:val="00885872"/>
    <w:rsid w:val="00885B6E"/>
    <w:rsid w:val="00886AA2"/>
    <w:rsid w:val="00887EFD"/>
    <w:rsid w:val="008934D4"/>
    <w:rsid w:val="00893B0A"/>
    <w:rsid w:val="00894014"/>
    <w:rsid w:val="00894606"/>
    <w:rsid w:val="008953FE"/>
    <w:rsid w:val="00897B45"/>
    <w:rsid w:val="008A04E1"/>
    <w:rsid w:val="008A077A"/>
    <w:rsid w:val="008A0E6A"/>
    <w:rsid w:val="008A154A"/>
    <w:rsid w:val="008A1F97"/>
    <w:rsid w:val="008A565B"/>
    <w:rsid w:val="008B4064"/>
    <w:rsid w:val="008B527C"/>
    <w:rsid w:val="008B5893"/>
    <w:rsid w:val="008B5B53"/>
    <w:rsid w:val="008C45B0"/>
    <w:rsid w:val="008C6A54"/>
    <w:rsid w:val="008D1B0B"/>
    <w:rsid w:val="008D3A17"/>
    <w:rsid w:val="008D4C07"/>
    <w:rsid w:val="008E1959"/>
    <w:rsid w:val="008E2C1E"/>
    <w:rsid w:val="008E44EC"/>
    <w:rsid w:val="008E5248"/>
    <w:rsid w:val="008F320F"/>
    <w:rsid w:val="00903B92"/>
    <w:rsid w:val="00905C35"/>
    <w:rsid w:val="009079C1"/>
    <w:rsid w:val="00907AB4"/>
    <w:rsid w:val="009100DB"/>
    <w:rsid w:val="009147D8"/>
    <w:rsid w:val="00914CB6"/>
    <w:rsid w:val="009150A1"/>
    <w:rsid w:val="009276B0"/>
    <w:rsid w:val="00927BB3"/>
    <w:rsid w:val="0093101B"/>
    <w:rsid w:val="00933B09"/>
    <w:rsid w:val="009349D1"/>
    <w:rsid w:val="00940031"/>
    <w:rsid w:val="00950291"/>
    <w:rsid w:val="00950FB4"/>
    <w:rsid w:val="00951A23"/>
    <w:rsid w:val="009522C0"/>
    <w:rsid w:val="009533C8"/>
    <w:rsid w:val="009544EF"/>
    <w:rsid w:val="00957A9E"/>
    <w:rsid w:val="00961703"/>
    <w:rsid w:val="00961E27"/>
    <w:rsid w:val="00962603"/>
    <w:rsid w:val="00962982"/>
    <w:rsid w:val="00966534"/>
    <w:rsid w:val="009717E9"/>
    <w:rsid w:val="00972D83"/>
    <w:rsid w:val="00974024"/>
    <w:rsid w:val="00974352"/>
    <w:rsid w:val="00975D4B"/>
    <w:rsid w:val="0097653B"/>
    <w:rsid w:val="00976735"/>
    <w:rsid w:val="009809D0"/>
    <w:rsid w:val="00981168"/>
    <w:rsid w:val="00981AA4"/>
    <w:rsid w:val="00982B55"/>
    <w:rsid w:val="009860A9"/>
    <w:rsid w:val="00986BC3"/>
    <w:rsid w:val="009900C6"/>
    <w:rsid w:val="009901B8"/>
    <w:rsid w:val="00997DC0"/>
    <w:rsid w:val="009A1B9E"/>
    <w:rsid w:val="009A7050"/>
    <w:rsid w:val="009B24FE"/>
    <w:rsid w:val="009B352C"/>
    <w:rsid w:val="009B373C"/>
    <w:rsid w:val="009B75E4"/>
    <w:rsid w:val="009C4069"/>
    <w:rsid w:val="009C707B"/>
    <w:rsid w:val="009D00A0"/>
    <w:rsid w:val="009D0DAA"/>
    <w:rsid w:val="009D0F3C"/>
    <w:rsid w:val="009E1322"/>
    <w:rsid w:val="009E31FF"/>
    <w:rsid w:val="009E4A4A"/>
    <w:rsid w:val="009E6F42"/>
    <w:rsid w:val="009E7EFF"/>
    <w:rsid w:val="009F0895"/>
    <w:rsid w:val="009F2636"/>
    <w:rsid w:val="009F48BF"/>
    <w:rsid w:val="009F4CC5"/>
    <w:rsid w:val="00A00CDE"/>
    <w:rsid w:val="00A03136"/>
    <w:rsid w:val="00A03B3A"/>
    <w:rsid w:val="00A1034C"/>
    <w:rsid w:val="00A10A15"/>
    <w:rsid w:val="00A13276"/>
    <w:rsid w:val="00A132F3"/>
    <w:rsid w:val="00A22F50"/>
    <w:rsid w:val="00A236F6"/>
    <w:rsid w:val="00A24B02"/>
    <w:rsid w:val="00A31036"/>
    <w:rsid w:val="00A3114A"/>
    <w:rsid w:val="00A42C4B"/>
    <w:rsid w:val="00A43084"/>
    <w:rsid w:val="00A433C2"/>
    <w:rsid w:val="00A43BDB"/>
    <w:rsid w:val="00A44E71"/>
    <w:rsid w:val="00A46D50"/>
    <w:rsid w:val="00A616EC"/>
    <w:rsid w:val="00A629BA"/>
    <w:rsid w:val="00A63031"/>
    <w:rsid w:val="00A640CD"/>
    <w:rsid w:val="00A668C1"/>
    <w:rsid w:val="00A67EA5"/>
    <w:rsid w:val="00A711B1"/>
    <w:rsid w:val="00A737AB"/>
    <w:rsid w:val="00A74DC2"/>
    <w:rsid w:val="00A8044C"/>
    <w:rsid w:val="00A82106"/>
    <w:rsid w:val="00A82581"/>
    <w:rsid w:val="00A8608C"/>
    <w:rsid w:val="00A86A26"/>
    <w:rsid w:val="00A901F9"/>
    <w:rsid w:val="00A902E1"/>
    <w:rsid w:val="00A90B44"/>
    <w:rsid w:val="00A9245F"/>
    <w:rsid w:val="00A95047"/>
    <w:rsid w:val="00A958DE"/>
    <w:rsid w:val="00A97FCD"/>
    <w:rsid w:val="00AA2344"/>
    <w:rsid w:val="00AA4ABD"/>
    <w:rsid w:val="00AA4EFF"/>
    <w:rsid w:val="00AB1EB3"/>
    <w:rsid w:val="00AC1120"/>
    <w:rsid w:val="00AC7673"/>
    <w:rsid w:val="00AD6FA4"/>
    <w:rsid w:val="00AE1C7D"/>
    <w:rsid w:val="00AE56F7"/>
    <w:rsid w:val="00AF0483"/>
    <w:rsid w:val="00AF2C2E"/>
    <w:rsid w:val="00AF4078"/>
    <w:rsid w:val="00AF5EB2"/>
    <w:rsid w:val="00AF74BE"/>
    <w:rsid w:val="00B01BA5"/>
    <w:rsid w:val="00B02317"/>
    <w:rsid w:val="00B03487"/>
    <w:rsid w:val="00B11240"/>
    <w:rsid w:val="00B155DB"/>
    <w:rsid w:val="00B1585A"/>
    <w:rsid w:val="00B17EB5"/>
    <w:rsid w:val="00B200C2"/>
    <w:rsid w:val="00B207E7"/>
    <w:rsid w:val="00B20B10"/>
    <w:rsid w:val="00B215EF"/>
    <w:rsid w:val="00B24643"/>
    <w:rsid w:val="00B26356"/>
    <w:rsid w:val="00B27BA2"/>
    <w:rsid w:val="00B3124E"/>
    <w:rsid w:val="00B31D6A"/>
    <w:rsid w:val="00B344BA"/>
    <w:rsid w:val="00B34957"/>
    <w:rsid w:val="00B34E20"/>
    <w:rsid w:val="00B52B90"/>
    <w:rsid w:val="00B567C1"/>
    <w:rsid w:val="00B64394"/>
    <w:rsid w:val="00B71F8E"/>
    <w:rsid w:val="00B72EBC"/>
    <w:rsid w:val="00B7432E"/>
    <w:rsid w:val="00B75DE3"/>
    <w:rsid w:val="00B81BF5"/>
    <w:rsid w:val="00B825EF"/>
    <w:rsid w:val="00B906E1"/>
    <w:rsid w:val="00B91770"/>
    <w:rsid w:val="00B97F13"/>
    <w:rsid w:val="00BA0164"/>
    <w:rsid w:val="00BA266B"/>
    <w:rsid w:val="00BA43E9"/>
    <w:rsid w:val="00BB5EB3"/>
    <w:rsid w:val="00BB7F4A"/>
    <w:rsid w:val="00BC6D62"/>
    <w:rsid w:val="00BC6F4E"/>
    <w:rsid w:val="00BD5CB8"/>
    <w:rsid w:val="00BD7B7E"/>
    <w:rsid w:val="00BE01A6"/>
    <w:rsid w:val="00BE5AF3"/>
    <w:rsid w:val="00BF1636"/>
    <w:rsid w:val="00BF1B21"/>
    <w:rsid w:val="00BF1FBD"/>
    <w:rsid w:val="00BF255A"/>
    <w:rsid w:val="00BF38BF"/>
    <w:rsid w:val="00BF3B1E"/>
    <w:rsid w:val="00BF43CB"/>
    <w:rsid w:val="00BF49AA"/>
    <w:rsid w:val="00BF74B3"/>
    <w:rsid w:val="00BF7C87"/>
    <w:rsid w:val="00C020C0"/>
    <w:rsid w:val="00C03BE9"/>
    <w:rsid w:val="00C04051"/>
    <w:rsid w:val="00C070E6"/>
    <w:rsid w:val="00C12BED"/>
    <w:rsid w:val="00C13BC8"/>
    <w:rsid w:val="00C13E96"/>
    <w:rsid w:val="00C1518D"/>
    <w:rsid w:val="00C233BF"/>
    <w:rsid w:val="00C23933"/>
    <w:rsid w:val="00C2412E"/>
    <w:rsid w:val="00C24C57"/>
    <w:rsid w:val="00C3431A"/>
    <w:rsid w:val="00C40658"/>
    <w:rsid w:val="00C44E9B"/>
    <w:rsid w:val="00C45D6A"/>
    <w:rsid w:val="00C4650B"/>
    <w:rsid w:val="00C46B08"/>
    <w:rsid w:val="00C50649"/>
    <w:rsid w:val="00C52A62"/>
    <w:rsid w:val="00C546AF"/>
    <w:rsid w:val="00C54A1E"/>
    <w:rsid w:val="00C64AAF"/>
    <w:rsid w:val="00C676A3"/>
    <w:rsid w:val="00C70CC0"/>
    <w:rsid w:val="00C75FC4"/>
    <w:rsid w:val="00C87B89"/>
    <w:rsid w:val="00C921E1"/>
    <w:rsid w:val="00C953F2"/>
    <w:rsid w:val="00C97628"/>
    <w:rsid w:val="00CA2246"/>
    <w:rsid w:val="00CA6591"/>
    <w:rsid w:val="00CB5986"/>
    <w:rsid w:val="00CB6C71"/>
    <w:rsid w:val="00CB6DC0"/>
    <w:rsid w:val="00CC0948"/>
    <w:rsid w:val="00CC0956"/>
    <w:rsid w:val="00CC13CD"/>
    <w:rsid w:val="00CC1F0E"/>
    <w:rsid w:val="00CC223B"/>
    <w:rsid w:val="00CC25D1"/>
    <w:rsid w:val="00CC3B14"/>
    <w:rsid w:val="00CC78B6"/>
    <w:rsid w:val="00CD20BE"/>
    <w:rsid w:val="00CD3B5E"/>
    <w:rsid w:val="00CD52D0"/>
    <w:rsid w:val="00CE0023"/>
    <w:rsid w:val="00CE6313"/>
    <w:rsid w:val="00CF0606"/>
    <w:rsid w:val="00CF62A2"/>
    <w:rsid w:val="00CF6F67"/>
    <w:rsid w:val="00CF712B"/>
    <w:rsid w:val="00D02ECB"/>
    <w:rsid w:val="00D04A09"/>
    <w:rsid w:val="00D04C21"/>
    <w:rsid w:val="00D05042"/>
    <w:rsid w:val="00D07DD6"/>
    <w:rsid w:val="00D10A2D"/>
    <w:rsid w:val="00D1577D"/>
    <w:rsid w:val="00D20D6D"/>
    <w:rsid w:val="00D24423"/>
    <w:rsid w:val="00D2690E"/>
    <w:rsid w:val="00D35867"/>
    <w:rsid w:val="00D40968"/>
    <w:rsid w:val="00D40C7A"/>
    <w:rsid w:val="00D425C2"/>
    <w:rsid w:val="00D43C5A"/>
    <w:rsid w:val="00D43DD7"/>
    <w:rsid w:val="00D44AE0"/>
    <w:rsid w:val="00D51795"/>
    <w:rsid w:val="00D53358"/>
    <w:rsid w:val="00D53448"/>
    <w:rsid w:val="00D55024"/>
    <w:rsid w:val="00D552DF"/>
    <w:rsid w:val="00D658A6"/>
    <w:rsid w:val="00D659D1"/>
    <w:rsid w:val="00D6702E"/>
    <w:rsid w:val="00D673E2"/>
    <w:rsid w:val="00D723F1"/>
    <w:rsid w:val="00D750B8"/>
    <w:rsid w:val="00D82574"/>
    <w:rsid w:val="00D83354"/>
    <w:rsid w:val="00D840DF"/>
    <w:rsid w:val="00D87B57"/>
    <w:rsid w:val="00D91FC1"/>
    <w:rsid w:val="00D92309"/>
    <w:rsid w:val="00D94218"/>
    <w:rsid w:val="00D956D7"/>
    <w:rsid w:val="00D96118"/>
    <w:rsid w:val="00DA156C"/>
    <w:rsid w:val="00DA16AC"/>
    <w:rsid w:val="00DA290F"/>
    <w:rsid w:val="00DA2C58"/>
    <w:rsid w:val="00DA2FBC"/>
    <w:rsid w:val="00DA362E"/>
    <w:rsid w:val="00DA78F6"/>
    <w:rsid w:val="00DB0A8D"/>
    <w:rsid w:val="00DB1F1C"/>
    <w:rsid w:val="00DB2328"/>
    <w:rsid w:val="00DB58CF"/>
    <w:rsid w:val="00DB64B0"/>
    <w:rsid w:val="00DC00B7"/>
    <w:rsid w:val="00DC043A"/>
    <w:rsid w:val="00DC34C1"/>
    <w:rsid w:val="00DC7DB4"/>
    <w:rsid w:val="00DD20CA"/>
    <w:rsid w:val="00DD391A"/>
    <w:rsid w:val="00DD496D"/>
    <w:rsid w:val="00DD6D5D"/>
    <w:rsid w:val="00DE0ED9"/>
    <w:rsid w:val="00DF31F5"/>
    <w:rsid w:val="00DF3996"/>
    <w:rsid w:val="00E00B26"/>
    <w:rsid w:val="00E00FC6"/>
    <w:rsid w:val="00E03F35"/>
    <w:rsid w:val="00E04D8B"/>
    <w:rsid w:val="00E06FBB"/>
    <w:rsid w:val="00E1205E"/>
    <w:rsid w:val="00E13400"/>
    <w:rsid w:val="00E13451"/>
    <w:rsid w:val="00E21746"/>
    <w:rsid w:val="00E21C76"/>
    <w:rsid w:val="00E23951"/>
    <w:rsid w:val="00E33082"/>
    <w:rsid w:val="00E333D0"/>
    <w:rsid w:val="00E35CC5"/>
    <w:rsid w:val="00E455C5"/>
    <w:rsid w:val="00E4788A"/>
    <w:rsid w:val="00E517A6"/>
    <w:rsid w:val="00E52DD8"/>
    <w:rsid w:val="00E54F0D"/>
    <w:rsid w:val="00E55889"/>
    <w:rsid w:val="00E55E4C"/>
    <w:rsid w:val="00E62223"/>
    <w:rsid w:val="00E64401"/>
    <w:rsid w:val="00E661B8"/>
    <w:rsid w:val="00E7171A"/>
    <w:rsid w:val="00E74DC8"/>
    <w:rsid w:val="00E7527E"/>
    <w:rsid w:val="00E76D24"/>
    <w:rsid w:val="00E76FB2"/>
    <w:rsid w:val="00E770C1"/>
    <w:rsid w:val="00E77457"/>
    <w:rsid w:val="00E80F44"/>
    <w:rsid w:val="00E81DBB"/>
    <w:rsid w:val="00E82BF8"/>
    <w:rsid w:val="00E859EF"/>
    <w:rsid w:val="00E85C8F"/>
    <w:rsid w:val="00E87934"/>
    <w:rsid w:val="00E904C4"/>
    <w:rsid w:val="00E92B66"/>
    <w:rsid w:val="00E94894"/>
    <w:rsid w:val="00E95254"/>
    <w:rsid w:val="00E96326"/>
    <w:rsid w:val="00E9700A"/>
    <w:rsid w:val="00EB01F0"/>
    <w:rsid w:val="00EB23C9"/>
    <w:rsid w:val="00EB32B5"/>
    <w:rsid w:val="00EB6641"/>
    <w:rsid w:val="00EB67E7"/>
    <w:rsid w:val="00EB7E9C"/>
    <w:rsid w:val="00EC420E"/>
    <w:rsid w:val="00ED0A0A"/>
    <w:rsid w:val="00ED3277"/>
    <w:rsid w:val="00ED3695"/>
    <w:rsid w:val="00ED3B15"/>
    <w:rsid w:val="00ED4273"/>
    <w:rsid w:val="00ED66D8"/>
    <w:rsid w:val="00ED71C4"/>
    <w:rsid w:val="00ED7B9C"/>
    <w:rsid w:val="00EF03C0"/>
    <w:rsid w:val="00EF1815"/>
    <w:rsid w:val="00EF2B98"/>
    <w:rsid w:val="00EF3AD5"/>
    <w:rsid w:val="00EF4B3E"/>
    <w:rsid w:val="00EF7F21"/>
    <w:rsid w:val="00F03327"/>
    <w:rsid w:val="00F05F04"/>
    <w:rsid w:val="00F16ADF"/>
    <w:rsid w:val="00F31632"/>
    <w:rsid w:val="00F31ED3"/>
    <w:rsid w:val="00F3571F"/>
    <w:rsid w:val="00F36C5A"/>
    <w:rsid w:val="00F52A0E"/>
    <w:rsid w:val="00F5381F"/>
    <w:rsid w:val="00F54101"/>
    <w:rsid w:val="00F54F55"/>
    <w:rsid w:val="00F57A73"/>
    <w:rsid w:val="00F57ACE"/>
    <w:rsid w:val="00F60BC0"/>
    <w:rsid w:val="00F60CB4"/>
    <w:rsid w:val="00F60EEF"/>
    <w:rsid w:val="00F625D5"/>
    <w:rsid w:val="00F63350"/>
    <w:rsid w:val="00F73475"/>
    <w:rsid w:val="00F7531A"/>
    <w:rsid w:val="00F80FF0"/>
    <w:rsid w:val="00F83FBF"/>
    <w:rsid w:val="00F85AA4"/>
    <w:rsid w:val="00F96733"/>
    <w:rsid w:val="00F9794B"/>
    <w:rsid w:val="00FB0C24"/>
    <w:rsid w:val="00FB71B7"/>
    <w:rsid w:val="00FC217F"/>
    <w:rsid w:val="00FC40C5"/>
    <w:rsid w:val="00FC411A"/>
    <w:rsid w:val="00FC7737"/>
    <w:rsid w:val="00FD0789"/>
    <w:rsid w:val="00FD6EFF"/>
    <w:rsid w:val="00FE1500"/>
    <w:rsid w:val="00FE4705"/>
    <w:rsid w:val="00FF211E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4E3684B7"/>
  <w15:docId w15:val="{67AF7E51-6740-4FA1-811B-8365BCCA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s"/>
    <w:next w:val="Sinespaciado"/>
    <w:qFormat/>
    <w:rsid w:val="008A154A"/>
    <w:pPr>
      <w:spacing w:after="200" w:line="276" w:lineRule="auto"/>
    </w:pPr>
    <w:rPr>
      <w:rFonts w:ascii="Helvetica 55 Roman" w:eastAsia="Calibri" w:hAnsi="Helvetica 55 Roman" w:cs="Times New Roman"/>
      <w:sz w:val="22"/>
      <w:szCs w:val="22"/>
      <w:lang w:val="ca-ES"/>
    </w:rPr>
  </w:style>
  <w:style w:type="paragraph" w:styleId="Ttulo1">
    <w:name w:val="heading 1"/>
    <w:aliases w:val="Títol"/>
    <w:basedOn w:val="Normal"/>
    <w:next w:val="Normal"/>
    <w:link w:val="Ttulo1Car"/>
    <w:qFormat/>
    <w:rsid w:val="00242A67"/>
    <w:pPr>
      <w:keepNext/>
      <w:keepLines/>
      <w:spacing w:before="240"/>
      <w:outlineLvl w:val="0"/>
    </w:pPr>
    <w:rPr>
      <w:rFonts w:eastAsiaTheme="majorEastAsia" w:cstheme="majorBidi"/>
      <w:b/>
      <w:bCs/>
      <w:color w:val="429BC3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2A67"/>
    <w:pPr>
      <w:keepNext/>
      <w:keepLines/>
      <w:spacing w:before="40"/>
      <w:outlineLvl w:val="1"/>
    </w:pPr>
    <w:rPr>
      <w:rFonts w:eastAsiaTheme="majorEastAsia" w:cstheme="majorBidi"/>
      <w:color w:val="429BC3"/>
      <w:sz w:val="24"/>
      <w:szCs w:val="26"/>
    </w:rPr>
  </w:style>
  <w:style w:type="paragraph" w:styleId="Ttulo3">
    <w:name w:val="heading 3"/>
    <w:basedOn w:val="Normal"/>
    <w:next w:val="Normal"/>
    <w:link w:val="Ttulo3Car"/>
    <w:qFormat/>
    <w:rsid w:val="006749C0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6749C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6749C0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6749C0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6749C0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9">
    <w:name w:val="heading 9"/>
    <w:basedOn w:val="Normal"/>
    <w:next w:val="Normal"/>
    <w:link w:val="Ttulo9Car"/>
    <w:unhideWhenUsed/>
    <w:qFormat/>
    <w:rsid w:val="006749C0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2A67"/>
    <w:rPr>
      <w:rFonts w:ascii="Arial" w:eastAsiaTheme="majorEastAsia" w:hAnsi="Arial" w:cstheme="majorBidi"/>
      <w:color w:val="429BC3"/>
      <w:szCs w:val="26"/>
    </w:rPr>
  </w:style>
  <w:style w:type="character" w:customStyle="1" w:styleId="Ttulo1Car">
    <w:name w:val="Título 1 Car"/>
    <w:aliases w:val="Títol Car"/>
    <w:basedOn w:val="Fuentedeprrafopredeter"/>
    <w:link w:val="Ttulo1"/>
    <w:rsid w:val="00242A67"/>
    <w:rPr>
      <w:rFonts w:ascii="Arial" w:eastAsiaTheme="majorEastAsia" w:hAnsi="Arial" w:cstheme="majorBidi"/>
      <w:b/>
      <w:bCs/>
      <w:color w:val="429BC3"/>
      <w:sz w:val="28"/>
      <w:szCs w:val="32"/>
    </w:rPr>
  </w:style>
  <w:style w:type="table" w:styleId="Listaclara-nfasis5">
    <w:name w:val="Light List Accent 5"/>
    <w:basedOn w:val="Tablanormal"/>
    <w:uiPriority w:val="61"/>
    <w:semiHidden/>
    <w:unhideWhenUsed/>
    <w:rsid w:val="00242A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AD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ADF"/>
    <w:rPr>
      <w:rFonts w:ascii="Arial" w:hAnsi="Arial"/>
      <w:sz w:val="22"/>
    </w:rPr>
  </w:style>
  <w:style w:type="paragraph" w:customStyle="1" w:styleId="COSCAT">
    <w:name w:val="COS CAT"/>
    <w:basedOn w:val="Normal"/>
    <w:uiPriority w:val="99"/>
    <w:rsid w:val="005D6B2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LTStd-Lt" w:hAnsi="HelveticaNeueLTStd-Lt" w:cs="HelveticaNeueLTStd-Lt"/>
      <w:color w:val="000000"/>
    </w:rPr>
  </w:style>
  <w:style w:type="character" w:customStyle="1" w:styleId="Ttulo3Car">
    <w:name w:val="Título 3 Car"/>
    <w:basedOn w:val="Fuentedeprrafopredeter"/>
    <w:link w:val="Ttulo3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4Car">
    <w:name w:val="Título 4 Car"/>
    <w:basedOn w:val="Fuentedeprrafopredeter"/>
    <w:link w:val="Ttulo4"/>
    <w:rsid w:val="006749C0"/>
    <w:rPr>
      <w:rFonts w:ascii="Calibri" w:eastAsia="Times New Roman" w:hAnsi="Calibri" w:cs="Times New Roman"/>
      <w:b/>
      <w:bCs/>
      <w:sz w:val="28"/>
      <w:szCs w:val="28"/>
      <w:lang w:val="ca-ES"/>
    </w:rPr>
  </w:style>
  <w:style w:type="character" w:customStyle="1" w:styleId="Ttulo5Car">
    <w:name w:val="Título 5 Car"/>
    <w:basedOn w:val="Fuentedeprrafopredeter"/>
    <w:link w:val="Ttulo5"/>
    <w:rsid w:val="006749C0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Ttulo6Car">
    <w:name w:val="Título 6 Car"/>
    <w:basedOn w:val="Fuentedeprrafopredeter"/>
    <w:link w:val="Ttulo6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7Car">
    <w:name w:val="Título 7 Car"/>
    <w:basedOn w:val="Fuentedeprrafopredeter"/>
    <w:link w:val="Ttulo7"/>
    <w:rsid w:val="006749C0"/>
    <w:rPr>
      <w:rFonts w:ascii="Calibri" w:eastAsia="Times New Roman" w:hAnsi="Calibri" w:cs="Times New Roman"/>
      <w:lang w:val="ca-ES"/>
    </w:rPr>
  </w:style>
  <w:style w:type="character" w:customStyle="1" w:styleId="Ttulo9Car">
    <w:name w:val="Título 9 Car"/>
    <w:basedOn w:val="Fuentedeprrafopredeter"/>
    <w:link w:val="Ttulo9"/>
    <w:rsid w:val="006749C0"/>
    <w:rPr>
      <w:rFonts w:ascii="Cambria" w:eastAsia="Times New Roman" w:hAnsi="Cambria" w:cs="Times New Roman"/>
      <w:sz w:val="22"/>
      <w:szCs w:val="22"/>
      <w:lang w:val="ca-ES"/>
    </w:rPr>
  </w:style>
  <w:style w:type="paragraph" w:styleId="Textodeglobo">
    <w:name w:val="Balloon Text"/>
    <w:basedOn w:val="Normal"/>
    <w:link w:val="TextodegloboCar"/>
    <w:uiPriority w:val="99"/>
    <w:unhideWhenUsed/>
    <w:rsid w:val="0067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749C0"/>
    <w:rPr>
      <w:rFonts w:ascii="Tahoma" w:eastAsia="Calibri" w:hAnsi="Tahoma" w:cs="Tahoma"/>
      <w:sz w:val="16"/>
      <w:szCs w:val="16"/>
      <w:lang w:val="ca-ES"/>
    </w:rPr>
  </w:style>
  <w:style w:type="paragraph" w:styleId="Sinespaciado">
    <w:name w:val="No Spacing"/>
    <w:uiPriority w:val="1"/>
    <w:qFormat/>
    <w:rsid w:val="006749C0"/>
    <w:rPr>
      <w:rFonts w:ascii="Helvetica 55 Roman" w:eastAsia="Calibri" w:hAnsi="Helvetica 55 Roman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6749C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9C0"/>
    <w:rPr>
      <w:color w:val="800080"/>
      <w:u w:val="single"/>
    </w:rPr>
  </w:style>
  <w:style w:type="paragraph" w:styleId="Ttulo">
    <w:name w:val="Title"/>
    <w:basedOn w:val="Normal"/>
    <w:link w:val="TtuloCar"/>
    <w:qFormat/>
    <w:rsid w:val="006749C0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749C0"/>
    <w:rPr>
      <w:rFonts w:ascii="Times New Roman" w:eastAsia="Times New Roman" w:hAnsi="Times New Roman" w:cs="Times New Roman"/>
      <w:szCs w:val="20"/>
      <w:lang w:eastAsia="es-ES"/>
    </w:rPr>
  </w:style>
  <w:style w:type="paragraph" w:customStyle="1" w:styleId="DETALLECUADRO">
    <w:name w:val="DETALLE CUADR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Cs w:val="24"/>
      <w:lang w:eastAsia="es-ES"/>
    </w:rPr>
  </w:style>
  <w:style w:type="paragraph" w:customStyle="1" w:styleId="TEXTO">
    <w:name w:val="TEXT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6749C0"/>
    <w:rPr>
      <w:b/>
      <w:bCs/>
    </w:rPr>
  </w:style>
  <w:style w:type="paragraph" w:styleId="Sangradetextonormal">
    <w:name w:val="Body Text Indent"/>
    <w:basedOn w:val="Normal"/>
    <w:link w:val="SangradetextonormalCar"/>
    <w:rsid w:val="006749C0"/>
    <w:pPr>
      <w:spacing w:after="0" w:line="240" w:lineRule="auto"/>
      <w:ind w:left="5664" w:firstLine="456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749C0"/>
    <w:rPr>
      <w:rFonts w:ascii="Times New Roman" w:eastAsia="Times New Roman" w:hAnsi="Times New Roman" w:cs="Times New Roman"/>
      <w:lang w:val="ca-ES" w:eastAsia="es-ES"/>
    </w:rPr>
  </w:style>
  <w:style w:type="paragraph" w:styleId="Saludo">
    <w:name w:val="Salutation"/>
    <w:basedOn w:val="Normal"/>
    <w:next w:val="Normal"/>
    <w:link w:val="SaludoCar"/>
    <w:semiHidden/>
    <w:rsid w:val="006749C0"/>
    <w:pPr>
      <w:spacing w:before="240" w:after="240" w:line="240" w:lineRule="atLeast"/>
    </w:pPr>
    <w:rPr>
      <w:rFonts w:ascii="Garamond" w:eastAsia="Times New Roman" w:hAnsi="Garamond"/>
      <w:kern w:val="18"/>
      <w:sz w:val="20"/>
      <w:szCs w:val="20"/>
    </w:rPr>
  </w:style>
  <w:style w:type="character" w:customStyle="1" w:styleId="SaludoCar">
    <w:name w:val="Saludo Car"/>
    <w:basedOn w:val="Fuentedeprrafopredeter"/>
    <w:link w:val="Saludo"/>
    <w:semiHidden/>
    <w:rsid w:val="006749C0"/>
    <w:rPr>
      <w:rFonts w:ascii="Garamond" w:eastAsia="Times New Roman" w:hAnsi="Garamond" w:cs="Times New Roman"/>
      <w:kern w:val="18"/>
      <w:sz w:val="20"/>
      <w:szCs w:val="20"/>
      <w:lang w:val="ca-ES"/>
    </w:rPr>
  </w:style>
  <w:style w:type="paragraph" w:styleId="Textoindependiente">
    <w:name w:val="Body Text"/>
    <w:basedOn w:val="Normal"/>
    <w:link w:val="TextoindependienteCar"/>
    <w:unhideWhenUsed/>
    <w:rsid w:val="006749C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6749C0"/>
    <w:rPr>
      <w:rFonts w:ascii="Helvetica 55 Roman" w:eastAsia="Calibri" w:hAnsi="Helvetica 55 Roman" w:cs="Times New Roman"/>
      <w:sz w:val="22"/>
      <w:szCs w:val="22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49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49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49C0"/>
    <w:rPr>
      <w:rFonts w:ascii="Helvetica 55 Roman" w:eastAsia="Calibri" w:hAnsi="Helvetica 55 Roman" w:cs="Times New Roman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49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49C0"/>
    <w:rPr>
      <w:rFonts w:ascii="Helvetica 55 Roman" w:eastAsia="Calibri" w:hAnsi="Helvetica 55 Roman" w:cs="Times New Roman"/>
      <w:b/>
      <w:bCs/>
      <w:sz w:val="20"/>
      <w:szCs w:val="20"/>
      <w:lang w:val="ca-ES"/>
    </w:rPr>
  </w:style>
  <w:style w:type="paragraph" w:styleId="Textoindependiente3">
    <w:name w:val="Body Text 3"/>
    <w:basedOn w:val="Normal"/>
    <w:link w:val="Textoindependiente3Car"/>
    <w:unhideWhenUsed/>
    <w:rsid w:val="006749C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customStyle="1" w:styleId="textonormal">
    <w:name w:val="textonormal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8"/>
      <w:szCs w:val="28"/>
      <w:lang w:eastAsia="es-ES"/>
    </w:rPr>
  </w:style>
  <w:style w:type="paragraph" w:customStyle="1" w:styleId="TITULOCONCURSO">
    <w:name w:val="TITULO CONCURSO"/>
    <w:basedOn w:val="Normal"/>
    <w:rsid w:val="006749C0"/>
    <w:pPr>
      <w:spacing w:after="360" w:line="240" w:lineRule="auto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TITULOCUADRO">
    <w:name w:val="TITULO CUADRO"/>
    <w:basedOn w:val="Normal"/>
    <w:next w:val="DETALLECUADRO"/>
    <w:rsid w:val="006749C0"/>
    <w:pPr>
      <w:keepNext/>
      <w:spacing w:after="0" w:line="240" w:lineRule="auto"/>
      <w:jc w:val="both"/>
      <w:outlineLvl w:val="0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DETALLECUADROBLANCO">
    <w:name w:val="DETALLE CUADRO BLANCO"/>
    <w:basedOn w:val="DETALLECUADRO"/>
    <w:rsid w:val="006749C0"/>
    <w:pPr>
      <w:keepNext/>
      <w:numPr>
        <w:numId w:val="1"/>
      </w:numPr>
      <w:spacing w:after="0"/>
    </w:pPr>
  </w:style>
  <w:style w:type="paragraph" w:customStyle="1" w:styleId="TITULO">
    <w:name w:val="TITULO"/>
    <w:basedOn w:val="Normal"/>
    <w:rsid w:val="006749C0"/>
    <w:pPr>
      <w:keepNext/>
      <w:keepLines/>
      <w:numPr>
        <w:numId w:val="2"/>
      </w:numPr>
      <w:spacing w:before="240" w:after="120" w:line="240" w:lineRule="auto"/>
      <w:outlineLvl w:val="0"/>
    </w:pPr>
    <w:rPr>
      <w:rFonts w:ascii="Arial Narrow" w:eastAsia="Times New Roman" w:hAnsi="Arial Narrow"/>
      <w:b/>
      <w:sz w:val="26"/>
      <w:szCs w:val="24"/>
      <w:lang w:val="es-ES_tradnl" w:eastAsia="es-ES"/>
    </w:rPr>
  </w:style>
  <w:style w:type="paragraph" w:customStyle="1" w:styleId="TITULO1-">
    <w:name w:val="TITULO 1.-"/>
    <w:basedOn w:val="TITULO"/>
    <w:next w:val="TEXTO"/>
    <w:rsid w:val="006749C0"/>
    <w:pPr>
      <w:numPr>
        <w:numId w:val="0"/>
      </w:numPr>
      <w:jc w:val="both"/>
    </w:pPr>
  </w:style>
  <w:style w:type="paragraph" w:customStyle="1" w:styleId="parrafo">
    <w:name w:val="parrafo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49C0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BodyText">
    <w:name w:val="_Body Text"/>
    <w:basedOn w:val="Normal"/>
    <w:rsid w:val="006749C0"/>
    <w:pPr>
      <w:overflowPunct w:val="0"/>
      <w:autoSpaceDE w:val="0"/>
      <w:autoSpaceDN w:val="0"/>
      <w:adjustRightInd w:val="0"/>
      <w:spacing w:before="120" w:after="120" w:line="280" w:lineRule="exact"/>
      <w:jc w:val="both"/>
      <w:textAlignment w:val="baseline"/>
    </w:pPr>
    <w:rPr>
      <w:rFonts w:ascii="Arial" w:eastAsia="MS Mincho" w:hAnsi="Arial" w:cs="Arial"/>
      <w:bCs/>
      <w:lang w:val="en-US"/>
    </w:rPr>
  </w:style>
  <w:style w:type="paragraph" w:styleId="Sangra3detindependiente">
    <w:name w:val="Body Text Indent 3"/>
    <w:basedOn w:val="Normal"/>
    <w:link w:val="Sangra3detindependienteCar"/>
    <w:unhideWhenUsed/>
    <w:rsid w:val="006749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styleId="Textoindependiente2">
    <w:name w:val="Body Text 2"/>
    <w:basedOn w:val="Normal"/>
    <w:link w:val="Textoindependiente2Car"/>
    <w:semiHidden/>
    <w:rsid w:val="006749C0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Arial Narrow" w:eastAsia="Times New Roman" w:hAnsi="Arial Narrow"/>
      <w:spacing w:val="-3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749C0"/>
    <w:rPr>
      <w:rFonts w:ascii="Arial Narrow" w:eastAsia="Times New Roman" w:hAnsi="Arial Narrow" w:cs="Times New Roman"/>
      <w:spacing w:val="-3"/>
      <w:szCs w:val="20"/>
      <w:lang w:eastAsia="es-ES"/>
    </w:rPr>
  </w:style>
  <w:style w:type="paragraph" w:customStyle="1" w:styleId="MiEstilo">
    <w:name w:val="MiEstilo"/>
    <w:basedOn w:val="DETALLECUADRO"/>
    <w:rsid w:val="006749C0"/>
    <w:pPr>
      <w:tabs>
        <w:tab w:val="left" w:pos="2160"/>
      </w:tabs>
    </w:pPr>
  </w:style>
  <w:style w:type="paragraph" w:customStyle="1" w:styleId="DETALLECUADRONUMERADO">
    <w:name w:val="DETALLE CUADRO NUMERADO"/>
    <w:basedOn w:val="DETALLECUADRO"/>
    <w:rsid w:val="006749C0"/>
    <w:pPr>
      <w:numPr>
        <w:ilvl w:val="1"/>
        <w:numId w:val="3"/>
      </w:numPr>
    </w:pPr>
  </w:style>
  <w:style w:type="paragraph" w:customStyle="1" w:styleId="subapartadostitulo1">
    <w:name w:val="subapartados titulo 1"/>
    <w:basedOn w:val="TITULO1-"/>
    <w:rsid w:val="006749C0"/>
    <w:pPr>
      <w:keepNext w:val="0"/>
      <w:spacing w:before="120"/>
    </w:pPr>
    <w:rPr>
      <w:b w:val="0"/>
    </w:rPr>
  </w:style>
  <w:style w:type="paragraph" w:styleId="Textonotapie">
    <w:name w:val="footnote text"/>
    <w:basedOn w:val="Normal"/>
    <w:link w:val="TextonotapieCar"/>
    <w:uiPriority w:val="99"/>
    <w:semiHidden/>
    <w:rsid w:val="006749C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49C0"/>
    <w:rPr>
      <w:rFonts w:ascii="Times New Roman" w:eastAsia="Times New Roman" w:hAnsi="Times New Roman" w:cs="Times New Roman"/>
      <w:sz w:val="20"/>
      <w:szCs w:val="20"/>
      <w:lang w:val="ca-ES" w:eastAsia="es-ES"/>
    </w:rPr>
  </w:style>
  <w:style w:type="character" w:styleId="Nmerodepgina">
    <w:name w:val="page number"/>
    <w:basedOn w:val="Fuentedeprrafopredeter"/>
    <w:semiHidden/>
    <w:rsid w:val="006749C0"/>
  </w:style>
  <w:style w:type="character" w:customStyle="1" w:styleId="NormaljustificadaCar">
    <w:name w:val="Normal + justificada Car"/>
    <w:basedOn w:val="Fuentedeprrafopredeter"/>
    <w:rsid w:val="006749C0"/>
    <w:rPr>
      <w:sz w:val="26"/>
      <w:szCs w:val="26"/>
      <w:lang w:val="es-ES" w:eastAsia="es-ES" w:bidi="ar-SA"/>
    </w:rPr>
  </w:style>
  <w:style w:type="paragraph" w:customStyle="1" w:styleId="Normaljustificada">
    <w:name w:val="Normal + justificada"/>
    <w:basedOn w:val="Normal"/>
    <w:rsid w:val="006749C0"/>
    <w:pPr>
      <w:spacing w:after="0" w:line="240" w:lineRule="auto"/>
      <w:jc w:val="both"/>
    </w:pPr>
    <w:rPr>
      <w:rFonts w:ascii="Times New Roman" w:eastAsia="Times New Roman" w:hAnsi="Times New Roman"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6749C0"/>
    <w:pPr>
      <w:spacing w:after="0" w:line="240" w:lineRule="auto"/>
      <w:ind w:firstLine="709"/>
      <w:jc w:val="both"/>
    </w:pPr>
    <w:rPr>
      <w:rFonts w:ascii="Times New Roman" w:eastAsia="Times New Roman" w:hAnsi="Times New Roman"/>
      <w:i/>
      <w:iCs/>
      <w:szCs w:val="24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6749C0"/>
    <w:rPr>
      <w:rFonts w:ascii="Times New Roman" w:eastAsia="Times New Roman" w:hAnsi="Times New Roman" w:cs="Times New Roman"/>
      <w:i/>
      <w:iCs/>
      <w:sz w:val="22"/>
      <w:lang w:eastAsia="es-ES"/>
    </w:rPr>
  </w:style>
  <w:style w:type="paragraph" w:customStyle="1" w:styleId="Encabezadodetda">
    <w:name w:val="Encabezado de tda"/>
    <w:basedOn w:val="Normal"/>
    <w:rsid w:val="006749C0"/>
    <w:pPr>
      <w:widowControl w:val="0"/>
      <w:tabs>
        <w:tab w:val="right" w:pos="9360"/>
      </w:tabs>
      <w:suppressAutoHyphens/>
      <w:spacing w:after="0" w:line="240" w:lineRule="auto"/>
    </w:pPr>
    <w:rPr>
      <w:rFonts w:ascii="Arial" w:eastAsia="Times New Roman" w:hAnsi="Arial"/>
      <w:snapToGrid w:val="0"/>
      <w:szCs w:val="20"/>
      <w:lang w:val="en-US" w:eastAsia="es-ES"/>
    </w:rPr>
  </w:style>
  <w:style w:type="paragraph" w:customStyle="1" w:styleId="font5">
    <w:name w:val="font5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0"/>
      <w:szCs w:val="20"/>
      <w:lang w:eastAsia="es-ES"/>
    </w:rPr>
  </w:style>
  <w:style w:type="paragraph" w:customStyle="1" w:styleId="font6">
    <w:name w:val="font6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b/>
      <w:bCs/>
      <w:color w:val="FF0000"/>
      <w:sz w:val="20"/>
      <w:szCs w:val="20"/>
      <w:lang w:eastAsia="es-ES"/>
    </w:rPr>
  </w:style>
  <w:style w:type="paragraph" w:customStyle="1" w:styleId="xl24">
    <w:name w:val="xl24"/>
    <w:basedOn w:val="Normal"/>
    <w:rsid w:val="006749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5">
    <w:name w:val="xl25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26">
    <w:name w:val="xl2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7">
    <w:name w:val="xl2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24"/>
      <w:szCs w:val="24"/>
      <w:lang w:eastAsia="es-ES"/>
    </w:rPr>
  </w:style>
  <w:style w:type="paragraph" w:customStyle="1" w:styleId="xl28">
    <w:name w:val="xl28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0">
    <w:name w:val="xl3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1">
    <w:name w:val="xl31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2">
    <w:name w:val="xl32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4">
    <w:name w:val="xl3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5">
    <w:name w:val="xl3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6">
    <w:name w:val="xl3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7">
    <w:name w:val="xl3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8">
    <w:name w:val="xl3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9">
    <w:name w:val="xl3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0">
    <w:name w:val="xl4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1">
    <w:name w:val="xl4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2">
    <w:name w:val="xl4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3">
    <w:name w:val="xl4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4">
    <w:name w:val="xl44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5">
    <w:name w:val="xl45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7">
    <w:name w:val="xl4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8">
    <w:name w:val="xl48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9">
    <w:name w:val="xl49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3">
    <w:name w:val="xl5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4">
    <w:name w:val="xl5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5">
    <w:name w:val="xl5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6">
    <w:name w:val="xl5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7">
    <w:name w:val="xl5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8">
    <w:name w:val="xl5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9">
    <w:name w:val="xl5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60">
    <w:name w:val="xl60"/>
    <w:basedOn w:val="Normal"/>
    <w:rsid w:val="006749C0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1">
    <w:name w:val="xl61"/>
    <w:basedOn w:val="Normal"/>
    <w:rsid w:val="006749C0"/>
    <w:pPr>
      <w:pBdr>
        <w:top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2">
    <w:name w:val="xl62"/>
    <w:basedOn w:val="Normal"/>
    <w:rsid w:val="006749C0"/>
    <w:pPr>
      <w:pBdr>
        <w:top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3">
    <w:name w:val="xl63"/>
    <w:basedOn w:val="Normal"/>
    <w:rsid w:val="006749C0"/>
    <w:pPr>
      <w:pBdr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4">
    <w:name w:val="xl64"/>
    <w:basedOn w:val="Normal"/>
    <w:rsid w:val="006749C0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5">
    <w:name w:val="xl65"/>
    <w:basedOn w:val="Normal"/>
    <w:rsid w:val="006749C0"/>
    <w:pPr>
      <w:pBdr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6">
    <w:name w:val="xl66"/>
    <w:basedOn w:val="Normal"/>
    <w:rsid w:val="006749C0"/>
    <w:pPr>
      <w:pBdr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7">
    <w:name w:val="xl67"/>
    <w:basedOn w:val="Normal"/>
    <w:rsid w:val="006749C0"/>
    <w:pPr>
      <w:pBdr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8">
    <w:name w:val="xl68"/>
    <w:basedOn w:val="Normal"/>
    <w:rsid w:val="006749C0"/>
    <w:pPr>
      <w:pBdr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9">
    <w:name w:val="xl6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0">
    <w:name w:val="xl70"/>
    <w:basedOn w:val="Normal"/>
    <w:rsid w:val="006749C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1">
    <w:name w:val="xl71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5">
    <w:name w:val="xl7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80">
    <w:name w:val="xl8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1">
    <w:name w:val="xl8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2">
    <w:name w:val="xl8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3">
    <w:name w:val="xl8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5">
    <w:name w:val="xl8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6">
    <w:name w:val="xl8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7">
    <w:name w:val="xl8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0">
    <w:name w:val="xl9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1">
    <w:name w:val="xl9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2">
    <w:name w:val="xl9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3">
    <w:name w:val="xl93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customStyle="1" w:styleId="xl94">
    <w:name w:val="xl9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styleId="Textosinformato">
    <w:name w:val="Plain Text"/>
    <w:basedOn w:val="Normal"/>
    <w:link w:val="TextosinformatoCar"/>
    <w:unhideWhenUsed/>
    <w:rsid w:val="00674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6749C0"/>
    <w:rPr>
      <w:rFonts w:ascii="Consolas" w:eastAsia="Calibri" w:hAnsi="Consolas" w:cs="Times New Roman"/>
      <w:sz w:val="21"/>
      <w:szCs w:val="21"/>
      <w:lang w:val="ca-ES"/>
    </w:rPr>
  </w:style>
  <w:style w:type="paragraph" w:customStyle="1" w:styleId="Default">
    <w:name w:val="Default"/>
    <w:rsid w:val="006749C0"/>
    <w:pPr>
      <w:autoSpaceDE w:val="0"/>
      <w:autoSpaceDN w:val="0"/>
      <w:adjustRightInd w:val="0"/>
    </w:pPr>
    <w:rPr>
      <w:rFonts w:ascii="Verdana" w:eastAsia="Calibri" w:hAnsi="Verdana" w:cs="Verdana"/>
      <w:color w:val="000000"/>
      <w:lang w:val="es-ES" w:eastAsia="es-ES"/>
    </w:rPr>
  </w:style>
  <w:style w:type="table" w:styleId="Tablaconcuadrcula">
    <w:name w:val="Table Grid"/>
    <w:basedOn w:val="Tablanormal"/>
    <w:uiPriority w:val="39"/>
    <w:rsid w:val="006749C0"/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09DF"/>
    <w:rPr>
      <w:color w:val="808080"/>
      <w:shd w:val="clear" w:color="auto" w:fill="E6E6E6"/>
    </w:rPr>
  </w:style>
  <w:style w:type="paragraph" w:styleId="Revisin">
    <w:name w:val="Revision"/>
    <w:hidden/>
    <w:uiPriority w:val="99"/>
    <w:rsid w:val="005B09DF"/>
    <w:rPr>
      <w:rFonts w:ascii="Helvetica 55 Roman" w:eastAsia="Calibri" w:hAnsi="Helvetica 55 Roman" w:cs="Times New Roman"/>
      <w:sz w:val="22"/>
      <w:szCs w:val="22"/>
      <w:lang w:val="ca-ES"/>
    </w:rPr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C12BED"/>
    <w:rPr>
      <w:color w:val="808080"/>
      <w:shd w:val="clear" w:color="auto" w:fill="E6E6E6"/>
    </w:rPr>
  </w:style>
  <w:style w:type="numbering" w:customStyle="1" w:styleId="Sinlista1">
    <w:name w:val="Sin lista1"/>
    <w:next w:val="Sinlista"/>
    <w:uiPriority w:val="99"/>
    <w:semiHidden/>
    <w:unhideWhenUsed/>
    <w:rsid w:val="00C12BED"/>
  </w:style>
  <w:style w:type="character" w:styleId="Refdenotaalpie">
    <w:name w:val="footnote reference"/>
    <w:uiPriority w:val="99"/>
    <w:semiHidden/>
    <w:unhideWhenUsed/>
    <w:rsid w:val="00C12BED"/>
    <w:rPr>
      <w:vertAlign w:val="superscript"/>
    </w:rPr>
  </w:style>
  <w:style w:type="paragraph" w:customStyle="1" w:styleId="xl109">
    <w:name w:val="xl10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0">
    <w:name w:val="xl110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1">
    <w:name w:val="xl111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C12B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4">
    <w:name w:val="xl114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5">
    <w:name w:val="xl115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6">
    <w:name w:val="xl116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8">
    <w:name w:val="xl118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9">
    <w:name w:val="xl11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235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35EFD"/>
  </w:style>
  <w:style w:type="character" w:customStyle="1" w:styleId="eop">
    <w:name w:val="eop"/>
    <w:basedOn w:val="Fuentedeprrafopredeter"/>
    <w:rsid w:val="00235EFD"/>
  </w:style>
  <w:style w:type="paragraph" w:styleId="Listaconvietas">
    <w:name w:val="List Bullet"/>
    <w:basedOn w:val="Normal"/>
    <w:uiPriority w:val="99"/>
    <w:unhideWhenUsed/>
    <w:rsid w:val="00235EFD"/>
    <w:pPr>
      <w:numPr>
        <w:numId w:val="5"/>
      </w:numPr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8608C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9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-acalafat\Desktop\PLANTILLA%20CORPORATIVA\EMAYA%20Plantilla%20Word%20A4%20Col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D61E3-0A07-46DE-ABA5-1D29E711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EMAYA Plantilla Word A4 Color.dotx</Template>
  <TotalTime>2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Amelia Calafat Rabadán</dc:creator>
  <cp:lastModifiedBy>Paula Andrea Castellanos Arias</cp:lastModifiedBy>
  <cp:revision>3</cp:revision>
  <cp:lastPrinted>2024-02-26T09:26:00Z</cp:lastPrinted>
  <dcterms:created xsi:type="dcterms:W3CDTF">2024-03-04T12:35:00Z</dcterms:created>
  <dcterms:modified xsi:type="dcterms:W3CDTF">2024-03-04T12:36:00Z</dcterms:modified>
</cp:coreProperties>
</file>